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noProof/>
        </w:rPr>
        <w:id w:val="-1724750495"/>
        <w:docPartObj>
          <w:docPartGallery w:val="Cover Pages"/>
          <w:docPartUnique/>
        </w:docPartObj>
      </w:sdtPr>
      <w:sdtEndPr/>
      <w:sdtContent>
        <w:p w:rsidR="002E0D72" w:rsidRPr="002E0D72" w:rsidRDefault="002E0D72" w:rsidP="00D151C5">
          <w:pPr>
            <w:pStyle w:val="Heading1"/>
            <w:pageBreakBefore w:val="0"/>
            <w:tabs>
              <w:tab w:val="left" w:pos="5040"/>
            </w:tabs>
            <w:spacing w:before="720"/>
            <w:ind w:left="0"/>
          </w:pPr>
        </w:p>
        <w:p w:rsidR="00B11281" w:rsidRDefault="00CD2166" w:rsidP="00B11281">
          <w:r>
            <w:rPr>
              <w:noProof/>
              <w:lang w:eastAsia="en-US"/>
            </w:rPr>
            <mc:AlternateContent>
              <mc:Choice Requires="wps">
                <w:drawing>
                  <wp:anchor distT="0" distB="0" distL="114300" distR="114300" simplePos="0" relativeHeight="251663360" behindDoc="0" locked="0" layoutInCell="1" allowOverlap="1" wp14:anchorId="5ED8D2BB" wp14:editId="3F192A13">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F4936" w:rsidRPr="00CD2166" w:rsidRDefault="00AF4936"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0" w:name="_Toc357021792"/>
                                <w:bookmarkStart w:id="1" w:name="_Toc357598985"/>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0"/>
                                <w:bookmarkEnd w:id="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textbox style="mso-fit-shape-to-text:t">
                      <w:txbxContent>
                        <w:p w:rsidR="00AF4936" w:rsidRPr="00CD2166" w:rsidRDefault="00AF4936"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2" w:name="_Toc357021792"/>
                          <w:bookmarkStart w:id="3" w:name="_Toc357598985"/>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2"/>
                          <w:bookmarkEnd w:id="3"/>
                        </w:p>
                      </w:txbxContent>
                    </v:textbox>
                    <w10:wrap type="square"/>
                  </v:shape>
                </w:pict>
              </mc:Fallback>
            </mc:AlternateContent>
          </w:r>
        </w:p>
        <w:p w:rsidR="00BA4E24" w:rsidRPr="00166CFF" w:rsidRDefault="00B11281" w:rsidP="00BA4E24">
          <w:pPr>
            <w:tabs>
              <w:tab w:val="left" w:pos="720"/>
            </w:tabs>
            <w:ind w:left="4320"/>
            <w:rPr>
              <w:rFonts w:ascii="Times New Roman" w:hAnsi="Times New Roman" w:cs="Times New Roman"/>
              <w:color w:val="6E4E0F" w:themeColor="background2" w:themeShade="80"/>
              <w:sz w:val="24"/>
            </w:rPr>
          </w:pPr>
          <w:r w:rsidRPr="00166CFF">
            <w:rPr>
              <w:rFonts w:ascii="Times New Roman" w:hAnsi="Times New Roman" w:cs="Times New Roman"/>
              <w:b/>
              <w:color w:val="5D4D32"/>
              <w:sz w:val="24"/>
            </w:rPr>
            <w:t>Street</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No. 103, 3016-10 Avenue N.E.</w:t>
          </w:r>
          <w:r w:rsidRPr="00166CFF">
            <w:rPr>
              <w:rFonts w:ascii="Times New Roman" w:hAnsi="Times New Roman" w:cs="Times New Roman"/>
              <w:color w:val="5D4D32"/>
              <w:sz w:val="24"/>
            </w:rPr>
            <w:br/>
          </w:r>
          <w:r w:rsidRPr="00166CFF">
            <w:rPr>
              <w:rFonts w:ascii="Times New Roman" w:hAnsi="Times New Roman" w:cs="Times New Roman"/>
              <w:b/>
              <w:color w:val="5D4D32"/>
              <w:sz w:val="24"/>
            </w:rPr>
            <w:t xml:space="preserve"> </w:t>
          </w:r>
          <w:r w:rsidRPr="00166CFF">
            <w:rPr>
              <w:rFonts w:ascii="Times New Roman" w:hAnsi="Times New Roman" w:cs="Times New Roman"/>
              <w:color w:val="5D4D32"/>
              <w:sz w:val="24"/>
            </w:rPr>
            <w:t xml:space="preserve">  </w:t>
          </w:r>
          <w:r w:rsidRPr="00166CFF">
            <w:rPr>
              <w:rFonts w:ascii="Times New Roman" w:hAnsi="Times New Roman" w:cs="Times New Roman"/>
              <w:color w:val="5D4D32"/>
              <w:sz w:val="24"/>
            </w:rPr>
            <w:tab/>
            <w:t xml:space="preserve">    </w:t>
          </w:r>
          <w:r w:rsidR="00CD2166" w:rsidRPr="00166CFF">
            <w:rPr>
              <w:rFonts w:ascii="Times New Roman" w:hAnsi="Times New Roman" w:cs="Times New Roman"/>
              <w:color w:val="5D4D32"/>
              <w:sz w:val="24"/>
            </w:rPr>
            <w:tab/>
            <w:t xml:space="preserve">   </w:t>
          </w:r>
          <w:r w:rsidRPr="00166CFF">
            <w:rPr>
              <w:rFonts w:ascii="Times New Roman" w:hAnsi="Times New Roman" w:cs="Times New Roman"/>
              <w:color w:val="5D4D32"/>
              <w:sz w:val="24"/>
            </w:rPr>
            <w:t>Calgary Alberta, Canada T2A6A3</w:t>
          </w:r>
          <w:r w:rsidRPr="00166CFF">
            <w:rPr>
              <w:rFonts w:ascii="Times New Roman" w:hAnsi="Times New Roman" w:cs="Times New Roman"/>
              <w:color w:val="5D4D32"/>
              <w:sz w:val="24"/>
            </w:rPr>
            <w:br/>
          </w:r>
          <w:r w:rsidRPr="00166CFF">
            <w:rPr>
              <w:rFonts w:ascii="Times New Roman" w:hAnsi="Times New Roman" w:cs="Times New Roman"/>
              <w:b/>
              <w:color w:val="5D4D32"/>
              <w:sz w:val="24"/>
            </w:rPr>
            <w:t>Phone</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403.291.2244</w:t>
          </w:r>
          <w:r w:rsidRPr="00166CFF">
            <w:rPr>
              <w:rFonts w:ascii="Times New Roman" w:hAnsi="Times New Roman" w:cs="Times New Roman"/>
              <w:color w:val="5D4D32"/>
              <w:sz w:val="24"/>
            </w:rPr>
            <w:br/>
          </w:r>
          <w:r w:rsidRPr="00166CFF">
            <w:rPr>
              <w:rFonts w:ascii="Times New Roman" w:hAnsi="Times New Roman" w:cs="Times New Roman"/>
              <w:b/>
              <w:color w:val="5D4D32"/>
              <w:sz w:val="24"/>
            </w:rPr>
            <w:t>Fax</w:t>
          </w:r>
          <w:r w:rsidRPr="00166CFF">
            <w:rPr>
              <w:rFonts w:ascii="Times New Roman" w:hAnsi="Times New Roman" w:cs="Times New Roman"/>
              <w:b/>
              <w:color w:val="5D4D32"/>
              <w:sz w:val="24"/>
            </w:rPr>
            <w:tab/>
          </w:r>
          <w:r w:rsidR="00CD2166" w:rsidRPr="00166CFF">
            <w:rPr>
              <w:rFonts w:ascii="Times New Roman" w:hAnsi="Times New Roman" w:cs="Times New Roman"/>
              <w:b/>
              <w:color w:val="5D4D32"/>
              <w:sz w:val="24"/>
            </w:rPr>
            <w:tab/>
          </w:r>
          <w:r w:rsidRPr="00166CFF">
            <w:rPr>
              <w:rFonts w:ascii="Times New Roman" w:hAnsi="Times New Roman" w:cs="Times New Roman"/>
              <w:b/>
              <w:color w:val="5D4D32"/>
              <w:sz w:val="24"/>
            </w:rPr>
            <w:t>:</w:t>
          </w:r>
          <w:r w:rsidRPr="00166CFF">
            <w:rPr>
              <w:rFonts w:ascii="Times New Roman" w:hAnsi="Times New Roman" w:cs="Times New Roman"/>
              <w:color w:val="5D4D32"/>
              <w:sz w:val="24"/>
            </w:rPr>
            <w:t xml:space="preserve">  403.291.2246</w:t>
          </w:r>
          <w:r w:rsidRPr="00166CFF">
            <w:rPr>
              <w:rFonts w:ascii="Times New Roman" w:hAnsi="Times New Roman" w:cs="Times New Roman"/>
              <w:color w:val="5D4D32"/>
              <w:sz w:val="24"/>
            </w:rPr>
            <w:br/>
          </w:r>
          <w:r w:rsidRPr="00166CFF">
            <w:rPr>
              <w:rFonts w:ascii="Times New Roman" w:hAnsi="Times New Roman" w:cs="Times New Roman"/>
              <w:b/>
              <w:color w:val="5D4D32"/>
              <w:sz w:val="24"/>
            </w:rPr>
            <w:t>E-mail</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w:t>
          </w:r>
          <w:hyperlink r:id="rId12" w:history="1">
            <w:r w:rsidRPr="00166CFF">
              <w:rPr>
                <w:rStyle w:val="Hyperlink"/>
                <w:rFonts w:ascii="Times New Roman" w:hAnsi="Times New Roman" w:cs="Times New Roman"/>
                <w:color w:val="6E4E0F" w:themeColor="background2" w:themeShade="80"/>
                <w:sz w:val="24"/>
              </w:rPr>
              <w:t>long@anvyinc.com</w:t>
            </w:r>
          </w:hyperlink>
        </w:p>
        <w:p w:rsidR="00D151C5" w:rsidRDefault="00D151C5" w:rsidP="00BA4E24">
          <w:pPr>
            <w:tabs>
              <w:tab w:val="left" w:pos="720"/>
            </w:tabs>
            <w:ind w:left="4320"/>
            <w:rPr>
              <w:color w:val="6E4E0F" w:themeColor="background2" w:themeShade="80"/>
              <w:sz w:val="24"/>
            </w:rPr>
          </w:pPr>
        </w:p>
        <w:p w:rsidR="00D151C5" w:rsidRDefault="00D151C5" w:rsidP="00D151C5">
          <w:pPr>
            <w:tabs>
              <w:tab w:val="left" w:pos="720"/>
            </w:tabs>
            <w:rPr>
              <w:color w:val="6E4E0F" w:themeColor="background2" w:themeShade="80"/>
              <w:sz w:val="24"/>
            </w:rPr>
          </w:pPr>
        </w:p>
        <w:bookmarkStart w:id="4" w:name="_Toc356268868"/>
        <w:bookmarkStart w:id="5" w:name="_Toc357598986"/>
        <w:p w:rsidR="00A1403F" w:rsidRPr="00DF75EF" w:rsidRDefault="00C576A9" w:rsidP="00F62CF6">
          <w:pPr>
            <w:pStyle w:val="Heading1"/>
            <w:pageBreakBefore w:val="0"/>
            <w:tabs>
              <w:tab w:val="left" w:pos="1350"/>
              <w:tab w:val="left" w:pos="6300"/>
            </w:tabs>
            <w:spacing w:before="720"/>
            <w:rPr>
              <w:rFonts w:ascii="Times New Roman" w:hAnsi="Times New Roman" w:cs="Times New Roman"/>
              <w:noProof/>
            </w:rPr>
          </w:pPr>
          <w:r w:rsidRPr="00DF75EF">
            <w:rPr>
              <w:rFonts w:ascii="Times New Roman" w:hAnsi="Times New Roman" w:cs="Times New Roman"/>
              <w:noProof/>
              <w:lang w:eastAsia="en-US"/>
            </w:rPr>
            <mc:AlternateContent>
              <mc:Choice Requires="wps">
                <w:drawing>
                  <wp:anchor distT="0" distB="0" distL="114300" distR="114300" simplePos="0" relativeHeight="251659264" behindDoc="0" locked="0" layoutInCell="1" allowOverlap="1" wp14:anchorId="436FE216" wp14:editId="36412EE6">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1959610"/>
                    <wp:effectExtent l="0" t="0" r="12700" b="254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1959610"/>
                            </a:xfrm>
                            <a:prstGeom prst="rect">
                              <a:avLst/>
                            </a:prstGeom>
                            <a:noFill/>
                            <a:ln w="6350">
                              <a:noFill/>
                            </a:ln>
                            <a:effectLst/>
                          </wps:spPr>
                          <wps:txbx>
                            <w:txbxContent>
                              <w:p w:rsidR="00AF4936" w:rsidRDefault="00D24AD3"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EndPr/>
                                  <w:sdtContent>
                                    <w:r w:rsidR="00AF4936">
                                      <w:t>USER   Manual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6" o:spid="_x0000_s1027" type="#_x0000_t202" alt="Description: Title, Subtitle, and Abstract" style="position:absolute;left:0;text-align:left;margin-left:0;margin-top:0;width:456pt;height:154.3pt;z-index:251659264;visibility:visible;mso-wrap-style:square;mso-width-percent:1000;mso-height-percent:0;mso-left-percent:93;mso-wrap-distance-left:9pt;mso-wrap-distance-top:0;mso-wrap-distance-right:9pt;mso-wrap-distance-bottom:0;mso-position-horizontal-relative:page;mso-position-vertical:bottom;mso-position-vertical-relative:margin;mso-width-percent:1000;mso-height-percent: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" filled="f" stroked="f" strokeweight=".5pt">
                    <v:textbox inset="0,0,0,0">
                      <w:txbxContent>
                        <w:p w:rsidR="00AF4936" w:rsidRDefault="00AF4936"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Content>
                              <w:r>
                                <w:t>USER   Manual</w:t>
                              </w:r>
                            </w:sdtContent>
                          </w:sdt>
                        </w:p>
                      </w:txbxContent>
                    </v:textbox>
                    <w10:wrap type="topAndBottom" anchorx="page" anchory="margin"/>
                  </v:shape>
                </w:pict>
              </mc:Fallback>
            </mc:AlternateContent>
          </w:r>
          <w:r w:rsidR="00F62CF6">
            <w:rPr>
              <w:sz w:val="24"/>
            </w:rPr>
            <w:br/>
          </w:r>
          <w:r w:rsidR="001B45FE" w:rsidRPr="00DF75EF">
            <w:rPr>
              <w:rFonts w:ascii="Times New Roman" w:hAnsi="Times New Roman" w:cs="Times New Roman"/>
              <w:noProof/>
            </w:rPr>
            <w:br w:type="page"/>
          </w:r>
        </w:p>
        <w:bookmarkStart w:id="6" w:name="_GoBack" w:displacedByCustomXml="next"/>
        <w:bookmarkEnd w:id="6" w:displacedByCustomXml="next"/>
      </w:sdtContent>
    </w:sdt>
    <w:bookmarkEnd w:id="5" w:displacedByCustomXml="prev"/>
    <w:bookmarkEnd w:id="4" w:displacedByCustomXml="prev"/>
    <w:sdt>
      <w:sdtPr>
        <w:rPr>
          <w:rFonts w:ascii="Times New Roman" w:hAnsi="Times New Roman" w:cs="Times New Roman"/>
          <w:sz w:val="20"/>
        </w:rPr>
        <w:id w:val="-1406987544"/>
        <w:docPartObj>
          <w:docPartGallery w:val="Table of Contents"/>
          <w:docPartUnique/>
        </w:docPartObj>
      </w:sdtPr>
      <w:sdtEndPr>
        <w:rPr>
          <w:b/>
          <w:bCs/>
          <w:noProof/>
        </w:rPr>
      </w:sdtEndPr>
      <w:sdtContent>
        <w:p w:rsidR="009D5A10" w:rsidRPr="00DF75EF" w:rsidRDefault="009D5A10">
          <w:pPr>
            <w:pStyle w:val="TOCHeading"/>
            <w:rPr>
              <w:rFonts w:ascii="Times New Roman" w:hAnsi="Times New Roman" w:cs="Times New Roman"/>
            </w:rPr>
          </w:pPr>
          <w:r w:rsidRPr="00DF75EF">
            <w:rPr>
              <w:rFonts w:ascii="Times New Roman" w:hAnsi="Times New Roman" w:cs="Times New Roman"/>
            </w:rPr>
            <w:t>Contents</w:t>
          </w:r>
        </w:p>
        <w:p w:rsidR="005F5058" w:rsidRDefault="009D5A10">
          <w:pPr>
            <w:pStyle w:val="TOC1"/>
            <w:rPr>
              <w:rFonts w:eastAsiaTheme="minorEastAsia"/>
              <w:color w:val="auto"/>
              <w:kern w:val="0"/>
              <w:szCs w:val="22"/>
              <w:lang w:eastAsia="en-US"/>
            </w:rPr>
          </w:pPr>
          <w:r w:rsidRPr="00DF75EF">
            <w:rPr>
              <w:rFonts w:ascii="Times New Roman" w:hAnsi="Times New Roman" w:cs="Times New Roman"/>
            </w:rPr>
            <w:fldChar w:fldCharType="begin"/>
          </w:r>
          <w:r w:rsidRPr="00DF75EF">
            <w:rPr>
              <w:rFonts w:ascii="Times New Roman" w:hAnsi="Times New Roman" w:cs="Times New Roman"/>
            </w:rPr>
            <w:instrText xml:space="preserve"> TOC \o "1-3" \h \z \u </w:instrText>
          </w:r>
          <w:r w:rsidRPr="00DF75EF">
            <w:rPr>
              <w:rFonts w:ascii="Times New Roman" w:hAnsi="Times New Roman" w:cs="Times New Roman"/>
            </w:rPr>
            <w:fldChar w:fldCharType="separate"/>
          </w:r>
          <w:hyperlink r:id="rId13" w:anchor="_Toc357598985" w:history="1">
            <w:r w:rsidR="005F5058" w:rsidRPr="002F7A76">
              <w:rPr>
                <w:rStyle w:val="Hyperlink"/>
                <w:rFonts w:ascii="Times New Roman" w:hAnsi="Times New Roman" w:cs="Times New Roman"/>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r w:rsidR="005F5058">
              <w:rPr>
                <w:webHidden/>
              </w:rPr>
              <w:tab/>
            </w:r>
            <w:r w:rsidR="005F5058">
              <w:rPr>
                <w:webHidden/>
              </w:rPr>
              <w:fldChar w:fldCharType="begin"/>
            </w:r>
            <w:r w:rsidR="005F5058">
              <w:rPr>
                <w:webHidden/>
              </w:rPr>
              <w:instrText xml:space="preserve"> PAGEREF _Toc357598985 \h </w:instrText>
            </w:r>
            <w:r w:rsidR="005F5058">
              <w:rPr>
                <w:webHidden/>
              </w:rPr>
            </w:r>
            <w:r w:rsidR="005F5058">
              <w:rPr>
                <w:webHidden/>
              </w:rPr>
              <w:fldChar w:fldCharType="separate"/>
            </w:r>
            <w:r w:rsidR="005F5058">
              <w:rPr>
                <w:webHidden/>
              </w:rPr>
              <w:t>0</w:t>
            </w:r>
            <w:r w:rsidR="005F5058">
              <w:rPr>
                <w:webHidden/>
              </w:rPr>
              <w:fldChar w:fldCharType="end"/>
            </w:r>
          </w:hyperlink>
        </w:p>
        <w:p w:rsidR="005F5058" w:rsidRDefault="005F5058">
          <w:pPr>
            <w:pStyle w:val="TOC1"/>
            <w:rPr>
              <w:rFonts w:eastAsiaTheme="minorEastAsia"/>
              <w:color w:val="auto"/>
              <w:kern w:val="0"/>
              <w:szCs w:val="22"/>
              <w:lang w:eastAsia="en-US"/>
            </w:rPr>
          </w:pPr>
          <w:hyperlink w:anchor="_Toc357598986" w:history="1">
            <w:r w:rsidRPr="002F7A76">
              <w:rPr>
                <w:rStyle w:val="Hyperlink"/>
              </w:rPr>
              <w:t xml:space="preserve"> </w:t>
            </w:r>
            <w:r>
              <w:rPr>
                <w:webHidden/>
              </w:rPr>
              <w:tab/>
            </w:r>
            <w:r>
              <w:rPr>
                <w:webHidden/>
              </w:rPr>
              <w:fldChar w:fldCharType="begin"/>
            </w:r>
            <w:r>
              <w:rPr>
                <w:webHidden/>
              </w:rPr>
              <w:instrText xml:space="preserve"> PAGEREF _Toc357598986 \h </w:instrText>
            </w:r>
            <w:r>
              <w:rPr>
                <w:webHidden/>
              </w:rPr>
            </w:r>
            <w:r>
              <w:rPr>
                <w:webHidden/>
              </w:rPr>
              <w:fldChar w:fldCharType="separate"/>
            </w:r>
            <w:r>
              <w:rPr>
                <w:webHidden/>
              </w:rPr>
              <w:t>0</w:t>
            </w:r>
            <w:r>
              <w:rPr>
                <w:webHidden/>
              </w:rPr>
              <w:fldChar w:fldCharType="end"/>
            </w:r>
          </w:hyperlink>
        </w:p>
        <w:p w:rsidR="005F5058" w:rsidRDefault="005F5058">
          <w:pPr>
            <w:pStyle w:val="TOC1"/>
            <w:rPr>
              <w:rFonts w:eastAsiaTheme="minorEastAsia"/>
              <w:color w:val="auto"/>
              <w:kern w:val="0"/>
              <w:szCs w:val="22"/>
              <w:lang w:eastAsia="en-US"/>
            </w:rPr>
          </w:pPr>
          <w:hyperlink w:anchor="_Toc357598987" w:history="1">
            <w:r w:rsidRPr="002F7A76">
              <w:rPr>
                <w:rStyle w:val="Hyperlink"/>
                <w:rFonts w:ascii="Times New Roman" w:hAnsi="Times New Roman" w:cs="Times New Roman"/>
              </w:rPr>
              <w:t>About The Worktraq</w:t>
            </w:r>
            <w:r>
              <w:rPr>
                <w:webHidden/>
              </w:rPr>
              <w:tab/>
            </w:r>
            <w:r>
              <w:rPr>
                <w:webHidden/>
              </w:rPr>
              <w:fldChar w:fldCharType="begin"/>
            </w:r>
            <w:r>
              <w:rPr>
                <w:webHidden/>
              </w:rPr>
              <w:instrText xml:space="preserve"> PAGEREF _Toc357598987 \h </w:instrText>
            </w:r>
            <w:r>
              <w:rPr>
                <w:webHidden/>
              </w:rPr>
            </w:r>
            <w:r>
              <w:rPr>
                <w:webHidden/>
              </w:rPr>
              <w:fldChar w:fldCharType="separate"/>
            </w:r>
            <w:r>
              <w:rPr>
                <w:webHidden/>
              </w:rPr>
              <w:t>1</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88" w:history="1">
            <w:r w:rsidRPr="002F7A76">
              <w:rPr>
                <w:rStyle w:val="Hyperlink"/>
                <w:rFonts w:ascii="Times New Roman" w:hAnsi="Times New Roman" w:cs="Times New Roman"/>
                <w:b/>
                <w:noProof/>
              </w:rPr>
              <w:t>What is Worktraq.</w:t>
            </w:r>
            <w:r>
              <w:rPr>
                <w:noProof/>
                <w:webHidden/>
              </w:rPr>
              <w:tab/>
            </w:r>
            <w:r>
              <w:rPr>
                <w:noProof/>
                <w:webHidden/>
              </w:rPr>
              <w:fldChar w:fldCharType="begin"/>
            </w:r>
            <w:r>
              <w:rPr>
                <w:noProof/>
                <w:webHidden/>
              </w:rPr>
              <w:instrText xml:space="preserve"> PAGEREF _Toc357598988 \h </w:instrText>
            </w:r>
            <w:r>
              <w:rPr>
                <w:noProof/>
                <w:webHidden/>
              </w:rPr>
            </w:r>
            <w:r>
              <w:rPr>
                <w:noProof/>
                <w:webHidden/>
              </w:rPr>
              <w:fldChar w:fldCharType="separate"/>
            </w:r>
            <w:r>
              <w:rPr>
                <w:noProof/>
                <w:webHidden/>
              </w:rPr>
              <w:t>1</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8989" w:history="1">
            <w:r w:rsidRPr="002F7A76">
              <w:rPr>
                <w:rStyle w:val="Hyperlink"/>
                <w:rFonts w:ascii="Times New Roman" w:hAnsi="Times New Roman" w:cs="Times New Roman"/>
              </w:rPr>
              <w:t>Front-end</w:t>
            </w:r>
            <w:r>
              <w:rPr>
                <w:webHidden/>
              </w:rPr>
              <w:tab/>
            </w:r>
            <w:r>
              <w:rPr>
                <w:webHidden/>
              </w:rPr>
              <w:fldChar w:fldCharType="begin"/>
            </w:r>
            <w:r>
              <w:rPr>
                <w:webHidden/>
              </w:rPr>
              <w:instrText xml:space="preserve"> PAGEREF _Toc357598989 \h </w:instrText>
            </w:r>
            <w:r>
              <w:rPr>
                <w:webHidden/>
              </w:rPr>
            </w:r>
            <w:r>
              <w:rPr>
                <w:webHidden/>
              </w:rPr>
              <w:fldChar w:fldCharType="separate"/>
            </w:r>
            <w:r>
              <w:rPr>
                <w:webHidden/>
              </w:rPr>
              <w:t>2</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0" w:history="1">
            <w:r w:rsidRPr="002F7A76">
              <w:rPr>
                <w:rStyle w:val="Hyperlink"/>
                <w:rFonts w:ascii="Times New Roman" w:hAnsi="Times New Roman" w:cs="Times New Roman"/>
                <w:b/>
                <w:noProof/>
              </w:rPr>
              <w:t>Login the worktraq system.</w:t>
            </w:r>
            <w:r>
              <w:rPr>
                <w:noProof/>
                <w:webHidden/>
              </w:rPr>
              <w:tab/>
            </w:r>
            <w:r>
              <w:rPr>
                <w:noProof/>
                <w:webHidden/>
              </w:rPr>
              <w:fldChar w:fldCharType="begin"/>
            </w:r>
            <w:r>
              <w:rPr>
                <w:noProof/>
                <w:webHidden/>
              </w:rPr>
              <w:instrText xml:space="preserve"> PAGEREF _Toc357598990 \h </w:instrText>
            </w:r>
            <w:r>
              <w:rPr>
                <w:noProof/>
                <w:webHidden/>
              </w:rPr>
            </w:r>
            <w:r>
              <w:rPr>
                <w:noProof/>
                <w:webHidden/>
              </w:rPr>
              <w:fldChar w:fldCharType="separate"/>
            </w:r>
            <w:r>
              <w:rPr>
                <w:noProof/>
                <w:webHidden/>
              </w:rPr>
              <w:t>2</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8991" w:history="1">
            <w:r w:rsidRPr="002F7A76">
              <w:rPr>
                <w:rStyle w:val="Hyperlink"/>
                <w:rFonts w:ascii="Times New Roman" w:hAnsi="Times New Roman" w:cs="Times New Roman"/>
              </w:rPr>
              <w:t>Financial Summary</w:t>
            </w:r>
            <w:r>
              <w:rPr>
                <w:webHidden/>
              </w:rPr>
              <w:tab/>
            </w:r>
            <w:r>
              <w:rPr>
                <w:webHidden/>
              </w:rPr>
              <w:fldChar w:fldCharType="begin"/>
            </w:r>
            <w:r>
              <w:rPr>
                <w:webHidden/>
              </w:rPr>
              <w:instrText xml:space="preserve"> PAGEREF _Toc357598991 \h </w:instrText>
            </w:r>
            <w:r>
              <w:rPr>
                <w:webHidden/>
              </w:rPr>
            </w:r>
            <w:r>
              <w:rPr>
                <w:webHidden/>
              </w:rPr>
              <w:fldChar w:fldCharType="separate"/>
            </w:r>
            <w:r>
              <w:rPr>
                <w:webHidden/>
              </w:rPr>
              <w:t>3</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2" w:history="1">
            <w:r w:rsidRPr="002F7A76">
              <w:rPr>
                <w:rStyle w:val="Hyperlink"/>
                <w:rFonts w:ascii="Times New Roman" w:hAnsi="Times New Roman" w:cs="Times New Roman"/>
                <w:b/>
                <w:noProof/>
              </w:rPr>
              <w:t>Home</w:t>
            </w:r>
            <w:r>
              <w:rPr>
                <w:noProof/>
                <w:webHidden/>
              </w:rPr>
              <w:tab/>
            </w:r>
            <w:r>
              <w:rPr>
                <w:noProof/>
                <w:webHidden/>
              </w:rPr>
              <w:fldChar w:fldCharType="begin"/>
            </w:r>
            <w:r>
              <w:rPr>
                <w:noProof/>
                <w:webHidden/>
              </w:rPr>
              <w:instrText xml:space="preserve"> PAGEREF _Toc357598992 \h </w:instrText>
            </w:r>
            <w:r>
              <w:rPr>
                <w:noProof/>
                <w:webHidden/>
              </w:rPr>
            </w:r>
            <w:r>
              <w:rPr>
                <w:noProof/>
                <w:webHidden/>
              </w:rPr>
              <w:fldChar w:fldCharType="separate"/>
            </w:r>
            <w:r>
              <w:rPr>
                <w:noProof/>
                <w:webHidden/>
              </w:rPr>
              <w:t>3</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3" w:history="1">
            <w:r w:rsidRPr="002F7A76">
              <w:rPr>
                <w:rStyle w:val="Hyperlink"/>
                <w:rFonts w:ascii="Times New Roman" w:hAnsi="Times New Roman" w:cs="Times New Roman"/>
                <w:b/>
                <w:noProof/>
              </w:rPr>
              <w:t>Catalogue</w:t>
            </w:r>
            <w:r>
              <w:rPr>
                <w:noProof/>
                <w:webHidden/>
              </w:rPr>
              <w:tab/>
            </w:r>
            <w:r>
              <w:rPr>
                <w:noProof/>
                <w:webHidden/>
              </w:rPr>
              <w:fldChar w:fldCharType="begin"/>
            </w:r>
            <w:r>
              <w:rPr>
                <w:noProof/>
                <w:webHidden/>
              </w:rPr>
              <w:instrText xml:space="preserve"> PAGEREF _Toc357598993 \h </w:instrText>
            </w:r>
            <w:r>
              <w:rPr>
                <w:noProof/>
                <w:webHidden/>
              </w:rPr>
            </w:r>
            <w:r>
              <w:rPr>
                <w:noProof/>
                <w:webHidden/>
              </w:rPr>
              <w:fldChar w:fldCharType="separate"/>
            </w:r>
            <w:r>
              <w:rPr>
                <w:noProof/>
                <w:webHidden/>
              </w:rPr>
              <w:t>3</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4" w:history="1">
            <w:r w:rsidRPr="002F7A76">
              <w:rPr>
                <w:rStyle w:val="Hyperlink"/>
                <w:rFonts w:ascii="Times New Roman" w:hAnsi="Times New Roman" w:cs="Times New Roman"/>
                <w:b/>
                <w:noProof/>
              </w:rPr>
              <w:t>Order</w:t>
            </w:r>
            <w:r>
              <w:rPr>
                <w:noProof/>
                <w:webHidden/>
              </w:rPr>
              <w:tab/>
            </w:r>
            <w:r>
              <w:rPr>
                <w:noProof/>
                <w:webHidden/>
              </w:rPr>
              <w:fldChar w:fldCharType="begin"/>
            </w:r>
            <w:r>
              <w:rPr>
                <w:noProof/>
                <w:webHidden/>
              </w:rPr>
              <w:instrText xml:space="preserve"> PAGEREF _Toc357598994 \h </w:instrText>
            </w:r>
            <w:r>
              <w:rPr>
                <w:noProof/>
                <w:webHidden/>
              </w:rPr>
            </w:r>
            <w:r>
              <w:rPr>
                <w:noProof/>
                <w:webHidden/>
              </w:rPr>
              <w:fldChar w:fldCharType="separate"/>
            </w:r>
            <w:r>
              <w:rPr>
                <w:noProof/>
                <w:webHidden/>
              </w:rPr>
              <w:t>4</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5" w:history="1">
            <w:r w:rsidRPr="002F7A76">
              <w:rPr>
                <w:rStyle w:val="Hyperlink"/>
                <w:rFonts w:ascii="Times New Roman" w:hAnsi="Times New Roman" w:cs="Times New Roman"/>
                <w:b/>
                <w:noProof/>
              </w:rPr>
              <w:t>Shipping</w:t>
            </w:r>
            <w:r>
              <w:rPr>
                <w:noProof/>
                <w:webHidden/>
              </w:rPr>
              <w:tab/>
            </w:r>
            <w:r>
              <w:rPr>
                <w:noProof/>
                <w:webHidden/>
              </w:rPr>
              <w:fldChar w:fldCharType="begin"/>
            </w:r>
            <w:r>
              <w:rPr>
                <w:noProof/>
                <w:webHidden/>
              </w:rPr>
              <w:instrText xml:space="preserve"> PAGEREF _Toc357598995 \h </w:instrText>
            </w:r>
            <w:r>
              <w:rPr>
                <w:noProof/>
                <w:webHidden/>
              </w:rPr>
            </w:r>
            <w:r>
              <w:rPr>
                <w:noProof/>
                <w:webHidden/>
              </w:rPr>
              <w:fldChar w:fldCharType="separate"/>
            </w:r>
            <w:r>
              <w:rPr>
                <w:noProof/>
                <w:webHidden/>
              </w:rPr>
              <w:t>4</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6" w:history="1">
            <w:r w:rsidRPr="002F7A76">
              <w:rPr>
                <w:rStyle w:val="Hyperlink"/>
                <w:rFonts w:ascii="Times New Roman" w:hAnsi="Times New Roman" w:cs="Times New Roman"/>
                <w:b/>
                <w:noProof/>
              </w:rPr>
              <w:t>Support</w:t>
            </w:r>
            <w:r>
              <w:rPr>
                <w:noProof/>
                <w:webHidden/>
              </w:rPr>
              <w:tab/>
            </w:r>
            <w:r>
              <w:rPr>
                <w:noProof/>
                <w:webHidden/>
              </w:rPr>
              <w:fldChar w:fldCharType="begin"/>
            </w:r>
            <w:r>
              <w:rPr>
                <w:noProof/>
                <w:webHidden/>
              </w:rPr>
              <w:instrText xml:space="preserve"> PAGEREF _Toc357598996 \h </w:instrText>
            </w:r>
            <w:r>
              <w:rPr>
                <w:noProof/>
                <w:webHidden/>
              </w:rPr>
            </w:r>
            <w:r>
              <w:rPr>
                <w:noProof/>
                <w:webHidden/>
              </w:rPr>
              <w:fldChar w:fldCharType="separate"/>
            </w:r>
            <w:r>
              <w:rPr>
                <w:noProof/>
                <w:webHidden/>
              </w:rPr>
              <w:t>5</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7" w:history="1">
            <w:r w:rsidRPr="002F7A76">
              <w:rPr>
                <w:rStyle w:val="Hyperlink"/>
                <w:rFonts w:ascii="Times New Roman" w:hAnsi="Times New Roman" w:cs="Times New Roman"/>
                <w:b/>
                <w:noProof/>
              </w:rPr>
              <w:t>Logout the woktraq system</w:t>
            </w:r>
            <w:r>
              <w:rPr>
                <w:noProof/>
                <w:webHidden/>
              </w:rPr>
              <w:tab/>
            </w:r>
            <w:r>
              <w:rPr>
                <w:noProof/>
                <w:webHidden/>
              </w:rPr>
              <w:fldChar w:fldCharType="begin"/>
            </w:r>
            <w:r>
              <w:rPr>
                <w:noProof/>
                <w:webHidden/>
              </w:rPr>
              <w:instrText xml:space="preserve"> PAGEREF _Toc357598997 \h </w:instrText>
            </w:r>
            <w:r>
              <w:rPr>
                <w:noProof/>
                <w:webHidden/>
              </w:rPr>
            </w:r>
            <w:r>
              <w:rPr>
                <w:noProof/>
                <w:webHidden/>
              </w:rPr>
              <w:fldChar w:fldCharType="separate"/>
            </w:r>
            <w:r>
              <w:rPr>
                <w:noProof/>
                <w:webHidden/>
              </w:rPr>
              <w:t>5</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8998" w:history="1">
            <w:r w:rsidRPr="002F7A76">
              <w:rPr>
                <w:rStyle w:val="Hyperlink"/>
                <w:rFonts w:ascii="Times New Roman" w:hAnsi="Times New Roman" w:cs="Times New Roman"/>
                <w:b/>
                <w:noProof/>
              </w:rPr>
              <w:t>Setting user</w:t>
            </w:r>
            <w:r>
              <w:rPr>
                <w:noProof/>
                <w:webHidden/>
              </w:rPr>
              <w:tab/>
            </w:r>
            <w:r>
              <w:rPr>
                <w:noProof/>
                <w:webHidden/>
              </w:rPr>
              <w:fldChar w:fldCharType="begin"/>
            </w:r>
            <w:r>
              <w:rPr>
                <w:noProof/>
                <w:webHidden/>
              </w:rPr>
              <w:instrText xml:space="preserve"> PAGEREF _Toc357598998 \h </w:instrText>
            </w:r>
            <w:r>
              <w:rPr>
                <w:noProof/>
                <w:webHidden/>
              </w:rPr>
            </w:r>
            <w:r>
              <w:rPr>
                <w:noProof/>
                <w:webHidden/>
              </w:rPr>
              <w:fldChar w:fldCharType="separate"/>
            </w:r>
            <w:r>
              <w:rPr>
                <w:noProof/>
                <w:webHidden/>
              </w:rPr>
              <w:t>5</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8999" w:history="1">
            <w:r w:rsidRPr="002F7A76">
              <w:rPr>
                <w:rStyle w:val="Hyperlink"/>
                <w:rFonts w:ascii="Times New Roman" w:hAnsi="Times New Roman" w:cs="Times New Roman"/>
              </w:rPr>
              <w:t>Category</w:t>
            </w:r>
            <w:r>
              <w:rPr>
                <w:webHidden/>
              </w:rPr>
              <w:tab/>
            </w:r>
            <w:r>
              <w:rPr>
                <w:webHidden/>
              </w:rPr>
              <w:fldChar w:fldCharType="begin"/>
            </w:r>
            <w:r>
              <w:rPr>
                <w:webHidden/>
              </w:rPr>
              <w:instrText xml:space="preserve"> PAGEREF _Toc357598999 \h </w:instrText>
            </w:r>
            <w:r>
              <w:rPr>
                <w:webHidden/>
              </w:rPr>
            </w:r>
            <w:r>
              <w:rPr>
                <w:webHidden/>
              </w:rPr>
              <w:fldChar w:fldCharType="separate"/>
            </w:r>
            <w:r>
              <w:rPr>
                <w:webHidden/>
              </w:rPr>
              <w:t>7</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0" w:history="1">
            <w:r w:rsidRPr="002F7A76">
              <w:rPr>
                <w:rStyle w:val="Hyperlink"/>
                <w:rFonts w:ascii="Times New Roman" w:hAnsi="Times New Roman" w:cs="Times New Roman"/>
                <w:b/>
                <w:noProof/>
              </w:rPr>
              <w:t>Functional</w:t>
            </w:r>
            <w:r>
              <w:rPr>
                <w:noProof/>
                <w:webHidden/>
              </w:rPr>
              <w:tab/>
            </w:r>
            <w:r>
              <w:rPr>
                <w:noProof/>
                <w:webHidden/>
              </w:rPr>
              <w:fldChar w:fldCharType="begin"/>
            </w:r>
            <w:r>
              <w:rPr>
                <w:noProof/>
                <w:webHidden/>
              </w:rPr>
              <w:instrText xml:space="preserve"> PAGEREF _Toc357599000 \h </w:instrText>
            </w:r>
            <w:r>
              <w:rPr>
                <w:noProof/>
                <w:webHidden/>
              </w:rPr>
            </w:r>
            <w:r>
              <w:rPr>
                <w:noProof/>
                <w:webHidden/>
              </w:rPr>
              <w:fldChar w:fldCharType="separate"/>
            </w:r>
            <w:r>
              <w:rPr>
                <w:noProof/>
                <w:webHidden/>
              </w:rPr>
              <w:t>7</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1" w:history="1">
            <w:r w:rsidRPr="002F7A76">
              <w:rPr>
                <w:rStyle w:val="Hyperlink"/>
                <w:rFonts w:ascii="Times New Roman" w:hAnsi="Times New Roman" w:cs="Times New Roman"/>
                <w:b/>
                <w:noProof/>
              </w:rPr>
              <w:t>Show all product</w:t>
            </w:r>
            <w:r>
              <w:rPr>
                <w:noProof/>
                <w:webHidden/>
              </w:rPr>
              <w:tab/>
            </w:r>
            <w:r>
              <w:rPr>
                <w:noProof/>
                <w:webHidden/>
              </w:rPr>
              <w:fldChar w:fldCharType="begin"/>
            </w:r>
            <w:r>
              <w:rPr>
                <w:noProof/>
                <w:webHidden/>
              </w:rPr>
              <w:instrText xml:space="preserve"> PAGEREF _Toc357599001 \h </w:instrText>
            </w:r>
            <w:r>
              <w:rPr>
                <w:noProof/>
                <w:webHidden/>
              </w:rPr>
            </w:r>
            <w:r>
              <w:rPr>
                <w:noProof/>
                <w:webHidden/>
              </w:rPr>
              <w:fldChar w:fldCharType="separate"/>
            </w:r>
            <w:r>
              <w:rPr>
                <w:noProof/>
                <w:webHidden/>
              </w:rPr>
              <w:t>7</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2" w:history="1">
            <w:r w:rsidRPr="002F7A76">
              <w:rPr>
                <w:rStyle w:val="Hyperlink"/>
                <w:rFonts w:ascii="Times New Roman" w:hAnsi="Times New Roman" w:cs="Times New Roman"/>
                <w:b/>
                <w:noProof/>
              </w:rPr>
              <w:t>Seach Product by Tag, Quick Search</w:t>
            </w:r>
            <w:r>
              <w:rPr>
                <w:noProof/>
                <w:webHidden/>
              </w:rPr>
              <w:tab/>
            </w:r>
            <w:r>
              <w:rPr>
                <w:noProof/>
                <w:webHidden/>
              </w:rPr>
              <w:fldChar w:fldCharType="begin"/>
            </w:r>
            <w:r>
              <w:rPr>
                <w:noProof/>
                <w:webHidden/>
              </w:rPr>
              <w:instrText xml:space="preserve"> PAGEREF _Toc357599002 \h </w:instrText>
            </w:r>
            <w:r>
              <w:rPr>
                <w:noProof/>
                <w:webHidden/>
              </w:rPr>
            </w:r>
            <w:r>
              <w:rPr>
                <w:noProof/>
                <w:webHidden/>
              </w:rPr>
              <w:fldChar w:fldCharType="separate"/>
            </w:r>
            <w:r>
              <w:rPr>
                <w:noProof/>
                <w:webHidden/>
              </w:rPr>
              <w:t>7</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3" w:history="1">
            <w:r w:rsidRPr="002F7A76">
              <w:rPr>
                <w:rStyle w:val="Hyperlink"/>
                <w:rFonts w:ascii="Times New Roman" w:hAnsi="Times New Roman" w:cs="Times New Roman"/>
                <w:b/>
                <w:noProof/>
              </w:rPr>
              <w:t>View details product.</w:t>
            </w:r>
            <w:r>
              <w:rPr>
                <w:noProof/>
                <w:webHidden/>
              </w:rPr>
              <w:tab/>
            </w:r>
            <w:r>
              <w:rPr>
                <w:noProof/>
                <w:webHidden/>
              </w:rPr>
              <w:fldChar w:fldCharType="begin"/>
            </w:r>
            <w:r>
              <w:rPr>
                <w:noProof/>
                <w:webHidden/>
              </w:rPr>
              <w:instrText xml:space="preserve"> PAGEREF _Toc357599003 \h </w:instrText>
            </w:r>
            <w:r>
              <w:rPr>
                <w:noProof/>
                <w:webHidden/>
              </w:rPr>
            </w:r>
            <w:r>
              <w:rPr>
                <w:noProof/>
                <w:webHidden/>
              </w:rPr>
              <w:fldChar w:fldCharType="separate"/>
            </w:r>
            <w:r>
              <w:rPr>
                <w:noProof/>
                <w:webHidden/>
              </w:rPr>
              <w:t>8</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9004" w:history="1">
            <w:r w:rsidRPr="002F7A76">
              <w:rPr>
                <w:rStyle w:val="Hyperlink"/>
                <w:rFonts w:ascii="Times New Roman" w:hAnsi="Times New Roman" w:cs="Times New Roman"/>
              </w:rPr>
              <w:t>Order</w:t>
            </w:r>
            <w:r>
              <w:rPr>
                <w:webHidden/>
              </w:rPr>
              <w:tab/>
            </w:r>
            <w:r>
              <w:rPr>
                <w:webHidden/>
              </w:rPr>
              <w:fldChar w:fldCharType="begin"/>
            </w:r>
            <w:r>
              <w:rPr>
                <w:webHidden/>
              </w:rPr>
              <w:instrText xml:space="preserve"> PAGEREF _Toc357599004 \h </w:instrText>
            </w:r>
            <w:r>
              <w:rPr>
                <w:webHidden/>
              </w:rPr>
            </w:r>
            <w:r>
              <w:rPr>
                <w:webHidden/>
              </w:rPr>
              <w:fldChar w:fldCharType="separate"/>
            </w:r>
            <w:r>
              <w:rPr>
                <w:webHidden/>
              </w:rPr>
              <w:t>9</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5" w:history="1">
            <w:r w:rsidRPr="002F7A76">
              <w:rPr>
                <w:rStyle w:val="Hyperlink"/>
                <w:rFonts w:ascii="Times New Roman" w:hAnsi="Times New Roman" w:cs="Times New Roman"/>
                <w:b/>
                <w:noProof/>
              </w:rPr>
              <w:t>Order History</w:t>
            </w:r>
            <w:r>
              <w:rPr>
                <w:noProof/>
                <w:webHidden/>
              </w:rPr>
              <w:tab/>
            </w:r>
            <w:r>
              <w:rPr>
                <w:noProof/>
                <w:webHidden/>
              </w:rPr>
              <w:fldChar w:fldCharType="begin"/>
            </w:r>
            <w:r>
              <w:rPr>
                <w:noProof/>
                <w:webHidden/>
              </w:rPr>
              <w:instrText xml:space="preserve"> PAGEREF _Toc357599005 \h </w:instrText>
            </w:r>
            <w:r>
              <w:rPr>
                <w:noProof/>
                <w:webHidden/>
              </w:rPr>
            </w:r>
            <w:r>
              <w:rPr>
                <w:noProof/>
                <w:webHidden/>
              </w:rPr>
              <w:fldChar w:fldCharType="separate"/>
            </w:r>
            <w:r>
              <w:rPr>
                <w:noProof/>
                <w:webHidden/>
              </w:rPr>
              <w:t>9</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6" w:history="1">
            <w:r w:rsidRPr="002F7A76">
              <w:rPr>
                <w:rStyle w:val="Hyperlink"/>
                <w:rFonts w:ascii="Times New Roman" w:hAnsi="Times New Roman" w:cs="Times New Roman"/>
                <w:b/>
                <w:noProof/>
              </w:rPr>
              <w:t>Search Order</w:t>
            </w:r>
            <w:r>
              <w:rPr>
                <w:noProof/>
                <w:webHidden/>
              </w:rPr>
              <w:tab/>
            </w:r>
            <w:r>
              <w:rPr>
                <w:noProof/>
                <w:webHidden/>
              </w:rPr>
              <w:fldChar w:fldCharType="begin"/>
            </w:r>
            <w:r>
              <w:rPr>
                <w:noProof/>
                <w:webHidden/>
              </w:rPr>
              <w:instrText xml:space="preserve"> PAGEREF _Toc357599006 \h </w:instrText>
            </w:r>
            <w:r>
              <w:rPr>
                <w:noProof/>
                <w:webHidden/>
              </w:rPr>
            </w:r>
            <w:r>
              <w:rPr>
                <w:noProof/>
                <w:webHidden/>
              </w:rPr>
              <w:fldChar w:fldCharType="separate"/>
            </w:r>
            <w:r>
              <w:rPr>
                <w:noProof/>
                <w:webHidden/>
              </w:rPr>
              <w:t>9</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7" w:history="1">
            <w:r w:rsidRPr="002F7A76">
              <w:rPr>
                <w:rStyle w:val="Hyperlink"/>
                <w:rFonts w:ascii="Times New Roman" w:hAnsi="Times New Roman" w:cs="Times New Roman"/>
                <w:b/>
                <w:noProof/>
              </w:rPr>
              <w:t>Create Order and Add Product to Order.</w:t>
            </w:r>
            <w:r>
              <w:rPr>
                <w:noProof/>
                <w:webHidden/>
              </w:rPr>
              <w:tab/>
            </w:r>
            <w:r>
              <w:rPr>
                <w:noProof/>
                <w:webHidden/>
              </w:rPr>
              <w:fldChar w:fldCharType="begin"/>
            </w:r>
            <w:r>
              <w:rPr>
                <w:noProof/>
                <w:webHidden/>
              </w:rPr>
              <w:instrText xml:space="preserve"> PAGEREF _Toc357599007 \h </w:instrText>
            </w:r>
            <w:r>
              <w:rPr>
                <w:noProof/>
                <w:webHidden/>
              </w:rPr>
            </w:r>
            <w:r>
              <w:rPr>
                <w:noProof/>
                <w:webHidden/>
              </w:rPr>
              <w:fldChar w:fldCharType="separate"/>
            </w:r>
            <w:r>
              <w:rPr>
                <w:noProof/>
                <w:webHidden/>
              </w:rPr>
              <w:t>10</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8" w:history="1">
            <w:r w:rsidRPr="002F7A76">
              <w:rPr>
                <w:rStyle w:val="Hyperlink"/>
                <w:rFonts w:ascii="Times New Roman" w:hAnsi="Times New Roman" w:cs="Times New Roman"/>
                <w:b/>
                <w:noProof/>
              </w:rPr>
              <w:t>Edit Product in Order</w:t>
            </w:r>
            <w:r>
              <w:rPr>
                <w:noProof/>
                <w:webHidden/>
              </w:rPr>
              <w:tab/>
            </w:r>
            <w:r>
              <w:rPr>
                <w:noProof/>
                <w:webHidden/>
              </w:rPr>
              <w:fldChar w:fldCharType="begin"/>
            </w:r>
            <w:r>
              <w:rPr>
                <w:noProof/>
                <w:webHidden/>
              </w:rPr>
              <w:instrText xml:space="preserve"> PAGEREF _Toc357599008 \h </w:instrText>
            </w:r>
            <w:r>
              <w:rPr>
                <w:noProof/>
                <w:webHidden/>
              </w:rPr>
            </w:r>
            <w:r>
              <w:rPr>
                <w:noProof/>
                <w:webHidden/>
              </w:rPr>
              <w:fldChar w:fldCharType="separate"/>
            </w:r>
            <w:r>
              <w:rPr>
                <w:noProof/>
                <w:webHidden/>
              </w:rPr>
              <w:t>19</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09" w:history="1">
            <w:r w:rsidRPr="002F7A76">
              <w:rPr>
                <w:rStyle w:val="Hyperlink"/>
                <w:rFonts w:ascii="Times New Roman" w:hAnsi="Times New Roman" w:cs="Times New Roman"/>
                <w:b/>
                <w:noProof/>
              </w:rPr>
              <w:t>Delete Product in Order</w:t>
            </w:r>
            <w:r>
              <w:rPr>
                <w:noProof/>
                <w:webHidden/>
              </w:rPr>
              <w:tab/>
            </w:r>
            <w:r>
              <w:rPr>
                <w:noProof/>
                <w:webHidden/>
              </w:rPr>
              <w:fldChar w:fldCharType="begin"/>
            </w:r>
            <w:r>
              <w:rPr>
                <w:noProof/>
                <w:webHidden/>
              </w:rPr>
              <w:instrText xml:space="preserve"> PAGEREF _Toc357599009 \h </w:instrText>
            </w:r>
            <w:r>
              <w:rPr>
                <w:noProof/>
                <w:webHidden/>
              </w:rPr>
            </w:r>
            <w:r>
              <w:rPr>
                <w:noProof/>
                <w:webHidden/>
              </w:rPr>
              <w:fldChar w:fldCharType="separate"/>
            </w:r>
            <w:r>
              <w:rPr>
                <w:noProof/>
                <w:webHidden/>
              </w:rPr>
              <w:t>20</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10" w:history="1">
            <w:r w:rsidRPr="002F7A76">
              <w:rPr>
                <w:rStyle w:val="Hyperlink"/>
                <w:rFonts w:ascii="Times New Roman" w:hAnsi="Times New Roman" w:cs="Times New Roman"/>
                <w:b/>
                <w:noProof/>
              </w:rPr>
              <w:t>Edit Order</w:t>
            </w:r>
            <w:r>
              <w:rPr>
                <w:noProof/>
                <w:webHidden/>
              </w:rPr>
              <w:tab/>
            </w:r>
            <w:r>
              <w:rPr>
                <w:noProof/>
                <w:webHidden/>
              </w:rPr>
              <w:fldChar w:fldCharType="begin"/>
            </w:r>
            <w:r>
              <w:rPr>
                <w:noProof/>
                <w:webHidden/>
              </w:rPr>
              <w:instrText xml:space="preserve"> PAGEREF _Toc357599010 \h </w:instrText>
            </w:r>
            <w:r>
              <w:rPr>
                <w:noProof/>
                <w:webHidden/>
              </w:rPr>
            </w:r>
            <w:r>
              <w:rPr>
                <w:noProof/>
                <w:webHidden/>
              </w:rPr>
              <w:fldChar w:fldCharType="separate"/>
            </w:r>
            <w:r>
              <w:rPr>
                <w:noProof/>
                <w:webHidden/>
              </w:rPr>
              <w:t>21</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11" w:history="1">
            <w:r w:rsidRPr="002F7A76">
              <w:rPr>
                <w:rStyle w:val="Hyperlink"/>
                <w:rFonts w:ascii="Times New Roman" w:hAnsi="Times New Roman" w:cs="Times New Roman"/>
                <w:b/>
                <w:noProof/>
              </w:rPr>
              <w:t>View Order</w:t>
            </w:r>
            <w:r>
              <w:rPr>
                <w:noProof/>
                <w:webHidden/>
              </w:rPr>
              <w:tab/>
            </w:r>
            <w:r>
              <w:rPr>
                <w:noProof/>
                <w:webHidden/>
              </w:rPr>
              <w:fldChar w:fldCharType="begin"/>
            </w:r>
            <w:r>
              <w:rPr>
                <w:noProof/>
                <w:webHidden/>
              </w:rPr>
              <w:instrText xml:space="preserve"> PAGEREF _Toc357599011 \h </w:instrText>
            </w:r>
            <w:r>
              <w:rPr>
                <w:noProof/>
                <w:webHidden/>
              </w:rPr>
            </w:r>
            <w:r>
              <w:rPr>
                <w:noProof/>
                <w:webHidden/>
              </w:rPr>
              <w:fldChar w:fldCharType="separate"/>
            </w:r>
            <w:r>
              <w:rPr>
                <w:noProof/>
                <w:webHidden/>
              </w:rPr>
              <w:t>22</w:t>
            </w:r>
            <w:r>
              <w:rPr>
                <w:noProof/>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12" w:history="1">
            <w:r w:rsidRPr="002F7A76">
              <w:rPr>
                <w:rStyle w:val="Hyperlink"/>
                <w:rFonts w:ascii="Times New Roman" w:hAnsi="Times New Roman" w:cs="Times New Roman"/>
                <w:b/>
                <w:noProof/>
              </w:rPr>
              <w:t>Delete Order</w:t>
            </w:r>
            <w:r>
              <w:rPr>
                <w:noProof/>
                <w:webHidden/>
              </w:rPr>
              <w:tab/>
            </w:r>
            <w:r>
              <w:rPr>
                <w:noProof/>
                <w:webHidden/>
              </w:rPr>
              <w:fldChar w:fldCharType="begin"/>
            </w:r>
            <w:r>
              <w:rPr>
                <w:noProof/>
                <w:webHidden/>
              </w:rPr>
              <w:instrText xml:space="preserve"> PAGEREF _Toc357599012 \h </w:instrText>
            </w:r>
            <w:r>
              <w:rPr>
                <w:noProof/>
                <w:webHidden/>
              </w:rPr>
            </w:r>
            <w:r>
              <w:rPr>
                <w:noProof/>
                <w:webHidden/>
              </w:rPr>
              <w:fldChar w:fldCharType="separate"/>
            </w:r>
            <w:r>
              <w:rPr>
                <w:noProof/>
                <w:webHidden/>
              </w:rPr>
              <w:t>22</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9013" w:history="1">
            <w:r w:rsidRPr="002F7A76">
              <w:rPr>
                <w:rStyle w:val="Hyperlink"/>
                <w:rFonts w:ascii="Times New Roman" w:hAnsi="Times New Roman" w:cs="Times New Roman"/>
              </w:rPr>
              <w:t>Shipping</w:t>
            </w:r>
            <w:r>
              <w:rPr>
                <w:webHidden/>
              </w:rPr>
              <w:tab/>
            </w:r>
            <w:r>
              <w:rPr>
                <w:webHidden/>
              </w:rPr>
              <w:fldChar w:fldCharType="begin"/>
            </w:r>
            <w:r>
              <w:rPr>
                <w:webHidden/>
              </w:rPr>
              <w:instrText xml:space="preserve"> PAGEREF _Toc357599013 \h </w:instrText>
            </w:r>
            <w:r>
              <w:rPr>
                <w:webHidden/>
              </w:rPr>
            </w:r>
            <w:r>
              <w:rPr>
                <w:webHidden/>
              </w:rPr>
              <w:fldChar w:fldCharType="separate"/>
            </w:r>
            <w:r>
              <w:rPr>
                <w:webHidden/>
              </w:rPr>
              <w:t>24</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14" w:history="1">
            <w:r w:rsidRPr="002F7A76">
              <w:rPr>
                <w:rStyle w:val="Hyperlink"/>
                <w:rFonts w:ascii="Times New Roman" w:hAnsi="Times New Roman" w:cs="Times New Roman"/>
                <w:b/>
                <w:noProof/>
              </w:rPr>
              <w:t>View Shipping History</w:t>
            </w:r>
            <w:r>
              <w:rPr>
                <w:noProof/>
                <w:webHidden/>
              </w:rPr>
              <w:tab/>
            </w:r>
            <w:r>
              <w:rPr>
                <w:noProof/>
                <w:webHidden/>
              </w:rPr>
              <w:fldChar w:fldCharType="begin"/>
            </w:r>
            <w:r>
              <w:rPr>
                <w:noProof/>
                <w:webHidden/>
              </w:rPr>
              <w:instrText xml:space="preserve"> PAGEREF _Toc357599014 \h </w:instrText>
            </w:r>
            <w:r>
              <w:rPr>
                <w:noProof/>
                <w:webHidden/>
              </w:rPr>
            </w:r>
            <w:r>
              <w:rPr>
                <w:noProof/>
                <w:webHidden/>
              </w:rPr>
              <w:fldChar w:fldCharType="separate"/>
            </w:r>
            <w:r>
              <w:rPr>
                <w:noProof/>
                <w:webHidden/>
              </w:rPr>
              <w:t>24</w:t>
            </w:r>
            <w:r>
              <w:rPr>
                <w:noProof/>
                <w:webHidden/>
              </w:rPr>
              <w:fldChar w:fldCharType="end"/>
            </w:r>
          </w:hyperlink>
        </w:p>
        <w:p w:rsidR="005F5058" w:rsidRDefault="005F5058">
          <w:pPr>
            <w:pStyle w:val="TOC1"/>
            <w:rPr>
              <w:rFonts w:eastAsiaTheme="minorEastAsia"/>
              <w:color w:val="auto"/>
              <w:kern w:val="0"/>
              <w:szCs w:val="22"/>
              <w:lang w:eastAsia="en-US"/>
            </w:rPr>
          </w:pPr>
          <w:hyperlink w:anchor="_Toc357599015" w:history="1">
            <w:r w:rsidRPr="002F7A76">
              <w:rPr>
                <w:rStyle w:val="Hyperlink"/>
                <w:rFonts w:ascii="Times New Roman" w:hAnsi="Times New Roman" w:cs="Times New Roman"/>
              </w:rPr>
              <w:t>Support</w:t>
            </w:r>
            <w:r>
              <w:rPr>
                <w:webHidden/>
              </w:rPr>
              <w:tab/>
            </w:r>
            <w:r>
              <w:rPr>
                <w:webHidden/>
              </w:rPr>
              <w:fldChar w:fldCharType="begin"/>
            </w:r>
            <w:r>
              <w:rPr>
                <w:webHidden/>
              </w:rPr>
              <w:instrText xml:space="preserve"> PAGEREF _Toc357599015 \h </w:instrText>
            </w:r>
            <w:r>
              <w:rPr>
                <w:webHidden/>
              </w:rPr>
            </w:r>
            <w:r>
              <w:rPr>
                <w:webHidden/>
              </w:rPr>
              <w:fldChar w:fldCharType="separate"/>
            </w:r>
            <w:r>
              <w:rPr>
                <w:webHidden/>
              </w:rPr>
              <w:t>25</w:t>
            </w:r>
            <w:r>
              <w:rPr>
                <w:webHidden/>
              </w:rPr>
              <w:fldChar w:fldCharType="end"/>
            </w:r>
          </w:hyperlink>
        </w:p>
        <w:p w:rsidR="005F5058" w:rsidRDefault="005F5058">
          <w:pPr>
            <w:pStyle w:val="TOC2"/>
            <w:tabs>
              <w:tab w:val="right" w:leader="underscore" w:pos="9120"/>
            </w:tabs>
            <w:rPr>
              <w:rFonts w:eastAsiaTheme="minorEastAsia"/>
              <w:noProof/>
              <w:color w:val="auto"/>
              <w:kern w:val="0"/>
              <w:sz w:val="22"/>
              <w:szCs w:val="22"/>
              <w:lang w:eastAsia="en-US"/>
            </w:rPr>
          </w:pPr>
          <w:hyperlink w:anchor="_Toc357599016" w:history="1">
            <w:r w:rsidRPr="002F7A76">
              <w:rPr>
                <w:rStyle w:val="Hyperlink"/>
                <w:rFonts w:ascii="Times New Roman" w:hAnsi="Times New Roman" w:cs="Times New Roman"/>
                <w:b/>
                <w:noProof/>
              </w:rPr>
              <w:t>Feedback</w:t>
            </w:r>
            <w:r>
              <w:rPr>
                <w:noProof/>
                <w:webHidden/>
              </w:rPr>
              <w:tab/>
            </w:r>
            <w:r>
              <w:rPr>
                <w:noProof/>
                <w:webHidden/>
              </w:rPr>
              <w:fldChar w:fldCharType="begin"/>
            </w:r>
            <w:r>
              <w:rPr>
                <w:noProof/>
                <w:webHidden/>
              </w:rPr>
              <w:instrText xml:space="preserve"> PAGEREF _Toc357599016 \h </w:instrText>
            </w:r>
            <w:r>
              <w:rPr>
                <w:noProof/>
                <w:webHidden/>
              </w:rPr>
            </w:r>
            <w:r>
              <w:rPr>
                <w:noProof/>
                <w:webHidden/>
              </w:rPr>
              <w:fldChar w:fldCharType="separate"/>
            </w:r>
            <w:r>
              <w:rPr>
                <w:noProof/>
                <w:webHidden/>
              </w:rPr>
              <w:t>25</w:t>
            </w:r>
            <w:r>
              <w:rPr>
                <w:noProof/>
                <w:webHidden/>
              </w:rPr>
              <w:fldChar w:fldCharType="end"/>
            </w:r>
          </w:hyperlink>
        </w:p>
        <w:p w:rsidR="009D5A10" w:rsidRPr="00DF75EF" w:rsidRDefault="009D5A10">
          <w:pPr>
            <w:rPr>
              <w:rFonts w:ascii="Times New Roman" w:hAnsi="Times New Roman" w:cs="Times New Roman"/>
            </w:rPr>
          </w:pPr>
          <w:r w:rsidRPr="00DF75EF">
            <w:rPr>
              <w:rFonts w:ascii="Times New Roman" w:hAnsi="Times New Roman" w:cs="Times New Roman"/>
              <w:b/>
              <w:bCs/>
              <w:noProof/>
            </w:rPr>
            <w:fldChar w:fldCharType="end"/>
          </w:r>
        </w:p>
      </w:sdtContent>
    </w:sdt>
    <w:p w:rsidR="00A1403F" w:rsidRPr="00DF75EF" w:rsidRDefault="00A1403F">
      <w:pPr>
        <w:rPr>
          <w:rFonts w:ascii="Times New Roman" w:hAnsi="Times New Roman" w:cs="Times New Roman"/>
        </w:rPr>
        <w:sectPr w:rsidR="00A1403F" w:rsidRPr="00DF75EF">
          <w:headerReference w:type="default" r:id="rId14"/>
          <w:headerReference w:type="first" r:id="rId15"/>
          <w:pgSz w:w="12240" w:h="15840" w:code="1"/>
          <w:pgMar w:top="2520" w:right="1555" w:bottom="1800" w:left="1555" w:header="864" w:footer="720" w:gutter="0"/>
          <w:pgNumType w:start="0"/>
          <w:cols w:space="720"/>
          <w:titlePg/>
          <w:docGrid w:linePitch="360"/>
        </w:sectPr>
      </w:pPr>
    </w:p>
    <w:p w:rsidR="00A1403F" w:rsidRPr="00DF75EF" w:rsidRDefault="00A55920">
      <w:pPr>
        <w:pStyle w:val="Heading1"/>
        <w:rPr>
          <w:rFonts w:ascii="Times New Roman" w:hAnsi="Times New Roman" w:cs="Times New Roman"/>
        </w:rPr>
      </w:pPr>
      <w:bookmarkStart w:id="7" w:name="_Toc357598987"/>
      <w:r w:rsidRPr="00DF75EF">
        <w:rPr>
          <w:rFonts w:ascii="Times New Roman" w:hAnsi="Times New Roman" w:cs="Times New Roman"/>
        </w:rPr>
        <w:lastRenderedPageBreak/>
        <w:t>About The Worktraq</w:t>
      </w:r>
      <w:bookmarkEnd w:id="7"/>
      <w:r w:rsidRPr="00DF75EF">
        <w:rPr>
          <w:rFonts w:ascii="Times New Roman" w:hAnsi="Times New Roman" w:cs="Times New Roman"/>
        </w:rPr>
        <w:t xml:space="preserve"> </w:t>
      </w:r>
    </w:p>
    <w:p w:rsidR="00A55920" w:rsidRPr="00A65F3F" w:rsidRDefault="00A55920">
      <w:pPr>
        <w:pStyle w:val="Heading2"/>
        <w:rPr>
          <w:rFonts w:ascii="Times New Roman" w:hAnsi="Times New Roman" w:cs="Times New Roman"/>
          <w:b/>
          <w:sz w:val="28"/>
        </w:rPr>
      </w:pPr>
      <w:bookmarkStart w:id="8" w:name="_Toc357598988"/>
      <w:r w:rsidRPr="00A65F3F">
        <w:rPr>
          <w:rFonts w:ascii="Times New Roman" w:hAnsi="Times New Roman" w:cs="Times New Roman"/>
          <w:b/>
          <w:sz w:val="28"/>
        </w:rPr>
        <w:t>What is Worktraq.</w:t>
      </w:r>
      <w:bookmarkEnd w:id="8"/>
    </w:p>
    <w:p w:rsidR="00F50016" w:rsidRPr="003739A8" w:rsidRDefault="00F50016" w:rsidP="00F50016">
      <w:pPr>
        <w:spacing w:before="100" w:beforeAutospacing="1" w:after="100" w:afterAutospacing="1" w:line="240" w:lineRule="auto"/>
        <w:jc w:val="both"/>
        <w:rPr>
          <w:rFonts w:ascii="Times New Roman" w:hAnsi="Times New Roman" w:cs="Times New Roman"/>
          <w:sz w:val="24"/>
          <w:szCs w:val="24"/>
        </w:rPr>
      </w:pPr>
      <w:r w:rsidRPr="003739A8">
        <w:rPr>
          <w:rFonts w:ascii="Times New Roman" w:hAnsi="Times New Roman" w:cs="Times New Roman"/>
          <w:sz w:val="24"/>
          <w:szCs w:val="24"/>
        </w:rPr>
        <w:t>Anvy Inc′s Worktraq OPM System enables you to create order and manage your promotional, marketing and POP purchases from the comfort of your office and save them for re order at a later date. Whether you are rebranding your current locations or opening new and exciting stores, our worktraq system allows your managers the freedom to order products and printed materials direct from our shop. We create a simple database of products and prices, your managers and affiliates login into the system with proprietary usernames and select from a pre-selected list of items, the items are printed and shipped to the mangers location within five business days. As a superuser, you have the ability to lock certain items from the ordering list or to allow managers and affiliates to order any item they need for their location. We have the option to customize the database for the individual users and you will have the option to approve and review all orders before submitting to us.</w:t>
      </w:r>
      <w:r w:rsidR="00015EB1">
        <w:rPr>
          <w:rFonts w:ascii="Times New Roman" w:hAnsi="Times New Roman" w:cs="Times New Roman"/>
          <w:sz w:val="24"/>
          <w:szCs w:val="24"/>
        </w:rPr>
        <w:tab/>
      </w:r>
    </w:p>
    <w:p w:rsidR="00DD5F8F" w:rsidRPr="00DF75EF" w:rsidRDefault="00E51FC8" w:rsidP="00DD5F8F">
      <w:pPr>
        <w:pStyle w:val="Heading1"/>
        <w:rPr>
          <w:rFonts w:ascii="Times New Roman" w:hAnsi="Times New Roman" w:cs="Times New Roman"/>
        </w:rPr>
      </w:pPr>
      <w:bookmarkStart w:id="9" w:name="_Toc357598989"/>
      <w:r w:rsidRPr="00DF75EF">
        <w:rPr>
          <w:rFonts w:ascii="Times New Roman" w:hAnsi="Times New Roman" w:cs="Times New Roman"/>
        </w:rPr>
        <w:lastRenderedPageBreak/>
        <w:t>Front-end</w:t>
      </w:r>
      <w:bookmarkEnd w:id="9"/>
    </w:p>
    <w:p w:rsidR="009D4BCE" w:rsidRPr="009D4BCE" w:rsidRDefault="00D11EA1" w:rsidP="009D4BCE">
      <w:pPr>
        <w:pStyle w:val="Heading2"/>
        <w:rPr>
          <w:rFonts w:ascii="Times New Roman" w:hAnsi="Times New Roman" w:cs="Times New Roman"/>
          <w:b/>
          <w:sz w:val="28"/>
        </w:rPr>
      </w:pPr>
      <w:bookmarkStart w:id="10" w:name="_Toc357598990"/>
      <w:r w:rsidRPr="00754983">
        <w:rPr>
          <w:rFonts w:ascii="Times New Roman" w:hAnsi="Times New Roman" w:cs="Times New Roman"/>
          <w:b/>
          <w:sz w:val="28"/>
        </w:rPr>
        <w:t>Login the worktraq system.</w:t>
      </w:r>
      <w:bookmarkEnd w:id="10"/>
      <w:r w:rsidRPr="00754983">
        <w:rPr>
          <w:rFonts w:ascii="Times New Roman" w:hAnsi="Times New Roman" w:cs="Times New Roman"/>
          <w:b/>
          <w:sz w:val="28"/>
        </w:rPr>
        <w:t xml:space="preserve"> </w:t>
      </w:r>
    </w:p>
    <w:p w:rsidR="00D11EA1" w:rsidRPr="00E45B95" w:rsidRDefault="00AD015C" w:rsidP="00D11EA1">
      <w:pPr>
        <w:rPr>
          <w:rFonts w:ascii="Times New Roman" w:hAnsi="Times New Roman" w:cs="Times New Roman"/>
          <w:sz w:val="24"/>
        </w:rPr>
      </w:pPr>
      <w:r w:rsidRPr="00CB4DB6">
        <w:rPr>
          <w:rFonts w:ascii="Times New Roman" w:hAnsi="Times New Roman" w:cs="Times New Roman"/>
          <w:b/>
          <w:sz w:val="24"/>
        </w:rPr>
        <w:t>Step 1 :</w:t>
      </w:r>
      <w:r w:rsidR="00CB4DB6" w:rsidRPr="00E45B95">
        <w:rPr>
          <w:rFonts w:ascii="Times New Roman" w:hAnsi="Times New Roman" w:cs="Times New Roman"/>
          <w:sz w:val="24"/>
        </w:rPr>
        <w:t xml:space="preserve">  </w:t>
      </w:r>
      <w:r w:rsidR="00D11EA1" w:rsidRPr="00E45B95">
        <w:rPr>
          <w:rFonts w:ascii="Times New Roman" w:hAnsi="Times New Roman" w:cs="Times New Roman"/>
          <w:sz w:val="24"/>
        </w:rPr>
        <w:t xml:space="preserve">Go to the address website : </w:t>
      </w:r>
      <w:hyperlink r:id="rId16" w:history="1">
        <w:r w:rsidR="00D11EA1" w:rsidRPr="00E45B95">
          <w:rPr>
            <w:rStyle w:val="Hyperlink"/>
            <w:rFonts w:ascii="Times New Roman" w:hAnsi="Times New Roman" w:cs="Times New Roman"/>
            <w:sz w:val="24"/>
          </w:rPr>
          <w:t>http://worktraq.anvy.net</w:t>
        </w:r>
      </w:hyperlink>
      <w:r w:rsidR="00D11EA1" w:rsidRPr="00E45B95">
        <w:rPr>
          <w:rFonts w:ascii="Times New Roman" w:hAnsi="Times New Roman" w:cs="Times New Roman"/>
          <w:sz w:val="24"/>
        </w:rPr>
        <w:t>. The page login website :</w:t>
      </w:r>
    </w:p>
    <w:p w:rsidR="00B22202" w:rsidRPr="00E45B95" w:rsidRDefault="00B22202" w:rsidP="00D11EA1">
      <w:pPr>
        <w:rPr>
          <w:rFonts w:ascii="Times New Roman" w:hAnsi="Times New Roman" w:cs="Times New Roman"/>
          <w:sz w:val="24"/>
        </w:rPr>
      </w:pPr>
      <w:r w:rsidRPr="00E45B95">
        <w:rPr>
          <w:rFonts w:ascii="Times New Roman" w:hAnsi="Times New Roman" w:cs="Times New Roman"/>
          <w:sz w:val="24"/>
        </w:rPr>
        <w:t xml:space="preserve">Here you can login account : </w:t>
      </w:r>
    </w:p>
    <w:p w:rsidR="00B22202" w:rsidRPr="00E45B95" w:rsidRDefault="00B22202" w:rsidP="00701F2B">
      <w:pPr>
        <w:pStyle w:val="ListParagraph"/>
        <w:numPr>
          <w:ilvl w:val="0"/>
          <w:numId w:val="8"/>
        </w:numPr>
        <w:rPr>
          <w:rFonts w:ascii="Times New Roman" w:hAnsi="Times New Roman" w:cs="Times New Roman"/>
          <w:sz w:val="24"/>
        </w:rPr>
      </w:pPr>
      <w:r w:rsidRPr="00E45B95">
        <w:rPr>
          <w:rFonts w:ascii="Times New Roman" w:hAnsi="Times New Roman" w:cs="Times New Roman"/>
          <w:sz w:val="24"/>
        </w:rPr>
        <w:t xml:space="preserve">Admin – Full function </w:t>
      </w:r>
    </w:p>
    <w:p w:rsidR="00B22202" w:rsidRPr="00E45B95" w:rsidRDefault="00B22202" w:rsidP="00701F2B">
      <w:pPr>
        <w:pStyle w:val="ListParagraph"/>
        <w:numPr>
          <w:ilvl w:val="0"/>
          <w:numId w:val="8"/>
        </w:numPr>
        <w:rPr>
          <w:rFonts w:ascii="Times New Roman" w:hAnsi="Times New Roman" w:cs="Times New Roman"/>
          <w:sz w:val="24"/>
        </w:rPr>
      </w:pPr>
      <w:r w:rsidRPr="00E45B95">
        <w:rPr>
          <w:rFonts w:ascii="Times New Roman" w:hAnsi="Times New Roman" w:cs="Times New Roman"/>
          <w:sz w:val="24"/>
        </w:rPr>
        <w:t>User – depends on providing admin</w:t>
      </w:r>
      <w:r w:rsidR="00F773BA" w:rsidRPr="00E45B95">
        <w:rPr>
          <w:rFonts w:ascii="Times New Roman" w:hAnsi="Times New Roman" w:cs="Times New Roman"/>
          <w:sz w:val="24"/>
        </w:rPr>
        <w:t xml:space="preserve"> (</w:t>
      </w:r>
      <w:r w:rsidR="00ED00C5" w:rsidRPr="00E45B95">
        <w:rPr>
          <w:rFonts w:ascii="Times New Roman" w:hAnsi="Times New Roman" w:cs="Times New Roman"/>
          <w:sz w:val="24"/>
        </w:rPr>
        <w:t>default view</w:t>
      </w:r>
      <w:r w:rsidR="00F773BA" w:rsidRPr="00E45B95">
        <w:rPr>
          <w:rFonts w:ascii="Times New Roman" w:hAnsi="Times New Roman" w:cs="Times New Roman"/>
          <w:sz w:val="24"/>
        </w:rPr>
        <w:t xml:space="preserve"> order for this user</w:t>
      </w:r>
      <w:r w:rsidR="003D0174">
        <w:rPr>
          <w:rFonts w:ascii="Times New Roman" w:hAnsi="Times New Roman" w:cs="Times New Roman"/>
          <w:sz w:val="24"/>
        </w:rPr>
        <w:t xml:space="preserve"> order</w:t>
      </w:r>
      <w:r w:rsidR="00F773BA" w:rsidRPr="00E45B95">
        <w:rPr>
          <w:rFonts w:ascii="Times New Roman" w:hAnsi="Times New Roman" w:cs="Times New Roman"/>
          <w:sz w:val="24"/>
        </w:rPr>
        <w:t>)</w:t>
      </w:r>
    </w:p>
    <w:p w:rsidR="00A1403F" w:rsidRPr="00DF75EF" w:rsidRDefault="00D11EA1" w:rsidP="001378B0">
      <w:pPr>
        <w:spacing w:before="0"/>
        <w:rPr>
          <w:rFonts w:ascii="Times New Roman" w:hAnsi="Times New Roman" w:cs="Times New Roman"/>
        </w:rPr>
      </w:pPr>
      <w:r w:rsidRPr="00DF75EF">
        <w:rPr>
          <w:rFonts w:ascii="Times New Roman" w:hAnsi="Times New Roman" w:cs="Times New Roman"/>
          <w:noProof/>
          <w:lang w:eastAsia="en-US"/>
        </w:rPr>
        <w:drawing>
          <wp:anchor distT="0" distB="0" distL="114300" distR="114300" simplePos="0" relativeHeight="251661312" behindDoc="1" locked="0" layoutInCell="1" allowOverlap="1" wp14:anchorId="5038D0A9" wp14:editId="2EA9C148">
            <wp:simplePos x="0" y="0"/>
            <wp:positionH relativeFrom="column">
              <wp:posOffset>1685925</wp:posOffset>
            </wp:positionH>
            <wp:positionV relativeFrom="paragraph">
              <wp:posOffset>161925</wp:posOffset>
            </wp:positionV>
            <wp:extent cx="1996634" cy="2404110"/>
            <wp:effectExtent l="152400" t="152400" r="365760" b="358140"/>
            <wp:wrapTight wrapText="bothSides">
              <wp:wrapPolygon edited="0">
                <wp:start x="824" y="-1369"/>
                <wp:lineTo x="-1649" y="-1027"/>
                <wp:lineTo x="-1649" y="22250"/>
                <wp:lineTo x="-618" y="23620"/>
                <wp:lineTo x="1237" y="24304"/>
                <wp:lineTo x="1443" y="24647"/>
                <wp:lineTo x="22260" y="24647"/>
                <wp:lineTo x="22466" y="24304"/>
                <wp:lineTo x="24115" y="23620"/>
                <wp:lineTo x="25351" y="21052"/>
                <wp:lineTo x="25351" y="1712"/>
                <wp:lineTo x="22878" y="-856"/>
                <wp:lineTo x="22672" y="-1369"/>
                <wp:lineTo x="824" y="-136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6634" cy="2404110"/>
                    </a:xfrm>
                    <a:prstGeom prst="rect">
                      <a:avLst/>
                    </a:prstGeom>
                    <a:ln>
                      <a:noFill/>
                    </a:ln>
                    <a:effectLst>
                      <a:outerShdw blurRad="292100" dist="139700" dir="2700000" algn="tl" rotWithShape="0">
                        <a:srgbClr val="333333">
                          <a:alpha val="65000"/>
                        </a:srgbClr>
                      </a:outerShdw>
                    </a:effectLst>
                  </pic:spPr>
                </pic:pic>
              </a:graphicData>
            </a:graphic>
          </wp:anchor>
        </w:drawing>
      </w:r>
      <w:r w:rsidRPr="00DF75EF">
        <w:rPr>
          <w:rFonts w:ascii="Times New Roman" w:hAnsi="Times New Roman" w:cs="Times New Roman"/>
        </w:rPr>
        <w:br w:type="textWrapping" w:clear="all"/>
      </w:r>
      <w:r w:rsidR="00AD015C" w:rsidRPr="00CE20EA">
        <w:rPr>
          <w:rFonts w:ascii="Times New Roman" w:hAnsi="Times New Roman" w:cs="Times New Roman"/>
          <w:b/>
          <w:sz w:val="24"/>
        </w:rPr>
        <w:t>Step 2:</w:t>
      </w:r>
      <w:r w:rsidR="00315EC6" w:rsidRPr="00CE20EA">
        <w:rPr>
          <w:rFonts w:ascii="Times New Roman" w:hAnsi="Times New Roman" w:cs="Times New Roman"/>
          <w:sz w:val="24"/>
        </w:rPr>
        <w:t xml:space="preserve"> </w:t>
      </w:r>
      <w:r w:rsidRPr="00CE20EA">
        <w:rPr>
          <w:rFonts w:ascii="Times New Roman" w:hAnsi="Times New Roman" w:cs="Times New Roman"/>
          <w:sz w:val="24"/>
        </w:rPr>
        <w:t>Please enter  the</w:t>
      </w:r>
      <w:r w:rsidR="00F50016" w:rsidRPr="00CE20EA">
        <w:rPr>
          <w:rFonts w:ascii="Times New Roman" w:hAnsi="Times New Roman" w:cs="Times New Roman"/>
          <w:sz w:val="24"/>
        </w:rPr>
        <w:t xml:space="preserve"> your</w:t>
      </w:r>
      <w:r w:rsidRPr="00CE20EA">
        <w:rPr>
          <w:rFonts w:ascii="Times New Roman" w:hAnsi="Times New Roman" w:cs="Times New Roman"/>
          <w:sz w:val="24"/>
        </w:rPr>
        <w:t xml:space="preserve"> username or password to login the worktraq system.</w:t>
      </w:r>
      <w:r w:rsidR="001378B0" w:rsidRPr="00CE20EA">
        <w:rPr>
          <w:rFonts w:ascii="Times New Roman" w:hAnsi="Times New Roman" w:cs="Times New Roman"/>
          <w:sz w:val="24"/>
        </w:rPr>
        <w:t xml:space="preserve"> If </w:t>
      </w:r>
      <w:r w:rsidR="00F50016" w:rsidRPr="00CE20EA">
        <w:rPr>
          <w:rFonts w:ascii="Times New Roman" w:hAnsi="Times New Roman" w:cs="Times New Roman"/>
          <w:sz w:val="24"/>
        </w:rPr>
        <w:t xml:space="preserve">the your </w:t>
      </w:r>
      <w:r w:rsidR="001378B0" w:rsidRPr="00CE20EA">
        <w:rPr>
          <w:rFonts w:ascii="Times New Roman" w:hAnsi="Times New Roman" w:cs="Times New Roman"/>
          <w:sz w:val="24"/>
        </w:rPr>
        <w:t>username or password is not correct, the system will</w:t>
      </w:r>
      <w:r w:rsidR="009D5A10" w:rsidRPr="00CE20EA">
        <w:rPr>
          <w:rFonts w:ascii="Times New Roman" w:hAnsi="Times New Roman" w:cs="Times New Roman"/>
          <w:sz w:val="24"/>
        </w:rPr>
        <w:t xml:space="preserve"> appear</w:t>
      </w:r>
      <w:r w:rsidR="001378B0" w:rsidRPr="00CE20EA">
        <w:rPr>
          <w:rFonts w:ascii="Times New Roman" w:hAnsi="Times New Roman" w:cs="Times New Roman"/>
          <w:sz w:val="24"/>
        </w:rPr>
        <w:t xml:space="preserve"> </w:t>
      </w:r>
      <w:r w:rsidR="00F50016" w:rsidRPr="00CE20EA">
        <w:rPr>
          <w:rFonts w:ascii="Times New Roman" w:hAnsi="Times New Roman" w:cs="Times New Roman"/>
          <w:sz w:val="24"/>
        </w:rPr>
        <w:t>alert</w:t>
      </w:r>
      <w:r w:rsidR="001378B0" w:rsidRPr="00CE20EA">
        <w:rPr>
          <w:rFonts w:ascii="Times New Roman" w:hAnsi="Times New Roman" w:cs="Times New Roman"/>
          <w:sz w:val="24"/>
        </w:rPr>
        <w:t xml:space="preserve">.  If you forget your account, please contact … . </w:t>
      </w:r>
      <w:r w:rsidR="009D5A10" w:rsidRPr="00CE20EA">
        <w:rPr>
          <w:rFonts w:ascii="Times New Roman" w:hAnsi="Times New Roman" w:cs="Times New Roman"/>
          <w:sz w:val="24"/>
        </w:rPr>
        <w:t>We sent your account via email, phone…</w:t>
      </w:r>
    </w:p>
    <w:p w:rsidR="00F50016" w:rsidRDefault="001B45FE" w:rsidP="00F934AF">
      <w:pPr>
        <w:pStyle w:val="Heading1"/>
        <w:rPr>
          <w:rFonts w:ascii="Times New Roman" w:hAnsi="Times New Roman" w:cs="Times New Roman"/>
        </w:rPr>
      </w:pPr>
      <w:bookmarkStart w:id="11" w:name="_Toc357598991"/>
      <w:r w:rsidRPr="00DF75EF">
        <w:rPr>
          <w:rFonts w:ascii="Times New Roman" w:hAnsi="Times New Roman" w:cs="Times New Roman"/>
        </w:rPr>
        <w:lastRenderedPageBreak/>
        <w:t>Financial Summary</w:t>
      </w:r>
      <w:bookmarkEnd w:id="11"/>
    </w:p>
    <w:p w:rsidR="00D938F3" w:rsidRPr="00BE7D27" w:rsidRDefault="00D938F3" w:rsidP="00D938F3">
      <w:pPr>
        <w:pStyle w:val="Heading2"/>
        <w:tabs>
          <w:tab w:val="left" w:pos="3719"/>
        </w:tabs>
        <w:rPr>
          <w:rFonts w:ascii="Times New Roman" w:hAnsi="Times New Roman" w:cs="Times New Roman"/>
          <w:b/>
        </w:rPr>
      </w:pPr>
      <w:bookmarkStart w:id="12" w:name="_Toc357598992"/>
      <w:r w:rsidRPr="00BE7D27">
        <w:rPr>
          <w:rFonts w:ascii="Times New Roman" w:hAnsi="Times New Roman" w:cs="Times New Roman"/>
          <w:b/>
        </w:rPr>
        <w:t>Home</w:t>
      </w:r>
      <w:bookmarkEnd w:id="12"/>
    </w:p>
    <w:p w:rsidR="00D938F3" w:rsidRDefault="00D938F3" w:rsidP="00D938F3">
      <w:r w:rsidRPr="00DF75EF">
        <w:rPr>
          <w:rFonts w:ascii="Times New Roman" w:hAnsi="Times New Roman" w:cs="Times New Roman"/>
          <w:noProof/>
          <w:lang w:eastAsia="en-US"/>
        </w:rPr>
        <w:drawing>
          <wp:inline distT="0" distB="0" distL="0" distR="0" wp14:anchorId="4168B17C" wp14:editId="686DC314">
            <wp:extent cx="5797550" cy="3749302"/>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97550" cy="3749302"/>
                    </a:xfrm>
                    <a:prstGeom prst="rect">
                      <a:avLst/>
                    </a:prstGeom>
                    <a:noFill/>
                    <a:ln>
                      <a:noFill/>
                    </a:ln>
                  </pic:spPr>
                </pic:pic>
              </a:graphicData>
            </a:graphic>
          </wp:inline>
        </w:drawing>
      </w:r>
    </w:p>
    <w:p w:rsidR="00F71581" w:rsidRPr="00BE7D27" w:rsidRDefault="00F71581" w:rsidP="00F71581">
      <w:pPr>
        <w:pStyle w:val="Heading2"/>
        <w:tabs>
          <w:tab w:val="left" w:pos="3719"/>
        </w:tabs>
        <w:rPr>
          <w:rFonts w:ascii="Times New Roman" w:hAnsi="Times New Roman" w:cs="Times New Roman"/>
          <w:b/>
        </w:rPr>
      </w:pPr>
      <w:bookmarkStart w:id="13" w:name="_Toc357598993"/>
      <w:r w:rsidRPr="00BE7D27">
        <w:rPr>
          <w:rFonts w:ascii="Times New Roman" w:hAnsi="Times New Roman" w:cs="Times New Roman"/>
          <w:b/>
        </w:rPr>
        <w:t>Catalogue</w:t>
      </w:r>
      <w:bookmarkEnd w:id="13"/>
    </w:p>
    <w:p w:rsidR="00F71581" w:rsidRDefault="00F71581" w:rsidP="00F71581">
      <w:pPr>
        <w:jc w:val="center"/>
      </w:pPr>
      <w:r>
        <w:rPr>
          <w:rFonts w:ascii="Times New Roman" w:hAnsi="Times New Roman" w:cs="Times New Roman"/>
          <w:noProof/>
          <w:sz w:val="24"/>
          <w:lang w:eastAsia="en-US"/>
        </w:rPr>
        <w:drawing>
          <wp:inline distT="0" distB="0" distL="0" distR="0" wp14:anchorId="55E1B8B8" wp14:editId="4F785E9B">
            <wp:extent cx="5524500" cy="3467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2CA1.tmp"/>
                    <pic:cNvPicPr/>
                  </pic:nvPicPr>
                  <pic:blipFill>
                    <a:blip r:embed="rId19">
                      <a:extLst>
                        <a:ext uri="{28A0092B-C50C-407E-A947-70E740481C1C}">
                          <a14:useLocalDpi xmlns:a14="http://schemas.microsoft.com/office/drawing/2010/main" val="0"/>
                        </a:ext>
                      </a:extLst>
                    </a:blip>
                    <a:stretch>
                      <a:fillRect/>
                    </a:stretch>
                  </pic:blipFill>
                  <pic:spPr>
                    <a:xfrm>
                      <a:off x="0" y="0"/>
                      <a:ext cx="5528058" cy="3470023"/>
                    </a:xfrm>
                    <a:prstGeom prst="rect">
                      <a:avLst/>
                    </a:prstGeom>
                  </pic:spPr>
                </pic:pic>
              </a:graphicData>
            </a:graphic>
          </wp:inline>
        </w:drawing>
      </w:r>
    </w:p>
    <w:p w:rsidR="002A01AC" w:rsidRPr="00BE7D27" w:rsidRDefault="00F50016" w:rsidP="00F50016">
      <w:pPr>
        <w:pStyle w:val="Heading2"/>
        <w:tabs>
          <w:tab w:val="left" w:pos="3029"/>
        </w:tabs>
        <w:rPr>
          <w:rFonts w:ascii="Times New Roman" w:hAnsi="Times New Roman" w:cs="Times New Roman"/>
          <w:b/>
        </w:rPr>
      </w:pPr>
      <w:bookmarkStart w:id="14" w:name="_Toc357598994"/>
      <w:r w:rsidRPr="00BE7D27">
        <w:rPr>
          <w:rFonts w:ascii="Times New Roman" w:hAnsi="Times New Roman" w:cs="Times New Roman"/>
          <w:b/>
        </w:rPr>
        <w:lastRenderedPageBreak/>
        <w:t>Order</w:t>
      </w:r>
      <w:bookmarkEnd w:id="14"/>
    </w:p>
    <w:p w:rsidR="00F50016" w:rsidRPr="00AE4446" w:rsidRDefault="00F934AF" w:rsidP="00F934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D25280" wp14:editId="3AB3CB72">
            <wp:extent cx="5797550" cy="4130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BB84.tmp"/>
                    <pic:cNvPicPr/>
                  </pic:nvPicPr>
                  <pic:blipFill>
                    <a:blip r:embed="rId20">
                      <a:extLst>
                        <a:ext uri="{28A0092B-C50C-407E-A947-70E740481C1C}">
                          <a14:useLocalDpi xmlns:a14="http://schemas.microsoft.com/office/drawing/2010/main" val="0"/>
                        </a:ext>
                      </a:extLst>
                    </a:blip>
                    <a:stretch>
                      <a:fillRect/>
                    </a:stretch>
                  </pic:blipFill>
                  <pic:spPr>
                    <a:xfrm>
                      <a:off x="0" y="0"/>
                      <a:ext cx="5797550" cy="4130040"/>
                    </a:xfrm>
                    <a:prstGeom prst="rect">
                      <a:avLst/>
                    </a:prstGeom>
                  </pic:spPr>
                </pic:pic>
              </a:graphicData>
            </a:graphic>
          </wp:inline>
        </w:drawing>
      </w:r>
    </w:p>
    <w:p w:rsidR="00F50016" w:rsidRPr="00BE7D27" w:rsidRDefault="00F50016" w:rsidP="00F50016">
      <w:pPr>
        <w:pStyle w:val="Heading2"/>
        <w:tabs>
          <w:tab w:val="left" w:pos="3719"/>
        </w:tabs>
        <w:rPr>
          <w:rFonts w:ascii="Times New Roman" w:hAnsi="Times New Roman" w:cs="Times New Roman"/>
          <w:b/>
        </w:rPr>
      </w:pPr>
      <w:bookmarkStart w:id="15" w:name="_Toc357598995"/>
      <w:r w:rsidRPr="00BE7D27">
        <w:rPr>
          <w:rFonts w:ascii="Times New Roman" w:hAnsi="Times New Roman" w:cs="Times New Roman"/>
          <w:b/>
        </w:rPr>
        <w:t>Shipping</w:t>
      </w:r>
      <w:bookmarkEnd w:id="15"/>
      <w:r w:rsidRPr="00BE7D27">
        <w:rPr>
          <w:rFonts w:ascii="Times New Roman" w:hAnsi="Times New Roman" w:cs="Times New Roman"/>
          <w:b/>
        </w:rPr>
        <w:t xml:space="preserve"> </w:t>
      </w:r>
    </w:p>
    <w:p w:rsidR="002A01AC" w:rsidRPr="00AE4446" w:rsidRDefault="00F934AF" w:rsidP="002A01AC">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E90B12D" wp14:editId="2FE9E03E">
            <wp:extent cx="5797550" cy="1717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1770.tmp"/>
                    <pic:cNvPicPr/>
                  </pic:nvPicPr>
                  <pic:blipFill>
                    <a:blip r:embed="rId21">
                      <a:extLst>
                        <a:ext uri="{28A0092B-C50C-407E-A947-70E740481C1C}">
                          <a14:useLocalDpi xmlns:a14="http://schemas.microsoft.com/office/drawing/2010/main" val="0"/>
                        </a:ext>
                      </a:extLst>
                    </a:blip>
                    <a:stretch>
                      <a:fillRect/>
                    </a:stretch>
                  </pic:blipFill>
                  <pic:spPr>
                    <a:xfrm>
                      <a:off x="0" y="0"/>
                      <a:ext cx="5797550" cy="1717675"/>
                    </a:xfrm>
                    <a:prstGeom prst="rect">
                      <a:avLst/>
                    </a:prstGeom>
                  </pic:spPr>
                </pic:pic>
              </a:graphicData>
            </a:graphic>
          </wp:inline>
        </w:drawing>
      </w:r>
    </w:p>
    <w:p w:rsidR="00F50016" w:rsidRPr="00BE7D27" w:rsidRDefault="00F50016" w:rsidP="00F50016">
      <w:pPr>
        <w:pStyle w:val="Heading2"/>
        <w:tabs>
          <w:tab w:val="left" w:pos="3719"/>
        </w:tabs>
        <w:rPr>
          <w:rFonts w:ascii="Times New Roman" w:hAnsi="Times New Roman" w:cs="Times New Roman"/>
          <w:b/>
        </w:rPr>
      </w:pPr>
      <w:bookmarkStart w:id="16" w:name="_Toc357598996"/>
      <w:r w:rsidRPr="00BE7D27">
        <w:rPr>
          <w:rFonts w:ascii="Times New Roman" w:hAnsi="Times New Roman" w:cs="Times New Roman"/>
          <w:b/>
        </w:rPr>
        <w:lastRenderedPageBreak/>
        <w:t>Support</w:t>
      </w:r>
      <w:bookmarkEnd w:id="16"/>
    </w:p>
    <w:p w:rsidR="002A01AC" w:rsidRPr="00AE4446" w:rsidRDefault="00F934AF" w:rsidP="00F934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A4C7CA5" wp14:editId="2356A2C8">
            <wp:extent cx="5797550" cy="3756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49C70.tmp"/>
                    <pic:cNvPicPr/>
                  </pic:nvPicPr>
                  <pic:blipFill>
                    <a:blip r:embed="rId22">
                      <a:extLst>
                        <a:ext uri="{28A0092B-C50C-407E-A947-70E740481C1C}">
                          <a14:useLocalDpi xmlns:a14="http://schemas.microsoft.com/office/drawing/2010/main" val="0"/>
                        </a:ext>
                      </a:extLst>
                    </a:blip>
                    <a:stretch>
                      <a:fillRect/>
                    </a:stretch>
                  </pic:blipFill>
                  <pic:spPr>
                    <a:xfrm>
                      <a:off x="0" y="0"/>
                      <a:ext cx="5797550" cy="3756660"/>
                    </a:xfrm>
                    <a:prstGeom prst="rect">
                      <a:avLst/>
                    </a:prstGeom>
                  </pic:spPr>
                </pic:pic>
              </a:graphicData>
            </a:graphic>
          </wp:inline>
        </w:drawing>
      </w:r>
    </w:p>
    <w:p w:rsidR="009D5A10" w:rsidRPr="00EE45DE" w:rsidRDefault="009D5A10" w:rsidP="009D5A10">
      <w:pPr>
        <w:pStyle w:val="Heading2"/>
        <w:tabs>
          <w:tab w:val="left" w:pos="3719"/>
        </w:tabs>
        <w:rPr>
          <w:rFonts w:ascii="Times New Roman" w:hAnsi="Times New Roman" w:cs="Times New Roman"/>
          <w:b/>
        </w:rPr>
      </w:pPr>
      <w:bookmarkStart w:id="17" w:name="_Toc357598997"/>
      <w:r w:rsidRPr="00EE45DE">
        <w:rPr>
          <w:rFonts w:ascii="Times New Roman" w:hAnsi="Times New Roman" w:cs="Times New Roman"/>
          <w:b/>
          <w:sz w:val="28"/>
        </w:rPr>
        <w:t>Logout the woktraq system</w:t>
      </w:r>
      <w:bookmarkEnd w:id="17"/>
      <w:r w:rsidRPr="00EE45DE">
        <w:rPr>
          <w:rFonts w:ascii="Times New Roman" w:hAnsi="Times New Roman" w:cs="Times New Roman"/>
          <w:b/>
        </w:rPr>
        <w:tab/>
      </w:r>
    </w:p>
    <w:p w:rsidR="009D5A10" w:rsidRPr="00AB2FF5" w:rsidRDefault="0010088B" w:rsidP="009D5A10">
      <w:pPr>
        <w:tabs>
          <w:tab w:val="left" w:pos="5209"/>
        </w:tabs>
        <w:rPr>
          <w:rFonts w:ascii="Times New Roman" w:hAnsi="Times New Roman" w:cs="Times New Roman"/>
          <w:sz w:val="24"/>
        </w:rPr>
      </w:pPr>
      <w:r w:rsidRPr="00AB2FF5">
        <w:rPr>
          <w:rFonts w:ascii="Times New Roman" w:hAnsi="Times New Roman" w:cs="Times New Roman"/>
          <w:b/>
          <w:sz w:val="24"/>
        </w:rPr>
        <w:t>Step 1:</w:t>
      </w:r>
      <w:r w:rsidR="00AB2FF5" w:rsidRPr="00AB2FF5">
        <w:rPr>
          <w:rFonts w:ascii="Times New Roman" w:hAnsi="Times New Roman" w:cs="Times New Roman"/>
          <w:sz w:val="24"/>
        </w:rPr>
        <w:t xml:space="preserve"> </w:t>
      </w:r>
      <w:r w:rsidR="009D5A10" w:rsidRPr="00AB2FF5">
        <w:rPr>
          <w:rFonts w:ascii="Times New Roman" w:hAnsi="Times New Roman" w:cs="Times New Roman"/>
          <w:sz w:val="24"/>
        </w:rPr>
        <w:t>Please click the link Logout at the top-right.</w:t>
      </w:r>
    </w:p>
    <w:p w:rsidR="009D5A10" w:rsidRPr="00DF75EF" w:rsidRDefault="009D5A10" w:rsidP="009D5A10">
      <w:pPr>
        <w:rPr>
          <w:rFonts w:ascii="Times New Roman" w:hAnsi="Times New Roman" w:cs="Times New Roman"/>
        </w:rPr>
      </w:pPr>
      <w:r w:rsidRPr="00DF75EF">
        <w:rPr>
          <w:rFonts w:ascii="Times New Roman" w:hAnsi="Times New Roman" w:cs="Times New Roman"/>
          <w:noProof/>
          <w:lang w:eastAsia="en-US"/>
        </w:rPr>
        <w:drawing>
          <wp:inline distT="0" distB="0" distL="0" distR="0" wp14:anchorId="4DAF8828" wp14:editId="62073488">
            <wp:extent cx="5760720" cy="635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60720" cy="635545"/>
                    </a:xfrm>
                    <a:prstGeom prst="rect">
                      <a:avLst/>
                    </a:prstGeom>
                    <a:noFill/>
                    <a:ln>
                      <a:noFill/>
                    </a:ln>
                  </pic:spPr>
                </pic:pic>
              </a:graphicData>
            </a:graphic>
          </wp:inline>
        </w:drawing>
      </w:r>
    </w:p>
    <w:p w:rsidR="008D6DD5" w:rsidRDefault="008D6DD5" w:rsidP="009D5A10">
      <w:pPr>
        <w:pStyle w:val="Heading2"/>
        <w:tabs>
          <w:tab w:val="left" w:pos="3719"/>
        </w:tabs>
        <w:rPr>
          <w:rFonts w:ascii="Times New Roman" w:hAnsi="Times New Roman" w:cs="Times New Roman"/>
          <w:b/>
          <w:sz w:val="28"/>
        </w:rPr>
      </w:pPr>
    </w:p>
    <w:p w:rsidR="009D5A10" w:rsidRPr="00FF6F7C" w:rsidRDefault="009D5A10" w:rsidP="009D5A10">
      <w:pPr>
        <w:pStyle w:val="Heading2"/>
        <w:tabs>
          <w:tab w:val="left" w:pos="3719"/>
        </w:tabs>
        <w:rPr>
          <w:rFonts w:ascii="Times New Roman" w:hAnsi="Times New Roman" w:cs="Times New Roman"/>
          <w:b/>
          <w:sz w:val="28"/>
        </w:rPr>
      </w:pPr>
      <w:bookmarkStart w:id="18" w:name="_Toc357598998"/>
      <w:r w:rsidRPr="00FF6F7C">
        <w:rPr>
          <w:rFonts w:ascii="Times New Roman" w:hAnsi="Times New Roman" w:cs="Times New Roman"/>
          <w:b/>
          <w:sz w:val="28"/>
        </w:rPr>
        <w:t>Setting user</w:t>
      </w:r>
      <w:bookmarkEnd w:id="18"/>
    </w:p>
    <w:p w:rsidR="00A22C52" w:rsidRPr="004304B8" w:rsidRDefault="00A22C52" w:rsidP="00A22C52">
      <w:pPr>
        <w:rPr>
          <w:rFonts w:ascii="Times New Roman" w:hAnsi="Times New Roman" w:cs="Times New Roman"/>
          <w:sz w:val="24"/>
        </w:rPr>
      </w:pPr>
      <w:r w:rsidRPr="004304B8">
        <w:rPr>
          <w:rFonts w:ascii="Times New Roman" w:hAnsi="Times New Roman" w:cs="Times New Roman"/>
          <w:b/>
          <w:sz w:val="24"/>
        </w:rPr>
        <w:t>Step 1:</w:t>
      </w:r>
      <w:r w:rsidRPr="004304B8">
        <w:rPr>
          <w:rFonts w:ascii="Times New Roman" w:hAnsi="Times New Roman" w:cs="Times New Roman"/>
          <w:sz w:val="24"/>
        </w:rPr>
        <w:t xml:space="preserve"> Please click setting</w:t>
      </w:r>
      <w:r w:rsidR="0079131A" w:rsidRPr="004304B8">
        <w:rPr>
          <w:rFonts w:ascii="Times New Roman" w:hAnsi="Times New Roman" w:cs="Times New Roman"/>
          <w:sz w:val="24"/>
        </w:rPr>
        <w:t>s</w:t>
      </w:r>
      <w:r w:rsidRPr="004304B8">
        <w:rPr>
          <w:rFonts w:ascii="Times New Roman" w:hAnsi="Times New Roman" w:cs="Times New Roman"/>
          <w:sz w:val="24"/>
        </w:rPr>
        <w:t xml:space="preserve"> link at the top right near Logout.</w:t>
      </w:r>
    </w:p>
    <w:p w:rsidR="00EC19FB" w:rsidRPr="00DF75EF" w:rsidRDefault="00EC19FB" w:rsidP="00A22C52">
      <w:pPr>
        <w:rPr>
          <w:rFonts w:ascii="Times New Roman" w:hAnsi="Times New Roman" w:cs="Times New Roman"/>
        </w:rPr>
      </w:pPr>
      <w:r w:rsidRPr="00DF75EF">
        <w:rPr>
          <w:rFonts w:ascii="Times New Roman" w:hAnsi="Times New Roman" w:cs="Times New Roman"/>
          <w:noProof/>
          <w:lang w:eastAsia="en-US"/>
        </w:rPr>
        <w:drawing>
          <wp:inline distT="0" distB="0" distL="0" distR="0" wp14:anchorId="4977229E" wp14:editId="7A77DFBC">
            <wp:extent cx="5797550" cy="639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link.jpg"/>
                    <pic:cNvPicPr/>
                  </pic:nvPicPr>
                  <pic:blipFill>
                    <a:blip r:embed="rId24">
                      <a:extLst>
                        <a:ext uri="{28A0092B-C50C-407E-A947-70E740481C1C}">
                          <a14:useLocalDpi xmlns:a14="http://schemas.microsoft.com/office/drawing/2010/main" val="0"/>
                        </a:ext>
                      </a:extLst>
                    </a:blip>
                    <a:stretch>
                      <a:fillRect/>
                    </a:stretch>
                  </pic:blipFill>
                  <pic:spPr>
                    <a:xfrm>
                      <a:off x="0" y="0"/>
                      <a:ext cx="5797550" cy="639445"/>
                    </a:xfrm>
                    <a:prstGeom prst="rect">
                      <a:avLst/>
                    </a:prstGeom>
                  </pic:spPr>
                </pic:pic>
              </a:graphicData>
            </a:graphic>
          </wp:inline>
        </w:drawing>
      </w:r>
    </w:p>
    <w:p w:rsidR="009D5A10" w:rsidRPr="000339C2" w:rsidRDefault="007431B4" w:rsidP="009D5A10">
      <w:pPr>
        <w:rPr>
          <w:rFonts w:ascii="Times New Roman" w:hAnsi="Times New Roman" w:cs="Times New Roman"/>
          <w:sz w:val="24"/>
        </w:rPr>
      </w:pPr>
      <w:r w:rsidRPr="000339C2">
        <w:rPr>
          <w:rFonts w:ascii="Times New Roman" w:hAnsi="Times New Roman" w:cs="Times New Roman"/>
          <w:b/>
          <w:sz w:val="24"/>
        </w:rPr>
        <w:t>Step 2:</w:t>
      </w:r>
      <w:r w:rsidRPr="000339C2">
        <w:rPr>
          <w:rFonts w:ascii="Times New Roman" w:hAnsi="Times New Roman" w:cs="Times New Roman"/>
          <w:sz w:val="24"/>
        </w:rPr>
        <w:t xml:space="preserve"> </w:t>
      </w:r>
      <w:r w:rsidR="00B603AC">
        <w:rPr>
          <w:rFonts w:ascii="Times New Roman" w:hAnsi="Times New Roman" w:cs="Times New Roman"/>
          <w:sz w:val="24"/>
        </w:rPr>
        <w:t xml:space="preserve">User can </w:t>
      </w:r>
      <w:r w:rsidR="00525CA5" w:rsidRPr="000339C2">
        <w:rPr>
          <w:rFonts w:ascii="Times New Roman" w:hAnsi="Times New Roman" w:cs="Times New Roman"/>
          <w:sz w:val="24"/>
        </w:rPr>
        <w:t>change password</w:t>
      </w:r>
      <w:r w:rsidR="009D5A10" w:rsidRPr="000339C2">
        <w:rPr>
          <w:rFonts w:ascii="Times New Roman" w:hAnsi="Times New Roman" w:cs="Times New Roman"/>
          <w:sz w:val="24"/>
        </w:rPr>
        <w:t>,</w:t>
      </w:r>
      <w:r w:rsidR="002D76CF" w:rsidRPr="000339C2">
        <w:rPr>
          <w:rFonts w:ascii="Times New Roman" w:hAnsi="Times New Roman" w:cs="Times New Roman"/>
          <w:sz w:val="24"/>
        </w:rPr>
        <w:t xml:space="preserve"> </w:t>
      </w:r>
      <w:r w:rsidR="009D5A10" w:rsidRPr="000339C2">
        <w:rPr>
          <w:rFonts w:ascii="Times New Roman" w:hAnsi="Times New Roman" w:cs="Times New Roman"/>
          <w:sz w:val="24"/>
        </w:rPr>
        <w:t xml:space="preserve"> view details information user… </w:t>
      </w:r>
    </w:p>
    <w:p w:rsidR="009D5A10" w:rsidRDefault="00C104A8" w:rsidP="009D5A10">
      <w:pPr>
        <w:tabs>
          <w:tab w:val="left" w:pos="5409"/>
        </w:tabs>
        <w:rPr>
          <w:rFonts w:ascii="Times New Roman" w:hAnsi="Times New Roman" w:cs="Times New Roman"/>
        </w:rPr>
      </w:pPr>
      <w:r w:rsidRPr="00DF75EF">
        <w:rPr>
          <w:rFonts w:ascii="Times New Roman" w:hAnsi="Times New Roman" w:cs="Times New Roman"/>
          <w:noProof/>
          <w:lang w:eastAsia="en-US"/>
        </w:rPr>
        <w:lastRenderedPageBreak/>
        <w:drawing>
          <wp:inline distT="0" distB="0" distL="0" distR="0" wp14:anchorId="63CF356B" wp14:editId="1F4128F5">
            <wp:extent cx="5797550" cy="2561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jpg"/>
                    <pic:cNvPicPr/>
                  </pic:nvPicPr>
                  <pic:blipFill>
                    <a:blip r:embed="rId25">
                      <a:extLst>
                        <a:ext uri="{28A0092B-C50C-407E-A947-70E740481C1C}">
                          <a14:useLocalDpi xmlns:a14="http://schemas.microsoft.com/office/drawing/2010/main" val="0"/>
                        </a:ext>
                      </a:extLst>
                    </a:blip>
                    <a:stretch>
                      <a:fillRect/>
                    </a:stretch>
                  </pic:blipFill>
                  <pic:spPr>
                    <a:xfrm>
                      <a:off x="0" y="0"/>
                      <a:ext cx="5797550" cy="2561590"/>
                    </a:xfrm>
                    <a:prstGeom prst="rect">
                      <a:avLst/>
                    </a:prstGeom>
                  </pic:spPr>
                </pic:pic>
              </a:graphicData>
            </a:graphic>
          </wp:inline>
        </w:drawing>
      </w:r>
    </w:p>
    <w:p w:rsidR="008E4966" w:rsidRDefault="008E4966" w:rsidP="009D5A10">
      <w:pPr>
        <w:tabs>
          <w:tab w:val="left" w:pos="5409"/>
        </w:tabs>
        <w:rPr>
          <w:rFonts w:ascii="Times New Roman" w:hAnsi="Times New Roman" w:cs="Times New Roman"/>
        </w:rPr>
      </w:pPr>
    </w:p>
    <w:p w:rsidR="008E4966" w:rsidRDefault="008E4966" w:rsidP="009D5A10">
      <w:pPr>
        <w:tabs>
          <w:tab w:val="left" w:pos="5409"/>
        </w:tabs>
        <w:rPr>
          <w:rFonts w:ascii="Times New Roman" w:hAnsi="Times New Roman" w:cs="Times New Roman"/>
        </w:rPr>
      </w:pPr>
    </w:p>
    <w:p w:rsidR="008E4966" w:rsidRDefault="008E4966" w:rsidP="009D5A10">
      <w:pPr>
        <w:tabs>
          <w:tab w:val="left" w:pos="5409"/>
        </w:tabs>
        <w:rPr>
          <w:rFonts w:ascii="Times New Roman" w:hAnsi="Times New Roman" w:cs="Times New Roman"/>
        </w:rPr>
      </w:pPr>
    </w:p>
    <w:p w:rsidR="008E4966" w:rsidRDefault="008E4966" w:rsidP="009D5A10">
      <w:pPr>
        <w:tabs>
          <w:tab w:val="left" w:pos="5409"/>
        </w:tabs>
        <w:rPr>
          <w:rFonts w:ascii="Times New Roman" w:hAnsi="Times New Roman" w:cs="Times New Roman"/>
        </w:rPr>
      </w:pPr>
    </w:p>
    <w:p w:rsidR="008E4966" w:rsidRDefault="008E4966" w:rsidP="009D5A10">
      <w:pPr>
        <w:tabs>
          <w:tab w:val="left" w:pos="5409"/>
        </w:tabs>
        <w:rPr>
          <w:rFonts w:ascii="Times New Roman" w:hAnsi="Times New Roman" w:cs="Times New Roman"/>
        </w:rPr>
      </w:pPr>
    </w:p>
    <w:p w:rsidR="008E4966" w:rsidRPr="00DF75EF" w:rsidRDefault="008E4966" w:rsidP="009D5A10">
      <w:pPr>
        <w:tabs>
          <w:tab w:val="left" w:pos="5409"/>
        </w:tabs>
        <w:rPr>
          <w:rFonts w:ascii="Times New Roman" w:hAnsi="Times New Roman" w:cs="Times New Roman"/>
        </w:rPr>
      </w:pPr>
    </w:p>
    <w:p w:rsidR="00A1403F" w:rsidRPr="00DF75EF" w:rsidRDefault="0047310D" w:rsidP="0047310D">
      <w:pPr>
        <w:pStyle w:val="Heading1"/>
        <w:tabs>
          <w:tab w:val="left" w:pos="3410"/>
        </w:tabs>
        <w:rPr>
          <w:rFonts w:ascii="Times New Roman" w:hAnsi="Times New Roman" w:cs="Times New Roman"/>
        </w:rPr>
      </w:pPr>
      <w:bookmarkStart w:id="19" w:name="_Toc357598999"/>
      <w:r w:rsidRPr="00DF75EF">
        <w:rPr>
          <w:rFonts w:ascii="Times New Roman" w:hAnsi="Times New Roman" w:cs="Times New Roman"/>
        </w:rPr>
        <w:lastRenderedPageBreak/>
        <w:t>Category</w:t>
      </w:r>
      <w:bookmarkEnd w:id="19"/>
    </w:p>
    <w:p w:rsidR="00A1403F" w:rsidRDefault="00A9494E">
      <w:pPr>
        <w:pStyle w:val="Heading2"/>
        <w:rPr>
          <w:rFonts w:ascii="Times New Roman" w:hAnsi="Times New Roman" w:cs="Times New Roman"/>
          <w:b/>
          <w:sz w:val="28"/>
        </w:rPr>
      </w:pPr>
      <w:bookmarkStart w:id="20" w:name="_Toc357599000"/>
      <w:r w:rsidRPr="00906B2D">
        <w:rPr>
          <w:rFonts w:ascii="Times New Roman" w:hAnsi="Times New Roman" w:cs="Times New Roman"/>
          <w:b/>
          <w:sz w:val="28"/>
        </w:rPr>
        <w:t>Functional</w:t>
      </w:r>
      <w:bookmarkEnd w:id="20"/>
    </w:p>
    <w:p w:rsidR="00955A31" w:rsidRPr="001E4FDA" w:rsidRDefault="00955A31" w:rsidP="00701F2B">
      <w:pPr>
        <w:pStyle w:val="ListBullet"/>
        <w:numPr>
          <w:ilvl w:val="0"/>
          <w:numId w:val="15"/>
        </w:numPr>
        <w:rPr>
          <w:rFonts w:ascii="Times New Roman" w:hAnsi="Times New Roman" w:cs="Times New Roman"/>
          <w:sz w:val="24"/>
        </w:rPr>
      </w:pPr>
      <w:r w:rsidRPr="001E4FDA">
        <w:rPr>
          <w:rFonts w:ascii="Times New Roman" w:hAnsi="Times New Roman" w:cs="Times New Roman"/>
          <w:sz w:val="24"/>
        </w:rPr>
        <w:t xml:space="preserve">Show all product </w:t>
      </w:r>
    </w:p>
    <w:p w:rsidR="00955A31" w:rsidRPr="001E4FDA" w:rsidRDefault="00955A31" w:rsidP="00701F2B">
      <w:pPr>
        <w:pStyle w:val="ListBullet"/>
        <w:numPr>
          <w:ilvl w:val="0"/>
          <w:numId w:val="15"/>
        </w:numPr>
        <w:rPr>
          <w:rFonts w:ascii="Times New Roman" w:hAnsi="Times New Roman" w:cs="Times New Roman"/>
          <w:sz w:val="24"/>
        </w:rPr>
      </w:pPr>
      <w:r w:rsidRPr="001E4FDA">
        <w:rPr>
          <w:rFonts w:ascii="Times New Roman" w:hAnsi="Times New Roman" w:cs="Times New Roman"/>
          <w:sz w:val="24"/>
        </w:rPr>
        <w:t>Allow search</w:t>
      </w:r>
      <w:r w:rsidR="005F26FD">
        <w:rPr>
          <w:rFonts w:ascii="Times New Roman" w:hAnsi="Times New Roman" w:cs="Times New Roman"/>
          <w:sz w:val="24"/>
        </w:rPr>
        <w:t xml:space="preserve"> products</w:t>
      </w:r>
      <w:r w:rsidRPr="001E4FDA">
        <w:rPr>
          <w:rFonts w:ascii="Times New Roman" w:hAnsi="Times New Roman" w:cs="Times New Roman"/>
          <w:sz w:val="24"/>
        </w:rPr>
        <w:t xml:space="preserve"> by tag, name</w:t>
      </w:r>
      <w:r w:rsidR="005F26FD">
        <w:rPr>
          <w:rFonts w:ascii="Times New Roman" w:hAnsi="Times New Roman" w:cs="Times New Roman"/>
          <w:sz w:val="24"/>
        </w:rPr>
        <w:t>, quick search</w:t>
      </w:r>
      <w:r w:rsidR="00306BAB">
        <w:rPr>
          <w:rFonts w:ascii="Times New Roman" w:hAnsi="Times New Roman" w:cs="Times New Roman"/>
          <w:sz w:val="24"/>
        </w:rPr>
        <w:t>.</w:t>
      </w:r>
    </w:p>
    <w:p w:rsidR="00955A31" w:rsidRPr="00955A31" w:rsidRDefault="00955A31" w:rsidP="00701F2B">
      <w:pPr>
        <w:pStyle w:val="ListBullet"/>
        <w:numPr>
          <w:ilvl w:val="0"/>
          <w:numId w:val="15"/>
        </w:numPr>
        <w:rPr>
          <w:rFonts w:ascii="Times New Roman" w:hAnsi="Times New Roman" w:cs="Times New Roman"/>
          <w:sz w:val="24"/>
        </w:rPr>
      </w:pPr>
      <w:r w:rsidRPr="001E4FDA">
        <w:rPr>
          <w:rFonts w:ascii="Times New Roman" w:hAnsi="Times New Roman" w:cs="Times New Roman"/>
          <w:sz w:val="24"/>
        </w:rPr>
        <w:t>View details product.</w:t>
      </w:r>
    </w:p>
    <w:p w:rsidR="00A1403F" w:rsidRPr="00301422" w:rsidRDefault="00A9494E">
      <w:pPr>
        <w:pStyle w:val="Heading2"/>
        <w:rPr>
          <w:rFonts w:ascii="Times New Roman" w:hAnsi="Times New Roman" w:cs="Times New Roman"/>
          <w:b/>
          <w:sz w:val="28"/>
        </w:rPr>
      </w:pPr>
      <w:bookmarkStart w:id="21" w:name="_Toc357599001"/>
      <w:r w:rsidRPr="00301422">
        <w:rPr>
          <w:rFonts w:ascii="Times New Roman" w:hAnsi="Times New Roman" w:cs="Times New Roman"/>
          <w:b/>
          <w:sz w:val="28"/>
        </w:rPr>
        <w:t>Show all product</w:t>
      </w:r>
      <w:bookmarkEnd w:id="21"/>
    </w:p>
    <w:p w:rsidR="0021525D" w:rsidRPr="00DF75EF" w:rsidRDefault="00041DE4" w:rsidP="0021525D">
      <w:pPr>
        <w:jc w:val="center"/>
        <w:rPr>
          <w:rFonts w:ascii="Times New Roman" w:eastAsiaTheme="majorEastAsia" w:hAnsi="Times New Roman" w:cs="Times New Roman"/>
          <w:caps/>
          <w:color w:val="577188" w:themeColor="accent1" w:themeShade="BF"/>
          <w:sz w:val="24"/>
          <w14:ligatures w14:val="standardContextual"/>
        </w:rPr>
      </w:pPr>
      <w:r w:rsidRPr="00DF75EF">
        <w:rPr>
          <w:rFonts w:ascii="Times New Roman" w:eastAsiaTheme="majorEastAsia" w:hAnsi="Times New Roman" w:cs="Times New Roman"/>
          <w:caps/>
          <w:noProof/>
          <w:color w:val="577188" w:themeColor="accent1" w:themeShade="BF"/>
          <w:sz w:val="24"/>
          <w:lang w:eastAsia="en-US"/>
        </w:rPr>
        <w:drawing>
          <wp:inline distT="0" distB="0" distL="0" distR="0" wp14:anchorId="21CD05BD" wp14:editId="5161E91E">
            <wp:extent cx="5797550" cy="3142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jpg"/>
                    <pic:cNvPicPr/>
                  </pic:nvPicPr>
                  <pic:blipFill>
                    <a:blip r:embed="rId26">
                      <a:extLst>
                        <a:ext uri="{28A0092B-C50C-407E-A947-70E740481C1C}">
                          <a14:useLocalDpi xmlns:a14="http://schemas.microsoft.com/office/drawing/2010/main" val="0"/>
                        </a:ext>
                      </a:extLst>
                    </a:blip>
                    <a:stretch>
                      <a:fillRect/>
                    </a:stretch>
                  </pic:blipFill>
                  <pic:spPr>
                    <a:xfrm>
                      <a:off x="0" y="0"/>
                      <a:ext cx="5797550" cy="3142615"/>
                    </a:xfrm>
                    <a:prstGeom prst="rect">
                      <a:avLst/>
                    </a:prstGeom>
                  </pic:spPr>
                </pic:pic>
              </a:graphicData>
            </a:graphic>
          </wp:inline>
        </w:drawing>
      </w:r>
    </w:p>
    <w:p w:rsidR="00A9494E" w:rsidRPr="00A86B88" w:rsidRDefault="00A9494E" w:rsidP="00A9494E">
      <w:pPr>
        <w:pStyle w:val="Heading2"/>
        <w:rPr>
          <w:rFonts w:ascii="Times New Roman" w:hAnsi="Times New Roman" w:cs="Times New Roman"/>
          <w:b/>
          <w:sz w:val="28"/>
        </w:rPr>
      </w:pPr>
      <w:bookmarkStart w:id="22" w:name="_Toc357599002"/>
      <w:r w:rsidRPr="00A86B88">
        <w:rPr>
          <w:rFonts w:ascii="Times New Roman" w:hAnsi="Times New Roman" w:cs="Times New Roman"/>
          <w:b/>
          <w:sz w:val="28"/>
        </w:rPr>
        <w:t>Seach Product by Tag, Quick Search</w:t>
      </w:r>
      <w:bookmarkEnd w:id="22"/>
    </w:p>
    <w:p w:rsidR="00A9494E" w:rsidRPr="008E4966" w:rsidRDefault="003F4A48" w:rsidP="00A9494E">
      <w:pPr>
        <w:rPr>
          <w:rFonts w:ascii="Times New Roman" w:hAnsi="Times New Roman" w:cs="Times New Roman"/>
          <w:sz w:val="22"/>
        </w:rPr>
      </w:pPr>
      <w:r w:rsidRPr="00B34C85">
        <w:rPr>
          <w:rFonts w:ascii="Times New Roman" w:hAnsi="Times New Roman" w:cs="Times New Roman"/>
          <w:b/>
          <w:sz w:val="24"/>
        </w:rPr>
        <w:t xml:space="preserve">Step1: </w:t>
      </w:r>
      <w:r w:rsidR="00B34C85" w:rsidRPr="00B34C85">
        <w:rPr>
          <w:rFonts w:ascii="Times New Roman" w:hAnsi="Times New Roman" w:cs="Times New Roman"/>
          <w:sz w:val="24"/>
        </w:rPr>
        <w:t xml:space="preserve"> </w:t>
      </w:r>
      <w:r w:rsidR="0021525D" w:rsidRPr="008E4966">
        <w:rPr>
          <w:rFonts w:ascii="Times New Roman" w:hAnsi="Times New Roman" w:cs="Times New Roman"/>
          <w:sz w:val="22"/>
        </w:rPr>
        <w:t>Check on tag fillter to search product.</w:t>
      </w:r>
      <w:r w:rsidR="00796508" w:rsidRPr="008E4966">
        <w:rPr>
          <w:rFonts w:ascii="Times New Roman" w:hAnsi="Times New Roman" w:cs="Times New Roman"/>
          <w:sz w:val="22"/>
        </w:rPr>
        <w:t xml:space="preserve"> The sysytem will search by tag what you checked.</w:t>
      </w:r>
    </w:p>
    <w:p w:rsidR="00A9494E" w:rsidRPr="00DF75EF" w:rsidRDefault="00B26726" w:rsidP="0021525D">
      <w:pPr>
        <w:jc w:val="center"/>
        <w:rPr>
          <w:rFonts w:ascii="Times New Roman" w:hAnsi="Times New Roman" w:cs="Times New Roman"/>
        </w:rPr>
      </w:pPr>
      <w:r w:rsidRPr="00DF75EF">
        <w:rPr>
          <w:rFonts w:ascii="Times New Roman" w:hAnsi="Times New Roman" w:cs="Times New Roman"/>
          <w:noProof/>
          <w:lang w:eastAsia="en-US"/>
        </w:rPr>
        <w:drawing>
          <wp:inline distT="0" distB="0" distL="0" distR="0" wp14:anchorId="34390C59" wp14:editId="0B9B941E">
            <wp:extent cx="5476875" cy="25383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filter.jpg"/>
                    <pic:cNvPicPr/>
                  </pic:nvPicPr>
                  <pic:blipFill>
                    <a:blip r:embed="rId27">
                      <a:extLst>
                        <a:ext uri="{28A0092B-C50C-407E-A947-70E740481C1C}">
                          <a14:useLocalDpi xmlns:a14="http://schemas.microsoft.com/office/drawing/2010/main" val="0"/>
                        </a:ext>
                      </a:extLst>
                    </a:blip>
                    <a:stretch>
                      <a:fillRect/>
                    </a:stretch>
                  </pic:blipFill>
                  <pic:spPr>
                    <a:xfrm>
                      <a:off x="0" y="0"/>
                      <a:ext cx="5476875" cy="2538398"/>
                    </a:xfrm>
                    <a:prstGeom prst="rect">
                      <a:avLst/>
                    </a:prstGeom>
                  </pic:spPr>
                </pic:pic>
              </a:graphicData>
            </a:graphic>
          </wp:inline>
        </w:drawing>
      </w:r>
    </w:p>
    <w:p w:rsidR="0021525D" w:rsidRPr="00AC5C21" w:rsidRDefault="0021525D" w:rsidP="0021525D">
      <w:pPr>
        <w:rPr>
          <w:rFonts w:ascii="Times New Roman" w:hAnsi="Times New Roman" w:cs="Times New Roman"/>
          <w:sz w:val="24"/>
        </w:rPr>
      </w:pPr>
      <w:r w:rsidRPr="00AC5C21">
        <w:rPr>
          <w:rFonts w:ascii="Times New Roman" w:hAnsi="Times New Roman" w:cs="Times New Roman"/>
          <w:sz w:val="24"/>
        </w:rPr>
        <w:lastRenderedPageBreak/>
        <w:t xml:space="preserve">Allow search by tag and quick search together. </w:t>
      </w:r>
    </w:p>
    <w:p w:rsidR="00796508" w:rsidRPr="00AC5C21" w:rsidRDefault="00796508" w:rsidP="0021525D">
      <w:pPr>
        <w:rPr>
          <w:rFonts w:ascii="Times New Roman" w:hAnsi="Times New Roman" w:cs="Times New Roman"/>
          <w:sz w:val="24"/>
        </w:rPr>
      </w:pPr>
      <w:r w:rsidRPr="00B2724A">
        <w:rPr>
          <w:rFonts w:ascii="Times New Roman" w:hAnsi="Times New Roman" w:cs="Times New Roman"/>
          <w:b/>
          <w:sz w:val="24"/>
        </w:rPr>
        <w:t>Step 1:</w:t>
      </w:r>
      <w:r w:rsidRPr="00AC5C21">
        <w:rPr>
          <w:rFonts w:ascii="Times New Roman" w:hAnsi="Times New Roman" w:cs="Times New Roman"/>
          <w:sz w:val="24"/>
        </w:rPr>
        <w:t xml:space="preserve"> Check tag in tag fillter </w:t>
      </w:r>
    </w:p>
    <w:p w:rsidR="00796508" w:rsidRPr="00AC5C21" w:rsidRDefault="00796508" w:rsidP="0021525D">
      <w:pPr>
        <w:rPr>
          <w:rFonts w:ascii="Times New Roman" w:hAnsi="Times New Roman" w:cs="Times New Roman"/>
          <w:sz w:val="24"/>
        </w:rPr>
      </w:pPr>
      <w:r w:rsidRPr="00B2724A">
        <w:rPr>
          <w:rFonts w:ascii="Times New Roman" w:hAnsi="Times New Roman" w:cs="Times New Roman"/>
          <w:b/>
          <w:sz w:val="24"/>
        </w:rPr>
        <w:t>Step 2:</w:t>
      </w:r>
      <w:r w:rsidRPr="00AC5C21">
        <w:rPr>
          <w:rFonts w:ascii="Times New Roman" w:hAnsi="Times New Roman" w:cs="Times New Roman"/>
          <w:sz w:val="24"/>
        </w:rPr>
        <w:t xml:space="preserve"> Enter the quick search </w:t>
      </w:r>
    </w:p>
    <w:p w:rsidR="00796508" w:rsidRPr="00AC5C21" w:rsidRDefault="00796508" w:rsidP="0021525D">
      <w:pPr>
        <w:rPr>
          <w:rFonts w:ascii="Times New Roman" w:hAnsi="Times New Roman" w:cs="Times New Roman"/>
          <w:sz w:val="24"/>
        </w:rPr>
      </w:pPr>
      <w:r w:rsidRPr="00B2724A">
        <w:rPr>
          <w:rFonts w:ascii="Times New Roman" w:hAnsi="Times New Roman" w:cs="Times New Roman"/>
          <w:b/>
          <w:sz w:val="24"/>
        </w:rPr>
        <w:t>Step 3:</w:t>
      </w:r>
      <w:r w:rsidRPr="00AC5C21">
        <w:rPr>
          <w:rFonts w:ascii="Times New Roman" w:hAnsi="Times New Roman" w:cs="Times New Roman"/>
          <w:sz w:val="24"/>
        </w:rPr>
        <w:t xml:space="preserve"> Click button Search shortcut.</w:t>
      </w:r>
    </w:p>
    <w:p w:rsidR="0021525D" w:rsidRPr="00DF75EF" w:rsidRDefault="0079071F" w:rsidP="0021525D">
      <w:pPr>
        <w:jc w:val="center"/>
        <w:rPr>
          <w:rFonts w:ascii="Times New Roman" w:hAnsi="Times New Roman" w:cs="Times New Roman"/>
        </w:rPr>
      </w:pPr>
      <w:r w:rsidRPr="00DF75EF">
        <w:rPr>
          <w:rFonts w:ascii="Times New Roman" w:hAnsi="Times New Roman" w:cs="Times New Roman"/>
          <w:noProof/>
          <w:lang w:eastAsia="en-US"/>
        </w:rPr>
        <w:drawing>
          <wp:inline distT="0" distB="0" distL="0" distR="0" wp14:anchorId="6A8DF7F2" wp14:editId="636DEFD4">
            <wp:extent cx="5797550" cy="3148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ue-search.jpg"/>
                    <pic:cNvPicPr/>
                  </pic:nvPicPr>
                  <pic:blipFill>
                    <a:blip r:embed="rId28">
                      <a:extLst>
                        <a:ext uri="{28A0092B-C50C-407E-A947-70E740481C1C}">
                          <a14:useLocalDpi xmlns:a14="http://schemas.microsoft.com/office/drawing/2010/main" val="0"/>
                        </a:ext>
                      </a:extLst>
                    </a:blip>
                    <a:stretch>
                      <a:fillRect/>
                    </a:stretch>
                  </pic:blipFill>
                  <pic:spPr>
                    <a:xfrm>
                      <a:off x="0" y="0"/>
                      <a:ext cx="5797550" cy="3148330"/>
                    </a:xfrm>
                    <a:prstGeom prst="rect">
                      <a:avLst/>
                    </a:prstGeom>
                  </pic:spPr>
                </pic:pic>
              </a:graphicData>
            </a:graphic>
          </wp:inline>
        </w:drawing>
      </w:r>
    </w:p>
    <w:p w:rsidR="000B2842" w:rsidRPr="008B4445" w:rsidRDefault="000B2842" w:rsidP="00796508">
      <w:pPr>
        <w:pStyle w:val="Heading2"/>
        <w:rPr>
          <w:rFonts w:ascii="Times New Roman" w:hAnsi="Times New Roman" w:cs="Times New Roman"/>
          <w:b/>
          <w:sz w:val="28"/>
        </w:rPr>
      </w:pPr>
      <w:bookmarkStart w:id="23" w:name="_Toc357599003"/>
      <w:r w:rsidRPr="008B4445">
        <w:rPr>
          <w:rFonts w:ascii="Times New Roman" w:hAnsi="Times New Roman" w:cs="Times New Roman"/>
          <w:b/>
          <w:sz w:val="28"/>
        </w:rPr>
        <w:t>View details product.</w:t>
      </w:r>
      <w:bookmarkEnd w:id="23"/>
      <w:r w:rsidRPr="008B4445">
        <w:rPr>
          <w:rFonts w:ascii="Times New Roman" w:hAnsi="Times New Roman" w:cs="Times New Roman"/>
          <w:b/>
          <w:sz w:val="28"/>
        </w:rPr>
        <w:t xml:space="preserve"> </w:t>
      </w:r>
    </w:p>
    <w:p w:rsidR="000B2842" w:rsidRPr="00C52CE1" w:rsidRDefault="00335502" w:rsidP="000B2842">
      <w:pPr>
        <w:rPr>
          <w:rFonts w:ascii="Times New Roman" w:hAnsi="Times New Roman" w:cs="Times New Roman"/>
          <w:sz w:val="24"/>
        </w:rPr>
      </w:pPr>
      <w:r>
        <w:rPr>
          <w:rFonts w:ascii="Times New Roman" w:hAnsi="Times New Roman" w:cs="Times New Roman"/>
          <w:sz w:val="24"/>
        </w:rPr>
        <w:t>In</w:t>
      </w:r>
      <w:r w:rsidR="000C370B">
        <w:rPr>
          <w:rFonts w:ascii="Times New Roman" w:hAnsi="Times New Roman" w:cs="Times New Roman"/>
          <w:sz w:val="24"/>
        </w:rPr>
        <w:t xml:space="preserve"> Page</w:t>
      </w:r>
      <w:r>
        <w:rPr>
          <w:rFonts w:ascii="Times New Roman" w:hAnsi="Times New Roman" w:cs="Times New Roman"/>
          <w:sz w:val="24"/>
        </w:rPr>
        <w:t xml:space="preserve"> “</w:t>
      </w:r>
      <w:r w:rsidRPr="00580106">
        <w:rPr>
          <w:rFonts w:ascii="Times New Roman" w:hAnsi="Times New Roman" w:cs="Times New Roman"/>
          <w:sz w:val="22"/>
        </w:rPr>
        <w:t xml:space="preserve">CATALOGUE PRODUCTS </w:t>
      </w:r>
      <w:r>
        <w:rPr>
          <w:rFonts w:ascii="Times New Roman" w:hAnsi="Times New Roman" w:cs="Times New Roman"/>
          <w:sz w:val="24"/>
        </w:rPr>
        <w:t>”</w:t>
      </w:r>
      <w:r w:rsidR="000B2842" w:rsidRPr="00C52CE1">
        <w:rPr>
          <w:rFonts w:ascii="Times New Roman" w:hAnsi="Times New Roman" w:cs="Times New Roman"/>
          <w:sz w:val="24"/>
        </w:rPr>
        <w:t>Click</w:t>
      </w:r>
      <w:r>
        <w:rPr>
          <w:rFonts w:ascii="Times New Roman" w:hAnsi="Times New Roman" w:cs="Times New Roman"/>
          <w:sz w:val="24"/>
        </w:rPr>
        <w:t xml:space="preserve"> l</w:t>
      </w:r>
      <w:r w:rsidRPr="00C52CE1">
        <w:rPr>
          <w:rFonts w:ascii="Times New Roman" w:hAnsi="Times New Roman" w:cs="Times New Roman"/>
          <w:sz w:val="24"/>
        </w:rPr>
        <w:t>ink bottom</w:t>
      </w:r>
      <w:r w:rsidR="000B2842" w:rsidRPr="00C52CE1">
        <w:rPr>
          <w:rFonts w:ascii="Times New Roman" w:hAnsi="Times New Roman" w:cs="Times New Roman"/>
          <w:sz w:val="24"/>
        </w:rPr>
        <w:t xml:space="preserve"> “</w:t>
      </w:r>
      <w:r w:rsidR="00580106" w:rsidRPr="00580106">
        <w:rPr>
          <w:rFonts w:ascii="Times New Roman" w:hAnsi="Times New Roman" w:cs="Times New Roman"/>
          <w:sz w:val="22"/>
        </w:rPr>
        <w:t>MORE INFORMATION</w:t>
      </w:r>
      <w:r w:rsidR="000B2842" w:rsidRPr="00C52CE1">
        <w:rPr>
          <w:rFonts w:ascii="Times New Roman" w:hAnsi="Times New Roman" w:cs="Times New Roman"/>
          <w:sz w:val="24"/>
        </w:rPr>
        <w:t xml:space="preserve">” of product or </w:t>
      </w:r>
      <w:r w:rsidR="00773DE6">
        <w:rPr>
          <w:rFonts w:ascii="Times New Roman" w:hAnsi="Times New Roman" w:cs="Times New Roman"/>
          <w:sz w:val="24"/>
        </w:rPr>
        <w:br/>
      </w:r>
      <w:r w:rsidR="000B2842" w:rsidRPr="00C52CE1">
        <w:rPr>
          <w:rFonts w:ascii="Times New Roman" w:hAnsi="Times New Roman" w:cs="Times New Roman"/>
          <w:sz w:val="24"/>
        </w:rPr>
        <w:t>click thumbnail</w:t>
      </w:r>
      <w:r w:rsidR="00796508" w:rsidRPr="00C52CE1">
        <w:rPr>
          <w:rFonts w:ascii="Times New Roman" w:hAnsi="Times New Roman" w:cs="Times New Roman"/>
          <w:sz w:val="24"/>
        </w:rPr>
        <w:t xml:space="preserve"> image</w:t>
      </w:r>
      <w:r w:rsidR="000B2842" w:rsidRPr="00C52CE1">
        <w:rPr>
          <w:rFonts w:ascii="Times New Roman" w:hAnsi="Times New Roman" w:cs="Times New Roman"/>
          <w:sz w:val="24"/>
        </w:rPr>
        <w:t xml:space="preserve"> product.</w:t>
      </w:r>
      <w:r w:rsidR="00796508" w:rsidRPr="00C52CE1">
        <w:rPr>
          <w:rFonts w:ascii="Times New Roman" w:hAnsi="Times New Roman" w:cs="Times New Roman"/>
          <w:sz w:val="24"/>
        </w:rPr>
        <w:t xml:space="preserve"> </w:t>
      </w:r>
    </w:p>
    <w:p w:rsidR="000B2842" w:rsidRPr="00DF75EF" w:rsidRDefault="005029BD" w:rsidP="00796508">
      <w:pPr>
        <w:jc w:val="center"/>
        <w:rPr>
          <w:rFonts w:ascii="Times New Roman" w:hAnsi="Times New Roman" w:cs="Times New Roman"/>
        </w:rPr>
      </w:pPr>
      <w:r w:rsidRPr="00DF75EF">
        <w:rPr>
          <w:rFonts w:ascii="Times New Roman" w:hAnsi="Times New Roman" w:cs="Times New Roman"/>
          <w:noProof/>
          <w:lang w:eastAsia="en-US"/>
        </w:rPr>
        <w:drawing>
          <wp:inline distT="0" distB="0" distL="0" distR="0" wp14:anchorId="0B968DF5" wp14:editId="29D09FBC">
            <wp:extent cx="5797550" cy="2155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5797550" cy="2155190"/>
                    </a:xfrm>
                    <a:prstGeom prst="rect">
                      <a:avLst/>
                    </a:prstGeom>
                  </pic:spPr>
                </pic:pic>
              </a:graphicData>
            </a:graphic>
          </wp:inline>
        </w:drawing>
      </w:r>
    </w:p>
    <w:p w:rsidR="00CB5959" w:rsidRPr="00DF75EF" w:rsidRDefault="00CB5959">
      <w:pPr>
        <w:pStyle w:val="Heading1"/>
        <w:rPr>
          <w:rFonts w:ascii="Times New Roman" w:hAnsi="Times New Roman" w:cs="Times New Roman"/>
        </w:rPr>
      </w:pPr>
      <w:bookmarkStart w:id="24" w:name="_Toc357599004"/>
      <w:r w:rsidRPr="00DF75EF">
        <w:rPr>
          <w:rFonts w:ascii="Times New Roman" w:hAnsi="Times New Roman" w:cs="Times New Roman"/>
        </w:rPr>
        <w:lastRenderedPageBreak/>
        <w:t>Order</w:t>
      </w:r>
      <w:bookmarkEnd w:id="24"/>
    </w:p>
    <w:p w:rsidR="00BE0825" w:rsidRPr="00D62914" w:rsidRDefault="00BE0825" w:rsidP="00BE0825">
      <w:pPr>
        <w:pStyle w:val="Heading2"/>
        <w:rPr>
          <w:rFonts w:ascii="Times New Roman" w:hAnsi="Times New Roman" w:cs="Times New Roman"/>
          <w:b/>
          <w:sz w:val="32"/>
        </w:rPr>
      </w:pPr>
      <w:bookmarkStart w:id="25" w:name="_Toc357599005"/>
      <w:r w:rsidRPr="00D62914">
        <w:rPr>
          <w:rFonts w:ascii="Times New Roman" w:hAnsi="Times New Roman" w:cs="Times New Roman"/>
          <w:b/>
          <w:sz w:val="32"/>
        </w:rPr>
        <w:t>Order History</w:t>
      </w:r>
      <w:bookmarkEnd w:id="25"/>
    </w:p>
    <w:p w:rsidR="00A334EA" w:rsidRPr="000D4A98" w:rsidRDefault="00A334EA" w:rsidP="00A334EA">
      <w:pPr>
        <w:rPr>
          <w:rFonts w:ascii="Times New Roman" w:hAnsi="Times New Roman" w:cs="Times New Roman"/>
          <w:sz w:val="24"/>
        </w:rPr>
      </w:pPr>
      <w:r w:rsidRPr="000D4A98">
        <w:rPr>
          <w:rFonts w:ascii="Times New Roman" w:hAnsi="Times New Roman" w:cs="Times New Roman"/>
          <w:b/>
          <w:sz w:val="24"/>
        </w:rPr>
        <w:t>Step 1:</w:t>
      </w:r>
      <w:r w:rsidRPr="000D4A98">
        <w:rPr>
          <w:rFonts w:ascii="Times New Roman" w:hAnsi="Times New Roman" w:cs="Times New Roman"/>
          <w:sz w:val="24"/>
        </w:rPr>
        <w:t xml:space="preserve"> Click menu “ Order “ on </w:t>
      </w:r>
      <w:r w:rsidR="00B3328D">
        <w:rPr>
          <w:rFonts w:ascii="Times New Roman" w:hAnsi="Times New Roman" w:cs="Times New Roman"/>
          <w:sz w:val="24"/>
        </w:rPr>
        <w:t>w</w:t>
      </w:r>
      <w:r w:rsidRPr="000D4A98">
        <w:rPr>
          <w:rFonts w:ascii="Times New Roman" w:hAnsi="Times New Roman" w:cs="Times New Roman"/>
          <w:sz w:val="24"/>
        </w:rPr>
        <w:t>ebsite. The Order History will appear.</w:t>
      </w:r>
    </w:p>
    <w:p w:rsidR="00013312" w:rsidRPr="00DF75EF" w:rsidRDefault="00013312" w:rsidP="00013312">
      <w:pPr>
        <w:rPr>
          <w:rFonts w:ascii="Times New Roman" w:hAnsi="Times New Roman" w:cs="Times New Roman"/>
        </w:rPr>
      </w:pPr>
    </w:p>
    <w:p w:rsidR="00013312" w:rsidRPr="00DF75EF" w:rsidRDefault="00FD41F1" w:rsidP="00013312">
      <w:pPr>
        <w:jc w:val="center"/>
        <w:rPr>
          <w:rFonts w:ascii="Times New Roman" w:hAnsi="Times New Roman" w:cs="Times New Roman"/>
        </w:rPr>
      </w:pPr>
      <w:r>
        <w:rPr>
          <w:rFonts w:ascii="Times New Roman" w:hAnsi="Times New Roman" w:cs="Times New Roman"/>
          <w:noProof/>
          <w:lang w:eastAsia="en-US"/>
        </w:rPr>
        <w:drawing>
          <wp:inline distT="0" distB="0" distL="0" distR="0" wp14:anchorId="438CBDD2" wp14:editId="095B08EB">
            <wp:extent cx="5797550" cy="35725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30">
                      <a:extLst>
                        <a:ext uri="{28A0092B-C50C-407E-A947-70E740481C1C}">
                          <a14:useLocalDpi xmlns:a14="http://schemas.microsoft.com/office/drawing/2010/main" val="0"/>
                        </a:ext>
                      </a:extLst>
                    </a:blip>
                    <a:stretch>
                      <a:fillRect/>
                    </a:stretch>
                  </pic:blipFill>
                  <pic:spPr>
                    <a:xfrm>
                      <a:off x="0" y="0"/>
                      <a:ext cx="5797550" cy="3572510"/>
                    </a:xfrm>
                    <a:prstGeom prst="rect">
                      <a:avLst/>
                    </a:prstGeom>
                  </pic:spPr>
                </pic:pic>
              </a:graphicData>
            </a:graphic>
          </wp:inline>
        </w:drawing>
      </w:r>
    </w:p>
    <w:p w:rsidR="00A334EA" w:rsidRPr="000006E0" w:rsidRDefault="00A334EA" w:rsidP="00A334EA">
      <w:pPr>
        <w:pStyle w:val="Heading2"/>
        <w:rPr>
          <w:rFonts w:ascii="Times New Roman" w:hAnsi="Times New Roman" w:cs="Times New Roman"/>
          <w:b/>
          <w:sz w:val="28"/>
        </w:rPr>
      </w:pPr>
      <w:bookmarkStart w:id="26" w:name="_Toc357599006"/>
      <w:r w:rsidRPr="000006E0">
        <w:rPr>
          <w:rFonts w:ascii="Times New Roman" w:hAnsi="Times New Roman" w:cs="Times New Roman"/>
          <w:b/>
          <w:sz w:val="28"/>
        </w:rPr>
        <w:t>Search Order</w:t>
      </w:r>
      <w:bookmarkEnd w:id="26"/>
      <w:r w:rsidRPr="000006E0">
        <w:rPr>
          <w:rFonts w:ascii="Times New Roman" w:hAnsi="Times New Roman" w:cs="Times New Roman"/>
          <w:b/>
          <w:sz w:val="28"/>
        </w:rPr>
        <w:t xml:space="preserve"> </w:t>
      </w:r>
    </w:p>
    <w:p w:rsidR="00A334EA" w:rsidRPr="00311C18" w:rsidRDefault="00A334EA" w:rsidP="00A334EA">
      <w:pPr>
        <w:rPr>
          <w:rFonts w:ascii="Times New Roman" w:hAnsi="Times New Roman" w:cs="Times New Roman"/>
          <w:sz w:val="24"/>
        </w:rPr>
      </w:pPr>
      <w:r w:rsidRPr="00311C18">
        <w:rPr>
          <w:rFonts w:ascii="Times New Roman" w:hAnsi="Times New Roman" w:cs="Times New Roman"/>
          <w:b/>
          <w:sz w:val="24"/>
        </w:rPr>
        <w:t>Step 1:</w:t>
      </w:r>
      <w:r w:rsidRPr="00311C18">
        <w:rPr>
          <w:rFonts w:ascii="Times New Roman" w:hAnsi="Times New Roman" w:cs="Times New Roman"/>
          <w:sz w:val="24"/>
        </w:rPr>
        <w:t xml:space="preserve"> Click Search Order. You can search by </w:t>
      </w:r>
    </w:p>
    <w:p w:rsidR="00A334EA" w:rsidRPr="00311C18" w:rsidRDefault="00A334EA" w:rsidP="000443A0">
      <w:pPr>
        <w:pStyle w:val="ListBullet"/>
        <w:ind w:left="720"/>
        <w:rPr>
          <w:rFonts w:ascii="Times New Roman" w:hAnsi="Times New Roman" w:cs="Times New Roman"/>
          <w:sz w:val="24"/>
        </w:rPr>
      </w:pPr>
      <w:r w:rsidRPr="00311C18">
        <w:rPr>
          <w:rFonts w:ascii="Times New Roman" w:hAnsi="Times New Roman" w:cs="Times New Roman"/>
          <w:sz w:val="24"/>
        </w:rPr>
        <w:t>PO Number</w:t>
      </w:r>
    </w:p>
    <w:p w:rsidR="0085228F" w:rsidRPr="00311C18" w:rsidRDefault="0085228F" w:rsidP="000443A0">
      <w:pPr>
        <w:pStyle w:val="ListBullet"/>
        <w:ind w:left="720"/>
        <w:rPr>
          <w:rFonts w:ascii="Times New Roman" w:hAnsi="Times New Roman" w:cs="Times New Roman"/>
          <w:sz w:val="24"/>
        </w:rPr>
      </w:pPr>
      <w:r w:rsidRPr="00311C18">
        <w:rPr>
          <w:rFonts w:ascii="Times New Roman" w:hAnsi="Times New Roman" w:cs="Times New Roman"/>
          <w:sz w:val="24"/>
        </w:rPr>
        <w:t xml:space="preserve">From Location </w:t>
      </w:r>
    </w:p>
    <w:p w:rsidR="0085228F" w:rsidRPr="00311C18" w:rsidRDefault="0085228F" w:rsidP="000443A0">
      <w:pPr>
        <w:pStyle w:val="ListBullet"/>
        <w:ind w:left="720"/>
        <w:rPr>
          <w:rFonts w:ascii="Times New Roman" w:hAnsi="Times New Roman" w:cs="Times New Roman"/>
          <w:sz w:val="24"/>
        </w:rPr>
      </w:pPr>
      <w:r w:rsidRPr="00311C18">
        <w:rPr>
          <w:rFonts w:ascii="Times New Roman" w:hAnsi="Times New Roman" w:cs="Times New Roman"/>
          <w:sz w:val="24"/>
        </w:rPr>
        <w:t>Status of order</w:t>
      </w:r>
    </w:p>
    <w:p w:rsidR="0085228F" w:rsidRPr="00311C18" w:rsidRDefault="0085228F" w:rsidP="000443A0">
      <w:pPr>
        <w:pStyle w:val="ListBullet"/>
        <w:ind w:left="720"/>
        <w:rPr>
          <w:rFonts w:ascii="Times New Roman" w:hAnsi="Times New Roman" w:cs="Times New Roman"/>
          <w:sz w:val="24"/>
        </w:rPr>
      </w:pPr>
      <w:r w:rsidRPr="00311C18">
        <w:rPr>
          <w:rFonts w:ascii="Times New Roman" w:hAnsi="Times New Roman" w:cs="Times New Roman"/>
          <w:sz w:val="24"/>
        </w:rPr>
        <w:t>Created by</w:t>
      </w:r>
    </w:p>
    <w:p w:rsidR="00A334EA" w:rsidRPr="00311C18" w:rsidRDefault="0085228F" w:rsidP="000443A0">
      <w:pPr>
        <w:pStyle w:val="ListBullet"/>
        <w:ind w:left="720"/>
        <w:rPr>
          <w:rFonts w:ascii="Times New Roman" w:hAnsi="Times New Roman" w:cs="Times New Roman"/>
          <w:sz w:val="24"/>
        </w:rPr>
      </w:pPr>
      <w:r w:rsidRPr="00311C18">
        <w:rPr>
          <w:rFonts w:ascii="Times New Roman" w:hAnsi="Times New Roman" w:cs="Times New Roman"/>
          <w:sz w:val="24"/>
        </w:rPr>
        <w:t xml:space="preserve">Create date </w:t>
      </w:r>
    </w:p>
    <w:p w:rsidR="00A334EA" w:rsidRPr="00311C18" w:rsidRDefault="00A334EA" w:rsidP="000443A0">
      <w:pPr>
        <w:pStyle w:val="ListBullet"/>
        <w:ind w:left="720"/>
        <w:rPr>
          <w:rFonts w:ascii="Times New Roman" w:hAnsi="Times New Roman" w:cs="Times New Roman"/>
          <w:sz w:val="24"/>
        </w:rPr>
      </w:pPr>
      <w:r w:rsidRPr="00311C18">
        <w:rPr>
          <w:rFonts w:ascii="Times New Roman" w:hAnsi="Times New Roman" w:cs="Times New Roman"/>
          <w:sz w:val="24"/>
        </w:rPr>
        <w:t xml:space="preserve">Date time ( from … to..) </w:t>
      </w:r>
    </w:p>
    <w:p w:rsidR="00A334EA" w:rsidRPr="00311C18" w:rsidRDefault="00A334EA" w:rsidP="00A334EA">
      <w:pPr>
        <w:rPr>
          <w:rFonts w:ascii="Times New Roman" w:hAnsi="Times New Roman" w:cs="Times New Roman"/>
          <w:sz w:val="24"/>
        </w:rPr>
      </w:pPr>
    </w:p>
    <w:p w:rsidR="00A334EA" w:rsidRPr="00311C18" w:rsidRDefault="00A334EA" w:rsidP="00A334EA">
      <w:pPr>
        <w:rPr>
          <w:rFonts w:ascii="Times New Roman" w:hAnsi="Times New Roman" w:cs="Times New Roman"/>
          <w:sz w:val="24"/>
        </w:rPr>
      </w:pPr>
      <w:r w:rsidRPr="00311C18">
        <w:rPr>
          <w:rFonts w:ascii="Times New Roman" w:hAnsi="Times New Roman" w:cs="Times New Roman"/>
          <w:b/>
          <w:sz w:val="24"/>
        </w:rPr>
        <w:t>Step 2:</w:t>
      </w:r>
      <w:r w:rsidRPr="00311C18">
        <w:rPr>
          <w:rFonts w:ascii="Times New Roman" w:hAnsi="Times New Roman" w:cs="Times New Roman"/>
          <w:sz w:val="24"/>
        </w:rPr>
        <w:t xml:space="preserve">  Click Search. </w:t>
      </w:r>
    </w:p>
    <w:p w:rsidR="00CA773C" w:rsidRPr="00DF75EF" w:rsidRDefault="00CA773C" w:rsidP="00A334EA">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0471DADE" wp14:editId="1EE632AB">
            <wp:extent cx="5797550" cy="2031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order.jpg"/>
                    <pic:cNvPicPr/>
                  </pic:nvPicPr>
                  <pic:blipFill>
                    <a:blip r:embed="rId31">
                      <a:extLst>
                        <a:ext uri="{28A0092B-C50C-407E-A947-70E740481C1C}">
                          <a14:useLocalDpi xmlns:a14="http://schemas.microsoft.com/office/drawing/2010/main" val="0"/>
                        </a:ext>
                      </a:extLst>
                    </a:blip>
                    <a:stretch>
                      <a:fillRect/>
                    </a:stretch>
                  </pic:blipFill>
                  <pic:spPr>
                    <a:xfrm>
                      <a:off x="0" y="0"/>
                      <a:ext cx="5797550" cy="2031365"/>
                    </a:xfrm>
                    <a:prstGeom prst="rect">
                      <a:avLst/>
                    </a:prstGeom>
                  </pic:spPr>
                </pic:pic>
              </a:graphicData>
            </a:graphic>
          </wp:inline>
        </w:drawing>
      </w:r>
    </w:p>
    <w:p w:rsidR="006D4CD1" w:rsidRPr="00CF37F7" w:rsidRDefault="00BE0825" w:rsidP="006D4CD1">
      <w:pPr>
        <w:pStyle w:val="Heading2"/>
        <w:rPr>
          <w:rFonts w:ascii="Times New Roman" w:hAnsi="Times New Roman" w:cs="Times New Roman"/>
          <w:b/>
          <w:sz w:val="28"/>
          <w:szCs w:val="26"/>
        </w:rPr>
      </w:pPr>
      <w:bookmarkStart w:id="27" w:name="_Toc357599007"/>
      <w:r w:rsidRPr="00CF37F7">
        <w:rPr>
          <w:rFonts w:ascii="Times New Roman" w:hAnsi="Times New Roman" w:cs="Times New Roman"/>
          <w:b/>
          <w:sz w:val="28"/>
          <w:szCs w:val="26"/>
        </w:rPr>
        <w:t>Create Order</w:t>
      </w:r>
      <w:r w:rsidR="005978FD" w:rsidRPr="00CF37F7">
        <w:rPr>
          <w:rFonts w:ascii="Times New Roman" w:hAnsi="Times New Roman" w:cs="Times New Roman"/>
          <w:b/>
          <w:sz w:val="28"/>
          <w:szCs w:val="26"/>
        </w:rPr>
        <w:t xml:space="preserve"> and </w:t>
      </w:r>
      <w:r w:rsidR="00D1223B" w:rsidRPr="00CF37F7">
        <w:rPr>
          <w:rFonts w:ascii="Times New Roman" w:hAnsi="Times New Roman" w:cs="Times New Roman"/>
          <w:b/>
          <w:sz w:val="28"/>
          <w:szCs w:val="26"/>
        </w:rPr>
        <w:t>Add Product to Order</w:t>
      </w:r>
      <w:r w:rsidR="005978FD" w:rsidRPr="00CF37F7">
        <w:rPr>
          <w:rFonts w:ascii="Times New Roman" w:hAnsi="Times New Roman" w:cs="Times New Roman"/>
          <w:b/>
          <w:sz w:val="28"/>
          <w:szCs w:val="26"/>
        </w:rPr>
        <w:t>.</w:t>
      </w:r>
      <w:bookmarkEnd w:id="27"/>
    </w:p>
    <w:p w:rsidR="006D4CD1" w:rsidRPr="002C5D8E" w:rsidRDefault="006D4CD1" w:rsidP="006D4CD1">
      <w:pPr>
        <w:rPr>
          <w:rFonts w:ascii="Times New Roman" w:hAnsi="Times New Roman" w:cs="Times New Roman"/>
          <w:sz w:val="24"/>
        </w:rPr>
      </w:pPr>
      <w:r w:rsidRPr="002C5D8E">
        <w:rPr>
          <w:rFonts w:ascii="Times New Roman" w:hAnsi="Times New Roman" w:cs="Times New Roman"/>
          <w:b/>
          <w:sz w:val="24"/>
        </w:rPr>
        <w:t>Step 1:</w:t>
      </w:r>
      <w:r w:rsidRPr="002C5D8E">
        <w:rPr>
          <w:rFonts w:ascii="Times New Roman" w:hAnsi="Times New Roman" w:cs="Times New Roman"/>
          <w:sz w:val="24"/>
        </w:rPr>
        <w:t xml:space="preserve"> Click”Create Order” button. The </w:t>
      </w:r>
      <w:r w:rsidR="00A715CC" w:rsidRPr="002C5D8E">
        <w:rPr>
          <w:rFonts w:ascii="Times New Roman" w:hAnsi="Times New Roman" w:cs="Times New Roman"/>
          <w:sz w:val="24"/>
        </w:rPr>
        <w:t>system</w:t>
      </w:r>
      <w:r w:rsidRPr="002C5D8E">
        <w:rPr>
          <w:rFonts w:ascii="Times New Roman" w:hAnsi="Times New Roman" w:cs="Times New Roman"/>
          <w:sz w:val="24"/>
        </w:rPr>
        <w:t xml:space="preserve"> will appear</w:t>
      </w:r>
      <w:r w:rsidR="003218B5" w:rsidRPr="002C5D8E">
        <w:rPr>
          <w:rFonts w:ascii="Times New Roman" w:hAnsi="Times New Roman" w:cs="Times New Roman"/>
          <w:sz w:val="24"/>
        </w:rPr>
        <w:t xml:space="preserve"> or popup depending on templates</w:t>
      </w:r>
      <w:r w:rsidRPr="002C5D8E">
        <w:rPr>
          <w:rFonts w:ascii="Times New Roman" w:hAnsi="Times New Roman" w:cs="Times New Roman"/>
          <w:sz w:val="24"/>
        </w:rPr>
        <w:t xml:space="preserve">.  </w:t>
      </w:r>
      <w:r w:rsidR="003218B5" w:rsidRPr="002C5D8E">
        <w:rPr>
          <w:rFonts w:ascii="Times New Roman" w:hAnsi="Times New Roman" w:cs="Times New Roman"/>
          <w:sz w:val="24"/>
        </w:rPr>
        <w:br/>
      </w:r>
      <w:r w:rsidRPr="002C5D8E">
        <w:rPr>
          <w:rFonts w:ascii="Times New Roman" w:hAnsi="Times New Roman" w:cs="Times New Roman"/>
          <w:sz w:val="24"/>
        </w:rPr>
        <w:t xml:space="preserve">Click OK  to new order. </w:t>
      </w:r>
    </w:p>
    <w:p w:rsidR="006D4CD1" w:rsidRPr="00DF75EF" w:rsidRDefault="00A715CC" w:rsidP="006D4CD1">
      <w:pPr>
        <w:jc w:val="center"/>
        <w:rPr>
          <w:rFonts w:ascii="Times New Roman" w:hAnsi="Times New Roman" w:cs="Times New Roman"/>
        </w:rPr>
      </w:pPr>
      <w:r>
        <w:rPr>
          <w:rFonts w:ascii="Times New Roman" w:hAnsi="Times New Roman" w:cs="Times New Roman"/>
          <w:noProof/>
          <w:lang w:eastAsia="en-US"/>
        </w:rPr>
        <w:drawing>
          <wp:inline distT="0" distB="0" distL="0" distR="0" wp14:anchorId="0032908F" wp14:editId="2EE06789">
            <wp:extent cx="5797550" cy="885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order.jpg"/>
                    <pic:cNvPicPr/>
                  </pic:nvPicPr>
                  <pic:blipFill>
                    <a:blip r:embed="rId32">
                      <a:extLst>
                        <a:ext uri="{28A0092B-C50C-407E-A947-70E740481C1C}">
                          <a14:useLocalDpi xmlns:a14="http://schemas.microsoft.com/office/drawing/2010/main" val="0"/>
                        </a:ext>
                      </a:extLst>
                    </a:blip>
                    <a:stretch>
                      <a:fillRect/>
                    </a:stretch>
                  </pic:blipFill>
                  <pic:spPr>
                    <a:xfrm>
                      <a:off x="0" y="0"/>
                      <a:ext cx="5797550" cy="885190"/>
                    </a:xfrm>
                    <a:prstGeom prst="rect">
                      <a:avLst/>
                    </a:prstGeom>
                  </pic:spPr>
                </pic:pic>
              </a:graphicData>
            </a:graphic>
          </wp:inline>
        </w:drawing>
      </w:r>
    </w:p>
    <w:p w:rsidR="005978FD" w:rsidRPr="00CC73A2" w:rsidRDefault="00D56A7A" w:rsidP="005978FD">
      <w:pPr>
        <w:rPr>
          <w:rFonts w:ascii="Times New Roman" w:hAnsi="Times New Roman" w:cs="Times New Roman"/>
          <w:sz w:val="24"/>
          <w:szCs w:val="24"/>
        </w:rPr>
      </w:pPr>
      <w:r w:rsidRPr="00CC73A2">
        <w:rPr>
          <w:rFonts w:ascii="Times New Roman" w:hAnsi="Times New Roman" w:cs="Times New Roman"/>
          <w:b/>
          <w:sz w:val="24"/>
          <w:szCs w:val="24"/>
        </w:rPr>
        <w:t>Step 2:</w:t>
      </w:r>
      <w:r w:rsidRPr="00CC73A2">
        <w:rPr>
          <w:rFonts w:ascii="Times New Roman" w:hAnsi="Times New Roman" w:cs="Times New Roman"/>
          <w:sz w:val="24"/>
          <w:szCs w:val="24"/>
        </w:rPr>
        <w:t xml:space="preserve"> Add product to O</w:t>
      </w:r>
      <w:r w:rsidR="005978FD" w:rsidRPr="00CC73A2">
        <w:rPr>
          <w:rFonts w:ascii="Times New Roman" w:hAnsi="Times New Roman" w:cs="Times New Roman"/>
          <w:sz w:val="24"/>
          <w:szCs w:val="24"/>
        </w:rPr>
        <w:t>rder</w:t>
      </w:r>
      <w:r w:rsidR="00F00C57" w:rsidRPr="00CC73A2">
        <w:rPr>
          <w:rFonts w:ascii="Times New Roman" w:hAnsi="Times New Roman" w:cs="Times New Roman"/>
          <w:sz w:val="24"/>
          <w:szCs w:val="24"/>
        </w:rPr>
        <w:t xml:space="preserve">  </w:t>
      </w:r>
      <w:r w:rsidR="004C6A3D" w:rsidRPr="00CC73A2">
        <w:rPr>
          <w:rFonts w:ascii="Times New Roman" w:hAnsi="Times New Roman" w:cs="Times New Roman"/>
          <w:sz w:val="24"/>
          <w:szCs w:val="24"/>
        </w:rPr>
        <w:br/>
      </w:r>
      <w:r w:rsidR="00987D8A" w:rsidRPr="00CC73A2">
        <w:rPr>
          <w:rFonts w:ascii="Times New Roman" w:hAnsi="Times New Roman" w:cs="Times New Roman"/>
          <w:sz w:val="24"/>
          <w:szCs w:val="24"/>
        </w:rPr>
        <w:t>(</w:t>
      </w:r>
      <w:r w:rsidR="00F00C57" w:rsidRPr="00CC73A2">
        <w:rPr>
          <w:rFonts w:ascii="Times New Roman" w:hAnsi="Times New Roman" w:cs="Times New Roman"/>
          <w:sz w:val="24"/>
          <w:szCs w:val="24"/>
        </w:rPr>
        <w:t>For  Admin or Customer user allowed create new order</w:t>
      </w:r>
      <w:r w:rsidR="0082238D" w:rsidRPr="00CC73A2">
        <w:rPr>
          <w:rFonts w:ascii="Times New Roman" w:hAnsi="Times New Roman" w:cs="Times New Roman"/>
          <w:sz w:val="24"/>
          <w:szCs w:val="24"/>
        </w:rPr>
        <w:t xml:space="preserve"> – default </w:t>
      </w:r>
      <w:r w:rsidR="005A10B0" w:rsidRPr="00CC73A2">
        <w:rPr>
          <w:rFonts w:ascii="Times New Roman" w:hAnsi="Times New Roman" w:cs="Times New Roman"/>
          <w:sz w:val="24"/>
          <w:szCs w:val="24"/>
        </w:rPr>
        <w:t xml:space="preserve">Customer </w:t>
      </w:r>
      <w:r w:rsidR="0082238D" w:rsidRPr="00CC73A2">
        <w:rPr>
          <w:rFonts w:ascii="Times New Roman" w:hAnsi="Times New Roman" w:cs="Times New Roman"/>
          <w:sz w:val="24"/>
          <w:szCs w:val="24"/>
        </w:rPr>
        <w:t>user have not create new order</w:t>
      </w:r>
      <w:r w:rsidR="00987D8A" w:rsidRPr="00CC73A2">
        <w:rPr>
          <w:rFonts w:ascii="Times New Roman" w:hAnsi="Times New Roman" w:cs="Times New Roman"/>
          <w:sz w:val="24"/>
          <w:szCs w:val="24"/>
        </w:rPr>
        <w:t>)</w:t>
      </w:r>
    </w:p>
    <w:p w:rsidR="00D56A7A" w:rsidRPr="00CC73A2" w:rsidRDefault="00D56A7A" w:rsidP="005978FD">
      <w:pPr>
        <w:rPr>
          <w:rFonts w:ascii="Times New Roman" w:hAnsi="Times New Roman" w:cs="Times New Roman"/>
          <w:sz w:val="24"/>
          <w:szCs w:val="24"/>
        </w:rPr>
      </w:pPr>
      <w:r w:rsidRPr="00CC73A2">
        <w:rPr>
          <w:rFonts w:ascii="Times New Roman" w:hAnsi="Times New Roman" w:cs="Times New Roman"/>
          <w:sz w:val="24"/>
          <w:szCs w:val="24"/>
        </w:rPr>
        <w:t>The catalogue will appear, User can view, and select product by click “More Information” or click Thumbnail Image.</w:t>
      </w:r>
    </w:p>
    <w:p w:rsidR="001633E8" w:rsidRPr="00CC73A2" w:rsidRDefault="006F59B6" w:rsidP="00701F2B">
      <w:pPr>
        <w:pStyle w:val="ListParagraph"/>
        <w:numPr>
          <w:ilvl w:val="0"/>
          <w:numId w:val="9"/>
        </w:numPr>
        <w:rPr>
          <w:rFonts w:ascii="Times New Roman" w:hAnsi="Times New Roman" w:cs="Times New Roman"/>
          <w:sz w:val="24"/>
          <w:szCs w:val="24"/>
        </w:rPr>
      </w:pPr>
      <w:r w:rsidRPr="00CC73A2">
        <w:rPr>
          <w:rFonts w:ascii="Times New Roman" w:hAnsi="Times New Roman" w:cs="Times New Roman"/>
          <w:sz w:val="24"/>
          <w:szCs w:val="24"/>
        </w:rPr>
        <w:t xml:space="preserve">Customer User (default only view products in catalogue – products </w:t>
      </w:r>
      <w:r w:rsidR="008357CD" w:rsidRPr="00CC73A2">
        <w:rPr>
          <w:rFonts w:ascii="Times New Roman" w:hAnsi="Times New Roman" w:cs="Times New Roman"/>
          <w:sz w:val="24"/>
          <w:szCs w:val="24"/>
        </w:rPr>
        <w:t>information</w:t>
      </w:r>
      <w:r w:rsidRPr="00CC73A2">
        <w:rPr>
          <w:rFonts w:ascii="Times New Roman" w:hAnsi="Times New Roman" w:cs="Times New Roman"/>
          <w:sz w:val="24"/>
          <w:szCs w:val="24"/>
        </w:rPr>
        <w:t>)</w:t>
      </w:r>
    </w:p>
    <w:p w:rsidR="0013334C" w:rsidRPr="00CC73A2" w:rsidRDefault="00CE402B" w:rsidP="00701F2B">
      <w:pPr>
        <w:pStyle w:val="ListParagraph"/>
        <w:numPr>
          <w:ilvl w:val="1"/>
          <w:numId w:val="9"/>
        </w:numPr>
        <w:rPr>
          <w:rFonts w:ascii="Times New Roman" w:hAnsi="Times New Roman" w:cs="Times New Roman"/>
          <w:sz w:val="24"/>
          <w:szCs w:val="24"/>
        </w:rPr>
      </w:pPr>
      <w:r w:rsidRPr="00CC73A2">
        <w:rPr>
          <w:rFonts w:ascii="Times New Roman" w:hAnsi="Times New Roman" w:cs="Times New Roman"/>
          <w:sz w:val="24"/>
          <w:szCs w:val="24"/>
        </w:rPr>
        <w:t xml:space="preserve">Please click </w:t>
      </w:r>
      <w:r w:rsidRPr="00FE657E">
        <w:rPr>
          <w:rFonts w:ascii="Times New Roman" w:hAnsi="Times New Roman" w:cs="Times New Roman"/>
          <w:sz w:val="22"/>
          <w:szCs w:val="24"/>
        </w:rPr>
        <w:t xml:space="preserve">MORE INFORMATION </w:t>
      </w:r>
      <w:r w:rsidR="00E80FFE" w:rsidRPr="00FE657E">
        <w:rPr>
          <w:rFonts w:ascii="Times New Roman" w:hAnsi="Times New Roman" w:cs="Times New Roman"/>
          <w:sz w:val="22"/>
          <w:szCs w:val="24"/>
        </w:rPr>
        <w:t xml:space="preserve"> </w:t>
      </w:r>
      <w:r w:rsidRPr="00CC73A2">
        <w:rPr>
          <w:rFonts w:ascii="Times New Roman" w:hAnsi="Times New Roman" w:cs="Times New Roman"/>
          <w:sz w:val="24"/>
          <w:szCs w:val="24"/>
        </w:rPr>
        <w:t>links</w:t>
      </w:r>
      <w:r w:rsidR="00A96032" w:rsidRPr="00CC73A2">
        <w:rPr>
          <w:rFonts w:ascii="Times New Roman" w:hAnsi="Times New Roman" w:cs="Times New Roman"/>
          <w:sz w:val="24"/>
          <w:szCs w:val="24"/>
        </w:rPr>
        <w:t xml:space="preserve"> or</w:t>
      </w:r>
      <w:r w:rsidR="00DA70FD" w:rsidRPr="00CC73A2">
        <w:rPr>
          <w:rFonts w:ascii="Times New Roman" w:hAnsi="Times New Roman" w:cs="Times New Roman"/>
          <w:sz w:val="24"/>
          <w:szCs w:val="24"/>
        </w:rPr>
        <w:t xml:space="preserve"> click products image</w:t>
      </w:r>
      <w:r w:rsidR="004770F8" w:rsidRPr="00CC73A2">
        <w:rPr>
          <w:rFonts w:ascii="Times New Roman" w:hAnsi="Times New Roman" w:cs="Times New Roman"/>
          <w:sz w:val="24"/>
          <w:szCs w:val="24"/>
        </w:rPr>
        <w:t xml:space="preserve"> of products to view</w:t>
      </w:r>
      <w:r w:rsidRPr="00CC73A2">
        <w:rPr>
          <w:rFonts w:ascii="Times New Roman" w:hAnsi="Times New Roman" w:cs="Times New Roman"/>
          <w:sz w:val="24"/>
          <w:szCs w:val="24"/>
        </w:rPr>
        <w:t xml:space="preserve">  </w:t>
      </w:r>
      <w:r w:rsidRPr="00CC73A2">
        <w:rPr>
          <w:rFonts w:ascii="Times New Roman" w:hAnsi="Times New Roman" w:cs="Times New Roman"/>
          <w:sz w:val="24"/>
          <w:szCs w:val="24"/>
        </w:rPr>
        <w:sym w:font="Wingdings" w:char="F0E0"/>
      </w:r>
      <w:r w:rsidR="00145185" w:rsidRPr="00CC73A2">
        <w:rPr>
          <w:rFonts w:ascii="Times New Roman" w:hAnsi="Times New Roman" w:cs="Times New Roman"/>
          <w:sz w:val="24"/>
          <w:szCs w:val="24"/>
        </w:rPr>
        <w:t xml:space="preserve"> view prod</w:t>
      </w:r>
      <w:r w:rsidR="00FE657E">
        <w:rPr>
          <w:rFonts w:ascii="Times New Roman" w:hAnsi="Times New Roman" w:cs="Times New Roman"/>
          <w:sz w:val="24"/>
          <w:szCs w:val="24"/>
        </w:rPr>
        <w:t>ucts</w:t>
      </w:r>
      <w:r w:rsidR="00145185" w:rsidRPr="00CC73A2">
        <w:rPr>
          <w:rFonts w:ascii="Times New Roman" w:hAnsi="Times New Roman" w:cs="Times New Roman"/>
          <w:sz w:val="24"/>
          <w:szCs w:val="24"/>
        </w:rPr>
        <w:t xml:space="preserve"> </w:t>
      </w:r>
      <w:r w:rsidR="001633E8" w:rsidRPr="00CC73A2">
        <w:rPr>
          <w:rFonts w:ascii="Times New Roman" w:hAnsi="Times New Roman" w:cs="Times New Roman"/>
          <w:sz w:val="24"/>
          <w:szCs w:val="24"/>
        </w:rPr>
        <w:t xml:space="preserve"> </w:t>
      </w:r>
      <w:r w:rsidRPr="00CC73A2">
        <w:rPr>
          <w:rFonts w:ascii="Times New Roman" w:hAnsi="Times New Roman" w:cs="Times New Roman"/>
          <w:sz w:val="24"/>
          <w:szCs w:val="24"/>
        </w:rPr>
        <w:t>information</w:t>
      </w:r>
      <w:r w:rsidR="008F25D4" w:rsidRPr="00CC73A2">
        <w:rPr>
          <w:rFonts w:ascii="Times New Roman" w:hAnsi="Times New Roman" w:cs="Times New Roman"/>
          <w:sz w:val="24"/>
          <w:szCs w:val="24"/>
        </w:rPr>
        <w:t>.</w:t>
      </w:r>
    </w:p>
    <w:p w:rsidR="00AA47D1" w:rsidRPr="00CC73A2" w:rsidRDefault="0013334C" w:rsidP="00701F2B">
      <w:pPr>
        <w:pStyle w:val="ListParagraph"/>
        <w:numPr>
          <w:ilvl w:val="1"/>
          <w:numId w:val="9"/>
        </w:numPr>
        <w:rPr>
          <w:rFonts w:ascii="Times New Roman" w:hAnsi="Times New Roman" w:cs="Times New Roman"/>
          <w:sz w:val="24"/>
          <w:szCs w:val="24"/>
        </w:rPr>
      </w:pPr>
      <w:r w:rsidRPr="00CC73A2">
        <w:rPr>
          <w:rFonts w:ascii="Times New Roman" w:hAnsi="Times New Roman" w:cs="Times New Roman"/>
          <w:sz w:val="24"/>
          <w:szCs w:val="24"/>
        </w:rPr>
        <w:t>Customer user (default – not allowed create order) you do not have</w:t>
      </w:r>
      <w:r w:rsidR="00CD12B2" w:rsidRPr="00CC73A2">
        <w:rPr>
          <w:rFonts w:ascii="Times New Roman" w:hAnsi="Times New Roman" w:cs="Times New Roman"/>
          <w:sz w:val="24"/>
          <w:szCs w:val="24"/>
        </w:rPr>
        <w:t xml:space="preserve"> permission</w:t>
      </w:r>
      <w:r w:rsidR="00C3009C" w:rsidRPr="00CC73A2">
        <w:rPr>
          <w:rFonts w:ascii="Times New Roman" w:hAnsi="Times New Roman" w:cs="Times New Roman"/>
          <w:sz w:val="24"/>
          <w:szCs w:val="24"/>
        </w:rPr>
        <w:t xml:space="preserve"> create order</w:t>
      </w:r>
      <w:r w:rsidR="00AD220C" w:rsidRPr="00CC73A2">
        <w:rPr>
          <w:rFonts w:ascii="Times New Roman" w:hAnsi="Times New Roman" w:cs="Times New Roman"/>
          <w:sz w:val="24"/>
          <w:szCs w:val="24"/>
        </w:rPr>
        <w:t>,</w:t>
      </w:r>
      <w:r w:rsidR="00C3009C" w:rsidRPr="00CC73A2">
        <w:rPr>
          <w:rFonts w:ascii="Times New Roman" w:hAnsi="Times New Roman" w:cs="Times New Roman"/>
          <w:sz w:val="24"/>
          <w:szCs w:val="24"/>
        </w:rPr>
        <w:br/>
      </w:r>
      <w:r w:rsidRPr="00CC73A2">
        <w:rPr>
          <w:rFonts w:ascii="Times New Roman" w:hAnsi="Times New Roman" w:cs="Times New Roman"/>
          <w:sz w:val="24"/>
          <w:szCs w:val="24"/>
        </w:rPr>
        <w:t>you can</w:t>
      </w:r>
      <w:r w:rsidR="00D65773" w:rsidRPr="00CC73A2">
        <w:rPr>
          <w:rFonts w:ascii="Times New Roman" w:hAnsi="Times New Roman" w:cs="Times New Roman"/>
          <w:sz w:val="24"/>
          <w:szCs w:val="24"/>
        </w:rPr>
        <w:t xml:space="preserve"> only</w:t>
      </w:r>
      <w:r w:rsidRPr="00CC73A2">
        <w:rPr>
          <w:rFonts w:ascii="Times New Roman" w:hAnsi="Times New Roman" w:cs="Times New Roman"/>
          <w:sz w:val="24"/>
          <w:szCs w:val="24"/>
        </w:rPr>
        <w:t xml:space="preserve"> see products information for this product.</w:t>
      </w:r>
    </w:p>
    <w:p w:rsidR="006F59B6" w:rsidRPr="00CC73A2" w:rsidRDefault="00AA47D1" w:rsidP="00701F2B">
      <w:pPr>
        <w:pStyle w:val="ListParagraph"/>
        <w:numPr>
          <w:ilvl w:val="1"/>
          <w:numId w:val="9"/>
        </w:numPr>
        <w:rPr>
          <w:rFonts w:ascii="Times New Roman" w:hAnsi="Times New Roman" w:cs="Times New Roman"/>
          <w:sz w:val="24"/>
          <w:szCs w:val="24"/>
        </w:rPr>
      </w:pPr>
      <w:r w:rsidRPr="00CC73A2">
        <w:rPr>
          <w:rFonts w:ascii="Times New Roman" w:hAnsi="Times New Roman" w:cs="Times New Roman"/>
          <w:sz w:val="24"/>
          <w:szCs w:val="24"/>
        </w:rPr>
        <w:t>Customer user (allowed create order by Administrator) you ca</w:t>
      </w:r>
      <w:r w:rsidR="007D3794" w:rsidRPr="00CC73A2">
        <w:rPr>
          <w:rFonts w:ascii="Times New Roman" w:hAnsi="Times New Roman" w:cs="Times New Roman"/>
          <w:sz w:val="24"/>
          <w:szCs w:val="24"/>
        </w:rPr>
        <w:t xml:space="preserve">n create order when you click link </w:t>
      </w:r>
      <w:r w:rsidR="007D3794" w:rsidRPr="00FE657E">
        <w:rPr>
          <w:rFonts w:ascii="Times New Roman" w:hAnsi="Times New Roman" w:cs="Times New Roman"/>
          <w:sz w:val="22"/>
          <w:szCs w:val="24"/>
        </w:rPr>
        <w:t>ORDER</w:t>
      </w:r>
      <w:r w:rsidR="007066F6" w:rsidRPr="00CC73A2">
        <w:rPr>
          <w:rFonts w:ascii="Times New Roman" w:hAnsi="Times New Roman" w:cs="Times New Roman"/>
          <w:sz w:val="24"/>
          <w:szCs w:val="24"/>
        </w:rPr>
        <w:t xml:space="preserve">, </w:t>
      </w:r>
      <w:r w:rsidR="007D3794" w:rsidRPr="00CC73A2">
        <w:rPr>
          <w:rFonts w:ascii="Times New Roman" w:hAnsi="Times New Roman" w:cs="Times New Roman"/>
          <w:sz w:val="24"/>
          <w:szCs w:val="24"/>
        </w:rPr>
        <w:t>as administrator</w:t>
      </w:r>
      <w:r w:rsidR="001633E8" w:rsidRPr="00CC73A2">
        <w:rPr>
          <w:rFonts w:ascii="Times New Roman" w:hAnsi="Times New Roman" w:cs="Times New Roman"/>
          <w:sz w:val="24"/>
          <w:szCs w:val="24"/>
        </w:rPr>
        <w:br/>
      </w:r>
    </w:p>
    <w:p w:rsidR="00050B89" w:rsidRDefault="00050B89" w:rsidP="00050B89">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71F0C557" wp14:editId="3CCF8946">
            <wp:extent cx="5797550" cy="317427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user.jpg"/>
                    <pic:cNvPicPr/>
                  </pic:nvPicPr>
                  <pic:blipFill>
                    <a:blip r:embed="rId33">
                      <a:extLst>
                        <a:ext uri="{28A0092B-C50C-407E-A947-70E740481C1C}">
                          <a14:useLocalDpi xmlns:a14="http://schemas.microsoft.com/office/drawing/2010/main" val="0"/>
                        </a:ext>
                      </a:extLst>
                    </a:blip>
                    <a:stretch>
                      <a:fillRect/>
                    </a:stretch>
                  </pic:blipFill>
                  <pic:spPr>
                    <a:xfrm>
                      <a:off x="0" y="0"/>
                      <a:ext cx="5797550" cy="3174278"/>
                    </a:xfrm>
                    <a:prstGeom prst="rect">
                      <a:avLst/>
                    </a:prstGeom>
                  </pic:spPr>
                </pic:pic>
              </a:graphicData>
            </a:graphic>
          </wp:inline>
        </w:drawing>
      </w:r>
    </w:p>
    <w:p w:rsidR="009A0BD2" w:rsidRPr="006D76A2" w:rsidRDefault="009A0BD2" w:rsidP="00701F2B">
      <w:pPr>
        <w:pStyle w:val="ListParagraph"/>
        <w:numPr>
          <w:ilvl w:val="0"/>
          <w:numId w:val="9"/>
        </w:numPr>
        <w:rPr>
          <w:rFonts w:ascii="Times New Roman" w:hAnsi="Times New Roman" w:cs="Times New Roman"/>
          <w:sz w:val="24"/>
          <w:szCs w:val="24"/>
        </w:rPr>
      </w:pPr>
      <w:r w:rsidRPr="006D76A2">
        <w:rPr>
          <w:rFonts w:ascii="Times New Roman" w:hAnsi="Times New Roman" w:cs="Times New Roman"/>
          <w:sz w:val="24"/>
          <w:szCs w:val="24"/>
        </w:rPr>
        <w:t>Admin</w:t>
      </w:r>
      <w:r w:rsidR="00211489" w:rsidRPr="006D76A2">
        <w:rPr>
          <w:rFonts w:ascii="Times New Roman" w:hAnsi="Times New Roman" w:cs="Times New Roman"/>
          <w:sz w:val="24"/>
          <w:szCs w:val="24"/>
        </w:rPr>
        <w:t xml:space="preserve"> (Full permission)</w:t>
      </w:r>
    </w:p>
    <w:p w:rsidR="00863396" w:rsidRPr="006D76A2" w:rsidRDefault="00863396" w:rsidP="00701F2B">
      <w:pPr>
        <w:pStyle w:val="ListParagraph"/>
        <w:numPr>
          <w:ilvl w:val="1"/>
          <w:numId w:val="9"/>
        </w:numPr>
        <w:rPr>
          <w:rFonts w:ascii="Times New Roman" w:hAnsi="Times New Roman" w:cs="Times New Roman"/>
          <w:sz w:val="24"/>
          <w:szCs w:val="24"/>
        </w:rPr>
      </w:pPr>
      <w:r w:rsidRPr="006D76A2">
        <w:rPr>
          <w:rFonts w:ascii="Times New Roman" w:hAnsi="Times New Roman" w:cs="Times New Roman"/>
          <w:sz w:val="24"/>
          <w:szCs w:val="24"/>
        </w:rPr>
        <w:t>If you login account Administrator, you can create order</w:t>
      </w:r>
      <w:r w:rsidR="007066F6" w:rsidRPr="006D76A2">
        <w:rPr>
          <w:rFonts w:ascii="Times New Roman" w:hAnsi="Times New Roman" w:cs="Times New Roman"/>
          <w:sz w:val="24"/>
          <w:szCs w:val="24"/>
        </w:rPr>
        <w:t>, edit order, delete order</w:t>
      </w:r>
      <w:r w:rsidRPr="006D76A2">
        <w:rPr>
          <w:rFonts w:ascii="Times New Roman" w:hAnsi="Times New Roman" w:cs="Times New Roman"/>
          <w:sz w:val="24"/>
          <w:szCs w:val="24"/>
        </w:rPr>
        <w:t>…..</w:t>
      </w:r>
      <w:r w:rsidR="002556FC" w:rsidRPr="006D76A2">
        <w:rPr>
          <w:rFonts w:ascii="Times New Roman" w:hAnsi="Times New Roman" w:cs="Times New Roman"/>
          <w:sz w:val="24"/>
          <w:szCs w:val="24"/>
        </w:rPr>
        <w:t xml:space="preserve"> </w:t>
      </w:r>
      <w:r w:rsidR="002556FC" w:rsidRPr="006D76A2">
        <w:rPr>
          <w:rFonts w:ascii="Times New Roman" w:hAnsi="Times New Roman" w:cs="Times New Roman"/>
          <w:sz w:val="24"/>
          <w:szCs w:val="24"/>
        </w:rPr>
        <w:br/>
        <w:t xml:space="preserve">When you click links </w:t>
      </w:r>
      <w:r w:rsidR="002556FC" w:rsidRPr="006D76A2">
        <w:rPr>
          <w:rFonts w:ascii="Times New Roman" w:hAnsi="Times New Roman" w:cs="Times New Roman"/>
          <w:sz w:val="22"/>
          <w:szCs w:val="24"/>
        </w:rPr>
        <w:t xml:space="preserve">ORDER </w:t>
      </w:r>
      <w:r w:rsidR="002556FC" w:rsidRPr="006D76A2">
        <w:rPr>
          <w:rFonts w:ascii="Times New Roman" w:hAnsi="Times New Roman" w:cs="Times New Roman"/>
          <w:sz w:val="24"/>
          <w:szCs w:val="24"/>
        </w:rPr>
        <w:t>you can see</w:t>
      </w:r>
      <w:r w:rsidR="008B2B25">
        <w:rPr>
          <w:rFonts w:ascii="Times New Roman" w:hAnsi="Times New Roman" w:cs="Times New Roman"/>
          <w:sz w:val="24"/>
          <w:szCs w:val="24"/>
        </w:rPr>
        <w:t xml:space="preserve"> permission allowed</w:t>
      </w:r>
    </w:p>
    <w:p w:rsidR="00D56A7A" w:rsidRPr="00DF75EF" w:rsidRDefault="00F675CE" w:rsidP="00D56A7A">
      <w:pPr>
        <w:jc w:val="center"/>
        <w:rPr>
          <w:rFonts w:ascii="Times New Roman" w:hAnsi="Times New Roman" w:cs="Times New Roman"/>
        </w:rPr>
      </w:pPr>
      <w:r>
        <w:rPr>
          <w:rFonts w:ascii="Times New Roman" w:hAnsi="Times New Roman" w:cs="Times New Roman"/>
          <w:noProof/>
          <w:lang w:eastAsia="en-US"/>
        </w:rPr>
        <w:drawing>
          <wp:inline distT="0" distB="0" distL="0" distR="0" wp14:anchorId="00D22736" wp14:editId="193701DC">
            <wp:extent cx="5797550" cy="31032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34">
                      <a:extLst>
                        <a:ext uri="{28A0092B-C50C-407E-A947-70E740481C1C}">
                          <a14:useLocalDpi xmlns:a14="http://schemas.microsoft.com/office/drawing/2010/main" val="0"/>
                        </a:ext>
                      </a:extLst>
                    </a:blip>
                    <a:stretch>
                      <a:fillRect/>
                    </a:stretch>
                  </pic:blipFill>
                  <pic:spPr>
                    <a:xfrm>
                      <a:off x="0" y="0"/>
                      <a:ext cx="5797550" cy="3103245"/>
                    </a:xfrm>
                    <a:prstGeom prst="rect">
                      <a:avLst/>
                    </a:prstGeom>
                  </pic:spPr>
                </pic:pic>
              </a:graphicData>
            </a:graphic>
          </wp:inline>
        </w:drawing>
      </w:r>
    </w:p>
    <w:p w:rsidR="00D56A7A" w:rsidRPr="00DF75EF" w:rsidRDefault="00D56A7A" w:rsidP="00D56A7A">
      <w:pPr>
        <w:rPr>
          <w:rFonts w:ascii="Times New Roman" w:hAnsi="Times New Roman" w:cs="Times New Roman"/>
        </w:rPr>
      </w:pPr>
      <w:r w:rsidRPr="00696D37">
        <w:rPr>
          <w:rFonts w:ascii="Times New Roman" w:hAnsi="Times New Roman" w:cs="Times New Roman"/>
          <w:b/>
          <w:sz w:val="24"/>
        </w:rPr>
        <w:t>Step 3:</w:t>
      </w:r>
      <w:r w:rsidRPr="00696D37">
        <w:rPr>
          <w:rFonts w:ascii="Times New Roman" w:hAnsi="Times New Roman" w:cs="Times New Roman"/>
          <w:sz w:val="24"/>
        </w:rPr>
        <w:t xml:space="preserve"> </w:t>
      </w:r>
      <w:r w:rsidR="007701EF" w:rsidRPr="00696D37">
        <w:rPr>
          <w:rFonts w:ascii="Times New Roman" w:hAnsi="Times New Roman" w:cs="Times New Roman"/>
          <w:sz w:val="24"/>
        </w:rPr>
        <w:t>In the</w:t>
      </w:r>
      <w:r w:rsidRPr="00696D37">
        <w:rPr>
          <w:rFonts w:ascii="Times New Roman" w:hAnsi="Times New Roman" w:cs="Times New Roman"/>
          <w:sz w:val="24"/>
        </w:rPr>
        <w:t xml:space="preserve"> </w:t>
      </w:r>
      <w:r w:rsidR="00053760" w:rsidRPr="00696D37">
        <w:rPr>
          <w:rFonts w:ascii="Times New Roman" w:hAnsi="Times New Roman" w:cs="Times New Roman"/>
          <w:sz w:val="24"/>
        </w:rPr>
        <w:t>product information</w:t>
      </w:r>
      <w:r w:rsidR="007701EF" w:rsidRPr="00696D37">
        <w:rPr>
          <w:rFonts w:ascii="Times New Roman" w:hAnsi="Times New Roman" w:cs="Times New Roman"/>
          <w:sz w:val="24"/>
        </w:rPr>
        <w:t xml:space="preserve">, </w:t>
      </w:r>
      <w:r w:rsidR="00AB2277" w:rsidRPr="00696D37">
        <w:rPr>
          <w:rFonts w:ascii="Times New Roman" w:hAnsi="Times New Roman" w:cs="Times New Roman"/>
          <w:sz w:val="24"/>
        </w:rPr>
        <w:t>you</w:t>
      </w:r>
      <w:r w:rsidR="007701EF" w:rsidRPr="00696D37">
        <w:rPr>
          <w:rFonts w:ascii="Times New Roman" w:hAnsi="Times New Roman" w:cs="Times New Roman"/>
          <w:sz w:val="24"/>
        </w:rPr>
        <w:t xml:space="preserve"> can view more information about the product. If you want add product to Order. </w:t>
      </w:r>
      <w:r w:rsidRPr="00696D37">
        <w:rPr>
          <w:rFonts w:ascii="Times New Roman" w:hAnsi="Times New Roman" w:cs="Times New Roman"/>
          <w:sz w:val="24"/>
        </w:rPr>
        <w:t>Click</w:t>
      </w:r>
      <w:r w:rsidR="00AB4B23" w:rsidRPr="00696D37">
        <w:rPr>
          <w:rFonts w:ascii="Times New Roman" w:hAnsi="Times New Roman" w:cs="Times New Roman"/>
          <w:sz w:val="24"/>
        </w:rPr>
        <w:t xml:space="preserve"> button</w:t>
      </w:r>
      <w:r w:rsidRPr="00696D37">
        <w:rPr>
          <w:rFonts w:ascii="Times New Roman" w:hAnsi="Times New Roman" w:cs="Times New Roman"/>
          <w:sz w:val="24"/>
        </w:rPr>
        <w:t xml:space="preserve"> </w:t>
      </w:r>
      <w:r w:rsidRPr="00DF75EF">
        <w:rPr>
          <w:rFonts w:ascii="Times New Roman" w:hAnsi="Times New Roman" w:cs="Times New Roman"/>
        </w:rPr>
        <w:t>“</w:t>
      </w:r>
      <w:r w:rsidR="00A42877" w:rsidRPr="00E21F68">
        <w:rPr>
          <w:rFonts w:ascii="Times New Roman" w:hAnsi="Times New Roman" w:cs="Times New Roman"/>
          <w:sz w:val="18"/>
        </w:rPr>
        <w:t>ADD TO YOUR ORDER</w:t>
      </w:r>
      <w:r w:rsidR="005B5D2E">
        <w:rPr>
          <w:rFonts w:ascii="Times New Roman" w:hAnsi="Times New Roman" w:cs="Times New Roman"/>
        </w:rPr>
        <w:t>”.</w:t>
      </w:r>
    </w:p>
    <w:p w:rsidR="005978FD" w:rsidRPr="00DF75EF" w:rsidRDefault="00D63780" w:rsidP="005978FD">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E4F1416" wp14:editId="6AC27A0D">
            <wp:extent cx="5797550" cy="357366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nformation.jpg"/>
                    <pic:cNvPicPr/>
                  </pic:nvPicPr>
                  <pic:blipFill>
                    <a:blip r:embed="rId35">
                      <a:extLst>
                        <a:ext uri="{28A0092B-C50C-407E-A947-70E740481C1C}">
                          <a14:useLocalDpi xmlns:a14="http://schemas.microsoft.com/office/drawing/2010/main" val="0"/>
                        </a:ext>
                      </a:extLst>
                    </a:blip>
                    <a:stretch>
                      <a:fillRect/>
                    </a:stretch>
                  </pic:blipFill>
                  <pic:spPr>
                    <a:xfrm>
                      <a:off x="0" y="0"/>
                      <a:ext cx="5797550" cy="3573669"/>
                    </a:xfrm>
                    <a:prstGeom prst="rect">
                      <a:avLst/>
                    </a:prstGeom>
                  </pic:spPr>
                </pic:pic>
              </a:graphicData>
            </a:graphic>
          </wp:inline>
        </w:drawing>
      </w:r>
    </w:p>
    <w:p w:rsidR="007701EF" w:rsidRPr="00660C5E" w:rsidRDefault="007701EF" w:rsidP="007701EF">
      <w:pPr>
        <w:rPr>
          <w:rFonts w:ascii="Times New Roman" w:hAnsi="Times New Roman" w:cs="Times New Roman"/>
          <w:sz w:val="24"/>
          <w:szCs w:val="24"/>
        </w:rPr>
      </w:pPr>
      <w:r w:rsidRPr="00660C5E">
        <w:rPr>
          <w:rFonts w:ascii="Times New Roman" w:hAnsi="Times New Roman" w:cs="Times New Roman"/>
          <w:b/>
          <w:sz w:val="24"/>
          <w:szCs w:val="24"/>
        </w:rPr>
        <w:t>Step 4:</w:t>
      </w:r>
      <w:r w:rsidRPr="00660C5E">
        <w:rPr>
          <w:rFonts w:ascii="Times New Roman" w:hAnsi="Times New Roman" w:cs="Times New Roman"/>
          <w:sz w:val="24"/>
          <w:szCs w:val="24"/>
        </w:rPr>
        <w:t xml:space="preserve">  After </w:t>
      </w:r>
      <w:r w:rsidR="00D61CCD" w:rsidRPr="00660C5E">
        <w:rPr>
          <w:rFonts w:ascii="Times New Roman" w:hAnsi="Times New Roman" w:cs="Times New Roman"/>
          <w:sz w:val="24"/>
          <w:szCs w:val="24"/>
        </w:rPr>
        <w:t>c</w:t>
      </w:r>
      <w:r w:rsidR="00A23198" w:rsidRPr="00660C5E">
        <w:rPr>
          <w:rFonts w:ascii="Times New Roman" w:hAnsi="Times New Roman" w:cs="Times New Roman"/>
          <w:sz w:val="24"/>
          <w:szCs w:val="24"/>
        </w:rPr>
        <w:t>lick button “</w:t>
      </w:r>
      <w:r w:rsidR="00A23198" w:rsidRPr="00660C5E">
        <w:rPr>
          <w:rFonts w:ascii="Times New Roman" w:hAnsi="Times New Roman" w:cs="Times New Roman"/>
          <w:sz w:val="22"/>
          <w:szCs w:val="24"/>
        </w:rPr>
        <w:t>ADD TO YOUR ORDER</w:t>
      </w:r>
      <w:r w:rsidR="00A23198" w:rsidRPr="00660C5E">
        <w:rPr>
          <w:rFonts w:ascii="Times New Roman" w:hAnsi="Times New Roman" w:cs="Times New Roman"/>
          <w:sz w:val="24"/>
          <w:szCs w:val="24"/>
        </w:rPr>
        <w:t>”</w:t>
      </w:r>
      <w:r w:rsidRPr="00660C5E">
        <w:rPr>
          <w:rFonts w:ascii="Times New Roman" w:hAnsi="Times New Roman" w:cs="Times New Roman"/>
          <w:sz w:val="24"/>
          <w:szCs w:val="24"/>
        </w:rPr>
        <w:t xml:space="preserve">. The Order form apper.  </w:t>
      </w:r>
      <w:r w:rsidR="003155A9" w:rsidRPr="00660C5E">
        <w:rPr>
          <w:rFonts w:ascii="Times New Roman" w:hAnsi="Times New Roman" w:cs="Times New Roman"/>
          <w:sz w:val="24"/>
          <w:szCs w:val="24"/>
        </w:rPr>
        <w:t>You can see</w:t>
      </w:r>
      <w:r w:rsidRPr="00660C5E">
        <w:rPr>
          <w:rFonts w:ascii="Times New Roman" w:hAnsi="Times New Roman" w:cs="Times New Roman"/>
          <w:sz w:val="24"/>
          <w:szCs w:val="24"/>
        </w:rPr>
        <w:t xml:space="preserve"> 4 tabs</w:t>
      </w:r>
      <w:r w:rsidR="00320ED5" w:rsidRPr="00660C5E">
        <w:rPr>
          <w:rFonts w:ascii="Times New Roman" w:hAnsi="Times New Roman" w:cs="Times New Roman"/>
          <w:sz w:val="24"/>
          <w:szCs w:val="24"/>
        </w:rPr>
        <w:t xml:space="preserve"> for</w:t>
      </w:r>
      <w:r w:rsidRPr="00660C5E">
        <w:rPr>
          <w:rFonts w:ascii="Times New Roman" w:hAnsi="Times New Roman" w:cs="Times New Roman"/>
          <w:sz w:val="24"/>
          <w:szCs w:val="24"/>
        </w:rPr>
        <w:t xml:space="preserve"> properties of product.  Click each Tab in Order Form</w:t>
      </w:r>
      <w:r w:rsidR="007F11DB" w:rsidRPr="00660C5E">
        <w:rPr>
          <w:rFonts w:ascii="Times New Roman" w:hAnsi="Times New Roman" w:cs="Times New Roman"/>
          <w:sz w:val="24"/>
          <w:szCs w:val="24"/>
        </w:rPr>
        <w:t>.</w:t>
      </w:r>
    </w:p>
    <w:p w:rsidR="005978FD" w:rsidRPr="00DF75EF" w:rsidRDefault="008577DE" w:rsidP="00B00458">
      <w:pPr>
        <w:jc w:val="center"/>
        <w:rPr>
          <w:rFonts w:ascii="Times New Roman" w:hAnsi="Times New Roman" w:cs="Times New Roman"/>
        </w:rPr>
      </w:pPr>
      <w:r>
        <w:rPr>
          <w:rFonts w:ascii="Times New Roman" w:hAnsi="Times New Roman" w:cs="Times New Roman"/>
          <w:noProof/>
          <w:lang w:eastAsia="en-US"/>
        </w:rPr>
        <w:drawing>
          <wp:inline distT="0" distB="0" distL="0" distR="0" wp14:anchorId="41D13617" wp14:editId="1214E361">
            <wp:extent cx="5797550" cy="395667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mages.jpg"/>
                    <pic:cNvPicPr/>
                  </pic:nvPicPr>
                  <pic:blipFill>
                    <a:blip r:embed="rId36">
                      <a:extLst>
                        <a:ext uri="{28A0092B-C50C-407E-A947-70E740481C1C}">
                          <a14:useLocalDpi xmlns:a14="http://schemas.microsoft.com/office/drawing/2010/main" val="0"/>
                        </a:ext>
                      </a:extLst>
                    </a:blip>
                    <a:stretch>
                      <a:fillRect/>
                    </a:stretch>
                  </pic:blipFill>
                  <pic:spPr>
                    <a:xfrm>
                      <a:off x="0" y="0"/>
                      <a:ext cx="5797550" cy="3956678"/>
                    </a:xfrm>
                    <a:prstGeom prst="rect">
                      <a:avLst/>
                    </a:prstGeom>
                  </pic:spPr>
                </pic:pic>
              </a:graphicData>
            </a:graphic>
          </wp:inline>
        </w:drawing>
      </w:r>
    </w:p>
    <w:p w:rsidR="00B00458" w:rsidRPr="00904EC9" w:rsidRDefault="00B00458" w:rsidP="00B00458">
      <w:pPr>
        <w:rPr>
          <w:rFonts w:ascii="Times New Roman" w:hAnsi="Times New Roman" w:cs="Times New Roman"/>
          <w:sz w:val="24"/>
        </w:rPr>
      </w:pPr>
      <w:r w:rsidRPr="00904EC9">
        <w:rPr>
          <w:rFonts w:ascii="Times New Roman" w:hAnsi="Times New Roman" w:cs="Times New Roman"/>
          <w:sz w:val="24"/>
        </w:rPr>
        <w:lastRenderedPageBreak/>
        <w:t xml:space="preserve">Enter the note for product. </w:t>
      </w:r>
    </w:p>
    <w:p w:rsidR="00B00458" w:rsidRPr="00DF75EF" w:rsidRDefault="00E86FA0" w:rsidP="00D1223B">
      <w:pPr>
        <w:jc w:val="center"/>
        <w:rPr>
          <w:rFonts w:ascii="Times New Roman" w:hAnsi="Times New Roman" w:cs="Times New Roman"/>
        </w:rPr>
      </w:pPr>
      <w:r>
        <w:rPr>
          <w:rFonts w:ascii="Times New Roman" w:hAnsi="Times New Roman" w:cs="Times New Roman"/>
          <w:noProof/>
          <w:lang w:eastAsia="en-US"/>
        </w:rPr>
        <w:drawing>
          <wp:inline distT="0" distB="0" distL="0" distR="0" wp14:anchorId="4663BD9B" wp14:editId="7B6DB414">
            <wp:extent cx="5797550" cy="1398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37">
                      <a:extLst>
                        <a:ext uri="{28A0092B-C50C-407E-A947-70E740481C1C}">
                          <a14:useLocalDpi xmlns:a14="http://schemas.microsoft.com/office/drawing/2010/main" val="0"/>
                        </a:ext>
                      </a:extLst>
                    </a:blip>
                    <a:stretch>
                      <a:fillRect/>
                    </a:stretch>
                  </pic:blipFill>
                  <pic:spPr>
                    <a:xfrm>
                      <a:off x="0" y="0"/>
                      <a:ext cx="5797550" cy="1398270"/>
                    </a:xfrm>
                    <a:prstGeom prst="rect">
                      <a:avLst/>
                    </a:prstGeom>
                  </pic:spPr>
                </pic:pic>
              </a:graphicData>
            </a:graphic>
          </wp:inline>
        </w:drawing>
      </w:r>
    </w:p>
    <w:p w:rsidR="00B00458" w:rsidRPr="00C16347" w:rsidRDefault="00B00458" w:rsidP="00B00458">
      <w:pPr>
        <w:rPr>
          <w:rFonts w:ascii="Times New Roman" w:hAnsi="Times New Roman" w:cs="Times New Roman"/>
          <w:sz w:val="24"/>
        </w:rPr>
      </w:pPr>
      <w:r w:rsidRPr="00C16347">
        <w:rPr>
          <w:rFonts w:ascii="Times New Roman" w:hAnsi="Times New Roman" w:cs="Times New Roman"/>
          <w:sz w:val="24"/>
        </w:rPr>
        <w:t>Select size. Some product</w:t>
      </w:r>
      <w:r w:rsidR="00F16F61" w:rsidRPr="00C16347">
        <w:rPr>
          <w:rFonts w:ascii="Times New Roman" w:hAnsi="Times New Roman" w:cs="Times New Roman"/>
          <w:sz w:val="24"/>
        </w:rPr>
        <w:t>s</w:t>
      </w:r>
      <w:r w:rsidR="00B021AD" w:rsidRPr="00C16347">
        <w:rPr>
          <w:rFonts w:ascii="Times New Roman" w:hAnsi="Times New Roman" w:cs="Times New Roman"/>
          <w:sz w:val="24"/>
        </w:rPr>
        <w:t xml:space="preserve"> many size</w:t>
      </w:r>
      <w:r w:rsidRPr="00C16347">
        <w:rPr>
          <w:rFonts w:ascii="Times New Roman" w:hAnsi="Times New Roman" w:cs="Times New Roman"/>
          <w:sz w:val="24"/>
        </w:rPr>
        <w:t xml:space="preserve">, user can </w:t>
      </w:r>
      <w:r w:rsidR="00A805EE" w:rsidRPr="00C16347">
        <w:rPr>
          <w:rFonts w:ascii="Times New Roman" w:hAnsi="Times New Roman" w:cs="Times New Roman"/>
          <w:sz w:val="24"/>
        </w:rPr>
        <w:t>select</w:t>
      </w:r>
      <w:r w:rsidRPr="00C16347">
        <w:rPr>
          <w:rFonts w:ascii="Times New Roman" w:hAnsi="Times New Roman" w:cs="Times New Roman"/>
          <w:sz w:val="24"/>
        </w:rPr>
        <w:t xml:space="preserve"> size</w:t>
      </w:r>
      <w:r w:rsidR="00805216" w:rsidRPr="00C16347">
        <w:rPr>
          <w:rFonts w:ascii="Times New Roman" w:hAnsi="Times New Roman" w:cs="Times New Roman"/>
          <w:sz w:val="24"/>
        </w:rPr>
        <w:t xml:space="preserve"> have for product</w:t>
      </w:r>
      <w:r w:rsidRPr="00C16347">
        <w:rPr>
          <w:rFonts w:ascii="Times New Roman" w:hAnsi="Times New Roman" w:cs="Times New Roman"/>
          <w:sz w:val="24"/>
        </w:rPr>
        <w:t xml:space="preserve">. </w:t>
      </w:r>
    </w:p>
    <w:p w:rsidR="00B00458" w:rsidRPr="00DF75EF" w:rsidRDefault="002F19A1" w:rsidP="00B00458">
      <w:pPr>
        <w:jc w:val="center"/>
        <w:rPr>
          <w:rFonts w:ascii="Times New Roman" w:hAnsi="Times New Roman" w:cs="Times New Roman"/>
        </w:rPr>
      </w:pPr>
      <w:r>
        <w:rPr>
          <w:rFonts w:ascii="Times New Roman" w:hAnsi="Times New Roman" w:cs="Times New Roman"/>
          <w:noProof/>
          <w:lang w:eastAsia="en-US"/>
        </w:rPr>
        <w:drawing>
          <wp:inline distT="0" distB="0" distL="0" distR="0" wp14:anchorId="3AA25C20" wp14:editId="01B51105">
            <wp:extent cx="5797550" cy="901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jpg"/>
                    <pic:cNvPicPr/>
                  </pic:nvPicPr>
                  <pic:blipFill>
                    <a:blip r:embed="rId38">
                      <a:extLst>
                        <a:ext uri="{28A0092B-C50C-407E-A947-70E740481C1C}">
                          <a14:useLocalDpi xmlns:a14="http://schemas.microsoft.com/office/drawing/2010/main" val="0"/>
                        </a:ext>
                      </a:extLst>
                    </a:blip>
                    <a:stretch>
                      <a:fillRect/>
                    </a:stretch>
                  </pic:blipFill>
                  <pic:spPr>
                    <a:xfrm>
                      <a:off x="0" y="0"/>
                      <a:ext cx="5797550" cy="901575"/>
                    </a:xfrm>
                    <a:prstGeom prst="rect">
                      <a:avLst/>
                    </a:prstGeom>
                  </pic:spPr>
                </pic:pic>
              </a:graphicData>
            </a:graphic>
          </wp:inline>
        </w:drawing>
      </w:r>
    </w:p>
    <w:p w:rsidR="00F16F61" w:rsidRPr="006C7060" w:rsidRDefault="00B00458" w:rsidP="00F16F61">
      <w:pPr>
        <w:rPr>
          <w:rFonts w:ascii="Times New Roman" w:hAnsi="Times New Roman" w:cs="Times New Roman"/>
          <w:noProof/>
          <w:sz w:val="24"/>
          <w:lang w:eastAsia="en-US"/>
        </w:rPr>
      </w:pPr>
      <w:r w:rsidRPr="006C7060">
        <w:rPr>
          <w:rFonts w:ascii="Times New Roman" w:hAnsi="Times New Roman" w:cs="Times New Roman"/>
          <w:sz w:val="24"/>
        </w:rPr>
        <w:t>Select Material, include Material, Thichness, Color.</w:t>
      </w:r>
      <w:r w:rsidR="00F16F61" w:rsidRPr="006C7060">
        <w:rPr>
          <w:rFonts w:ascii="Times New Roman" w:hAnsi="Times New Roman" w:cs="Times New Roman"/>
          <w:noProof/>
          <w:sz w:val="24"/>
          <w:lang w:eastAsia="en-US"/>
        </w:rPr>
        <w:t xml:space="preserve"> </w:t>
      </w:r>
    </w:p>
    <w:p w:rsidR="00176FA4" w:rsidRPr="00DF75EF" w:rsidRDefault="00D06E4F" w:rsidP="001D0CDE">
      <w:pPr>
        <w:jc w:val="center"/>
        <w:rPr>
          <w:rFonts w:ascii="Times New Roman" w:hAnsi="Times New Roman" w:cs="Times New Roman"/>
        </w:rPr>
      </w:pPr>
      <w:r>
        <w:rPr>
          <w:rFonts w:ascii="Times New Roman" w:hAnsi="Times New Roman" w:cs="Times New Roman"/>
          <w:noProof/>
          <w:lang w:eastAsia="en-US"/>
        </w:rPr>
        <w:drawing>
          <wp:inline distT="0" distB="0" distL="0" distR="0" wp14:anchorId="1A5A94AE" wp14:editId="2006A2F8">
            <wp:extent cx="5797550" cy="1225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jpg"/>
                    <pic:cNvPicPr/>
                  </pic:nvPicPr>
                  <pic:blipFill>
                    <a:blip r:embed="rId39">
                      <a:extLst>
                        <a:ext uri="{28A0092B-C50C-407E-A947-70E740481C1C}">
                          <a14:useLocalDpi xmlns:a14="http://schemas.microsoft.com/office/drawing/2010/main" val="0"/>
                        </a:ext>
                      </a:extLst>
                    </a:blip>
                    <a:stretch>
                      <a:fillRect/>
                    </a:stretch>
                  </pic:blipFill>
                  <pic:spPr>
                    <a:xfrm>
                      <a:off x="0" y="0"/>
                      <a:ext cx="5797550" cy="1225550"/>
                    </a:xfrm>
                    <a:prstGeom prst="rect">
                      <a:avLst/>
                    </a:prstGeom>
                  </pic:spPr>
                </pic:pic>
              </a:graphicData>
            </a:graphic>
          </wp:inline>
        </w:drawing>
      </w:r>
    </w:p>
    <w:p w:rsidR="00F16F61" w:rsidRPr="0038607A" w:rsidRDefault="00F16F61" w:rsidP="00F16F61">
      <w:pPr>
        <w:rPr>
          <w:rFonts w:ascii="Times New Roman" w:hAnsi="Times New Roman" w:cs="Times New Roman"/>
          <w:sz w:val="24"/>
        </w:rPr>
      </w:pPr>
      <w:r w:rsidRPr="0038607A">
        <w:rPr>
          <w:rFonts w:ascii="Times New Roman" w:hAnsi="Times New Roman" w:cs="Times New Roman"/>
          <w:sz w:val="24"/>
        </w:rPr>
        <w:t xml:space="preserve">Select </w:t>
      </w:r>
      <w:r w:rsidR="009E5B86" w:rsidRPr="0038607A">
        <w:rPr>
          <w:rFonts w:ascii="Times New Roman" w:hAnsi="Times New Roman" w:cs="Times New Roman"/>
          <w:sz w:val="24"/>
        </w:rPr>
        <w:t>text</w:t>
      </w:r>
      <w:r w:rsidRPr="0038607A">
        <w:rPr>
          <w:rFonts w:ascii="Times New Roman" w:hAnsi="Times New Roman" w:cs="Times New Roman"/>
          <w:sz w:val="24"/>
        </w:rPr>
        <w:t xml:space="preserve"> </w:t>
      </w:r>
    </w:p>
    <w:p w:rsidR="00B00458" w:rsidRPr="00DF75EF" w:rsidRDefault="005A35D7" w:rsidP="00F16F61">
      <w:pPr>
        <w:jc w:val="center"/>
        <w:rPr>
          <w:rFonts w:ascii="Times New Roman" w:hAnsi="Times New Roman" w:cs="Times New Roman"/>
        </w:rPr>
      </w:pPr>
      <w:r>
        <w:rPr>
          <w:rFonts w:ascii="Times New Roman" w:hAnsi="Times New Roman" w:cs="Times New Roman"/>
          <w:noProof/>
          <w:lang w:eastAsia="en-US"/>
        </w:rPr>
        <w:drawing>
          <wp:inline distT="0" distB="0" distL="0" distR="0" wp14:anchorId="39A6C0B6" wp14:editId="4D3BDDEF">
            <wp:extent cx="5797550" cy="8845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jpg"/>
                    <pic:cNvPicPr/>
                  </pic:nvPicPr>
                  <pic:blipFill>
                    <a:blip r:embed="rId40">
                      <a:extLst>
                        <a:ext uri="{28A0092B-C50C-407E-A947-70E740481C1C}">
                          <a14:useLocalDpi xmlns:a14="http://schemas.microsoft.com/office/drawing/2010/main" val="0"/>
                        </a:ext>
                      </a:extLst>
                    </a:blip>
                    <a:stretch>
                      <a:fillRect/>
                    </a:stretch>
                  </pic:blipFill>
                  <pic:spPr>
                    <a:xfrm>
                      <a:off x="0" y="0"/>
                      <a:ext cx="5797550" cy="884574"/>
                    </a:xfrm>
                    <a:prstGeom prst="rect">
                      <a:avLst/>
                    </a:prstGeom>
                  </pic:spPr>
                </pic:pic>
              </a:graphicData>
            </a:graphic>
          </wp:inline>
        </w:drawing>
      </w:r>
    </w:p>
    <w:p w:rsidR="00F16F61" w:rsidRPr="009D2B40" w:rsidRDefault="00F16F61" w:rsidP="00F16F61">
      <w:pPr>
        <w:rPr>
          <w:rFonts w:ascii="Times New Roman" w:hAnsi="Times New Roman" w:cs="Times New Roman"/>
          <w:sz w:val="24"/>
        </w:rPr>
      </w:pPr>
      <w:r w:rsidRPr="009D2B40">
        <w:rPr>
          <w:rFonts w:ascii="Times New Roman" w:hAnsi="Times New Roman" w:cs="Times New Roman"/>
          <w:b/>
          <w:sz w:val="24"/>
        </w:rPr>
        <w:t xml:space="preserve">Step </w:t>
      </w:r>
      <w:r w:rsidR="00176FA4" w:rsidRPr="009D2B40">
        <w:rPr>
          <w:rFonts w:ascii="Times New Roman" w:hAnsi="Times New Roman" w:cs="Times New Roman"/>
          <w:b/>
          <w:sz w:val="24"/>
        </w:rPr>
        <w:t>5</w:t>
      </w:r>
      <w:r w:rsidRPr="009D2B40">
        <w:rPr>
          <w:rFonts w:ascii="Times New Roman" w:hAnsi="Times New Roman" w:cs="Times New Roman"/>
          <w:b/>
          <w:sz w:val="24"/>
        </w:rPr>
        <w:t>:</w:t>
      </w:r>
      <w:r w:rsidRPr="009D2B40">
        <w:rPr>
          <w:rFonts w:ascii="Times New Roman" w:hAnsi="Times New Roman" w:cs="Times New Roman"/>
          <w:sz w:val="24"/>
        </w:rPr>
        <w:t xml:space="preserve"> Enter quantily for product: </w:t>
      </w:r>
    </w:p>
    <w:p w:rsidR="00F16F61" w:rsidRPr="00DF75EF" w:rsidRDefault="0030495A" w:rsidP="00F16F61">
      <w:pPr>
        <w:jc w:val="center"/>
        <w:rPr>
          <w:rFonts w:ascii="Times New Roman" w:hAnsi="Times New Roman" w:cs="Times New Roman"/>
        </w:rPr>
      </w:pPr>
      <w:r>
        <w:rPr>
          <w:rFonts w:ascii="Times New Roman" w:hAnsi="Times New Roman" w:cs="Times New Roman"/>
          <w:noProof/>
          <w:lang w:eastAsia="en-US"/>
        </w:rPr>
        <w:drawing>
          <wp:inline distT="0" distB="0" distL="0" distR="0" wp14:anchorId="0CBDEF2C" wp14:editId="6D8D1A30">
            <wp:extent cx="5797550" cy="4252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jpg"/>
                    <pic:cNvPicPr/>
                  </pic:nvPicPr>
                  <pic:blipFill>
                    <a:blip r:embed="rId41">
                      <a:extLst>
                        <a:ext uri="{28A0092B-C50C-407E-A947-70E740481C1C}">
                          <a14:useLocalDpi xmlns:a14="http://schemas.microsoft.com/office/drawing/2010/main" val="0"/>
                        </a:ext>
                      </a:extLst>
                    </a:blip>
                    <a:stretch>
                      <a:fillRect/>
                    </a:stretch>
                  </pic:blipFill>
                  <pic:spPr>
                    <a:xfrm>
                      <a:off x="0" y="0"/>
                      <a:ext cx="5797550" cy="425233"/>
                    </a:xfrm>
                    <a:prstGeom prst="rect">
                      <a:avLst/>
                    </a:prstGeom>
                  </pic:spPr>
                </pic:pic>
              </a:graphicData>
            </a:graphic>
          </wp:inline>
        </w:drawing>
      </w:r>
    </w:p>
    <w:p w:rsidR="0006166C" w:rsidRPr="00600745" w:rsidRDefault="00F16F61" w:rsidP="00F16F61">
      <w:pPr>
        <w:rPr>
          <w:rFonts w:ascii="Times New Roman" w:hAnsi="Times New Roman" w:cs="Times New Roman"/>
          <w:b/>
          <w:sz w:val="24"/>
          <w:szCs w:val="24"/>
        </w:rPr>
      </w:pPr>
      <w:r w:rsidRPr="00600745">
        <w:rPr>
          <w:rFonts w:ascii="Times New Roman" w:hAnsi="Times New Roman" w:cs="Times New Roman"/>
          <w:b/>
          <w:sz w:val="24"/>
          <w:szCs w:val="24"/>
        </w:rPr>
        <w:t xml:space="preserve">Step </w:t>
      </w:r>
      <w:r w:rsidR="00176FA4" w:rsidRPr="00600745">
        <w:rPr>
          <w:rFonts w:ascii="Times New Roman" w:hAnsi="Times New Roman" w:cs="Times New Roman"/>
          <w:b/>
          <w:sz w:val="24"/>
          <w:szCs w:val="24"/>
        </w:rPr>
        <w:t>6</w:t>
      </w:r>
      <w:r w:rsidRPr="00600745">
        <w:rPr>
          <w:rFonts w:ascii="Times New Roman" w:hAnsi="Times New Roman" w:cs="Times New Roman"/>
          <w:b/>
          <w:sz w:val="24"/>
          <w:szCs w:val="24"/>
        </w:rPr>
        <w:t xml:space="preserve">: </w:t>
      </w:r>
    </w:p>
    <w:p w:rsidR="0006166C" w:rsidRPr="00600745" w:rsidRDefault="00456829" w:rsidP="00701F2B">
      <w:pPr>
        <w:pStyle w:val="ListParagraph"/>
        <w:numPr>
          <w:ilvl w:val="0"/>
          <w:numId w:val="9"/>
        </w:numPr>
        <w:rPr>
          <w:rFonts w:ascii="Times New Roman" w:hAnsi="Times New Roman" w:cs="Times New Roman"/>
          <w:noProof/>
          <w:sz w:val="24"/>
          <w:szCs w:val="24"/>
          <w:lang w:eastAsia="en-US"/>
        </w:rPr>
      </w:pPr>
      <w:r w:rsidRPr="00600745">
        <w:rPr>
          <w:rFonts w:ascii="Times New Roman" w:hAnsi="Times New Roman" w:cs="Times New Roman"/>
          <w:color w:val="FF0000"/>
          <w:sz w:val="24"/>
          <w:szCs w:val="24"/>
        </w:rPr>
        <w:t xml:space="preserve">1 </w:t>
      </w:r>
      <w:r w:rsidR="00B47696" w:rsidRPr="00600745">
        <w:rPr>
          <w:rFonts w:ascii="Times New Roman" w:hAnsi="Times New Roman" w:cs="Times New Roman"/>
          <w:sz w:val="24"/>
          <w:szCs w:val="24"/>
        </w:rPr>
        <w:t>-</w:t>
      </w:r>
      <w:r w:rsidRPr="00600745">
        <w:rPr>
          <w:rFonts w:ascii="Times New Roman" w:hAnsi="Times New Roman" w:cs="Times New Roman"/>
          <w:color w:val="FF0000"/>
          <w:sz w:val="24"/>
          <w:szCs w:val="24"/>
        </w:rPr>
        <w:t xml:space="preserve"> </w:t>
      </w:r>
      <w:r w:rsidR="0006166C" w:rsidRPr="00600745">
        <w:rPr>
          <w:rFonts w:ascii="Times New Roman" w:hAnsi="Times New Roman" w:cs="Times New Roman"/>
          <w:sz w:val="24"/>
          <w:szCs w:val="24"/>
        </w:rPr>
        <w:t>Choose Order in system</w:t>
      </w:r>
    </w:p>
    <w:p w:rsidR="00F16F61" w:rsidRPr="00600745" w:rsidRDefault="00467B70" w:rsidP="00701F2B">
      <w:pPr>
        <w:pStyle w:val="ListParagraph"/>
        <w:numPr>
          <w:ilvl w:val="0"/>
          <w:numId w:val="9"/>
        </w:numPr>
        <w:rPr>
          <w:rFonts w:ascii="Times New Roman" w:hAnsi="Times New Roman" w:cs="Times New Roman"/>
          <w:noProof/>
          <w:sz w:val="24"/>
          <w:szCs w:val="24"/>
          <w:lang w:eastAsia="en-US"/>
        </w:rPr>
      </w:pPr>
      <w:r w:rsidRPr="00600745">
        <w:rPr>
          <w:rFonts w:ascii="Times New Roman" w:hAnsi="Times New Roman" w:cs="Times New Roman"/>
          <w:color w:val="FF0000"/>
          <w:sz w:val="24"/>
          <w:szCs w:val="24"/>
        </w:rPr>
        <w:t xml:space="preserve">2 </w:t>
      </w:r>
      <w:r w:rsidR="00C955EB" w:rsidRPr="00600745">
        <w:rPr>
          <w:rFonts w:ascii="Times New Roman" w:hAnsi="Times New Roman" w:cs="Times New Roman"/>
          <w:sz w:val="24"/>
          <w:szCs w:val="24"/>
        </w:rPr>
        <w:t>-</w:t>
      </w:r>
      <w:r w:rsidRPr="00600745">
        <w:rPr>
          <w:rFonts w:ascii="Times New Roman" w:hAnsi="Times New Roman" w:cs="Times New Roman"/>
          <w:color w:val="FF0000"/>
          <w:sz w:val="24"/>
          <w:szCs w:val="24"/>
        </w:rPr>
        <w:t xml:space="preserve"> </w:t>
      </w:r>
      <w:r w:rsidR="006A6B27">
        <w:rPr>
          <w:rFonts w:ascii="Times New Roman" w:hAnsi="Times New Roman" w:cs="Times New Roman"/>
          <w:sz w:val="24"/>
          <w:szCs w:val="24"/>
        </w:rPr>
        <w:t>C</w:t>
      </w:r>
      <w:r w:rsidR="00D56478" w:rsidRPr="00600745">
        <w:rPr>
          <w:rFonts w:ascii="Times New Roman" w:hAnsi="Times New Roman" w:cs="Times New Roman"/>
          <w:sz w:val="24"/>
          <w:szCs w:val="24"/>
        </w:rPr>
        <w:t xml:space="preserve">lick to “ </w:t>
      </w:r>
      <w:r w:rsidR="007C7F50" w:rsidRPr="00651DE3">
        <w:rPr>
          <w:rFonts w:ascii="Times New Roman" w:hAnsi="Times New Roman" w:cs="Times New Roman"/>
          <w:sz w:val="22"/>
          <w:szCs w:val="24"/>
        </w:rPr>
        <w:t>ADD TO YOUR ORDER</w:t>
      </w:r>
      <w:r w:rsidR="00D56478" w:rsidRPr="00651DE3">
        <w:rPr>
          <w:rFonts w:ascii="Times New Roman" w:hAnsi="Times New Roman" w:cs="Times New Roman"/>
          <w:sz w:val="22"/>
          <w:szCs w:val="24"/>
        </w:rPr>
        <w:t xml:space="preserve"> </w:t>
      </w:r>
      <w:r w:rsidR="00D56478" w:rsidRPr="00600745">
        <w:rPr>
          <w:rFonts w:ascii="Times New Roman" w:hAnsi="Times New Roman" w:cs="Times New Roman"/>
          <w:sz w:val="24"/>
          <w:szCs w:val="24"/>
        </w:rPr>
        <w:t>“ button</w:t>
      </w:r>
      <w:r w:rsidR="009F78EA">
        <w:rPr>
          <w:rFonts w:ascii="Times New Roman" w:hAnsi="Times New Roman" w:cs="Times New Roman"/>
          <w:sz w:val="24"/>
          <w:szCs w:val="24"/>
        </w:rPr>
        <w:t xml:space="preserve"> when choose order finish.</w:t>
      </w:r>
    </w:p>
    <w:p w:rsidR="00F16F61" w:rsidRPr="00DF75EF" w:rsidRDefault="00DF7B34" w:rsidP="00D56478">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9328DE9" wp14:editId="037B01D5">
            <wp:extent cx="5797550" cy="808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jpg"/>
                    <pic:cNvPicPr/>
                  </pic:nvPicPr>
                  <pic:blipFill>
                    <a:blip r:embed="rId42">
                      <a:extLst>
                        <a:ext uri="{28A0092B-C50C-407E-A947-70E740481C1C}">
                          <a14:useLocalDpi xmlns:a14="http://schemas.microsoft.com/office/drawing/2010/main" val="0"/>
                        </a:ext>
                      </a:extLst>
                    </a:blip>
                    <a:stretch>
                      <a:fillRect/>
                    </a:stretch>
                  </pic:blipFill>
                  <pic:spPr>
                    <a:xfrm>
                      <a:off x="0" y="0"/>
                      <a:ext cx="5797550" cy="808355"/>
                    </a:xfrm>
                    <a:prstGeom prst="rect">
                      <a:avLst/>
                    </a:prstGeom>
                  </pic:spPr>
                </pic:pic>
              </a:graphicData>
            </a:graphic>
          </wp:inline>
        </w:drawing>
      </w:r>
    </w:p>
    <w:p w:rsidR="00D56478" w:rsidRPr="007832B1" w:rsidRDefault="00D56478" w:rsidP="00D56478">
      <w:pPr>
        <w:rPr>
          <w:rFonts w:ascii="Times New Roman" w:hAnsi="Times New Roman" w:cs="Times New Roman"/>
          <w:sz w:val="24"/>
          <w:szCs w:val="24"/>
        </w:rPr>
      </w:pPr>
      <w:r w:rsidRPr="007832B1">
        <w:rPr>
          <w:rFonts w:ascii="Times New Roman" w:hAnsi="Times New Roman" w:cs="Times New Roman"/>
          <w:sz w:val="24"/>
          <w:szCs w:val="24"/>
        </w:rPr>
        <w:t xml:space="preserve">Step </w:t>
      </w:r>
      <w:r w:rsidR="00176FA4" w:rsidRPr="007832B1">
        <w:rPr>
          <w:rFonts w:ascii="Times New Roman" w:hAnsi="Times New Roman" w:cs="Times New Roman"/>
          <w:sz w:val="24"/>
          <w:szCs w:val="24"/>
        </w:rPr>
        <w:t>7</w:t>
      </w:r>
      <w:r w:rsidRPr="007832B1">
        <w:rPr>
          <w:rFonts w:ascii="Times New Roman" w:hAnsi="Times New Roman" w:cs="Times New Roman"/>
          <w:sz w:val="24"/>
          <w:szCs w:val="24"/>
        </w:rPr>
        <w:t xml:space="preserve">: </w:t>
      </w:r>
      <w:r w:rsidR="00A866D8" w:rsidRPr="007832B1">
        <w:rPr>
          <w:rFonts w:ascii="Times New Roman" w:hAnsi="Times New Roman" w:cs="Times New Roman"/>
          <w:sz w:val="24"/>
          <w:szCs w:val="24"/>
        </w:rPr>
        <w:t xml:space="preserve">After </w:t>
      </w:r>
      <w:r w:rsidR="00594E6B" w:rsidRPr="007832B1">
        <w:rPr>
          <w:rFonts w:ascii="Times New Roman" w:hAnsi="Times New Roman" w:cs="Times New Roman"/>
          <w:sz w:val="24"/>
          <w:szCs w:val="24"/>
        </w:rPr>
        <w:t xml:space="preserve">click to “ </w:t>
      </w:r>
      <w:r w:rsidR="00594E6B" w:rsidRPr="007832B1">
        <w:rPr>
          <w:rFonts w:ascii="Times New Roman" w:hAnsi="Times New Roman" w:cs="Times New Roman"/>
          <w:sz w:val="22"/>
          <w:szCs w:val="24"/>
        </w:rPr>
        <w:t xml:space="preserve">ADD TO YOUR ORDER </w:t>
      </w:r>
      <w:r w:rsidR="00594E6B" w:rsidRPr="007832B1">
        <w:rPr>
          <w:rFonts w:ascii="Times New Roman" w:hAnsi="Times New Roman" w:cs="Times New Roman"/>
          <w:sz w:val="24"/>
          <w:szCs w:val="24"/>
        </w:rPr>
        <w:t>“ button</w:t>
      </w:r>
      <w:r w:rsidR="00176FA4" w:rsidRPr="007832B1">
        <w:rPr>
          <w:rFonts w:ascii="Times New Roman" w:hAnsi="Times New Roman" w:cs="Times New Roman"/>
          <w:sz w:val="24"/>
          <w:szCs w:val="24"/>
        </w:rPr>
        <w:t xml:space="preserve">. The Order Details will apper. </w:t>
      </w:r>
      <w:r w:rsidRPr="007832B1">
        <w:rPr>
          <w:rFonts w:ascii="Times New Roman" w:hAnsi="Times New Roman" w:cs="Times New Roman"/>
          <w:sz w:val="24"/>
          <w:szCs w:val="24"/>
        </w:rPr>
        <w:t xml:space="preserve">Information Tab. </w:t>
      </w:r>
    </w:p>
    <w:p w:rsidR="00461C8A" w:rsidRPr="007832B1" w:rsidRDefault="00461C8A" w:rsidP="00701F2B">
      <w:pPr>
        <w:pStyle w:val="ListParagraph"/>
        <w:numPr>
          <w:ilvl w:val="0"/>
          <w:numId w:val="10"/>
        </w:numPr>
        <w:rPr>
          <w:rFonts w:ascii="Times New Roman" w:hAnsi="Times New Roman" w:cs="Times New Roman"/>
          <w:noProof/>
          <w:sz w:val="24"/>
          <w:szCs w:val="24"/>
          <w:lang w:eastAsia="en-US"/>
        </w:rPr>
      </w:pPr>
      <w:r w:rsidRPr="007832B1">
        <w:rPr>
          <w:rFonts w:ascii="Times New Roman" w:hAnsi="Times New Roman" w:cs="Times New Roman"/>
          <w:color w:val="FF0000"/>
          <w:sz w:val="24"/>
          <w:szCs w:val="24"/>
        </w:rPr>
        <w:t xml:space="preserve">1 </w:t>
      </w:r>
      <w:r w:rsidRPr="007832B1">
        <w:rPr>
          <w:rFonts w:ascii="Times New Roman" w:hAnsi="Times New Roman" w:cs="Times New Roman"/>
          <w:sz w:val="24"/>
          <w:szCs w:val="24"/>
        </w:rPr>
        <w:t>–</w:t>
      </w:r>
      <w:r w:rsidR="00523F8A" w:rsidRPr="007832B1">
        <w:rPr>
          <w:rFonts w:ascii="Times New Roman" w:hAnsi="Times New Roman" w:cs="Times New Roman"/>
          <w:sz w:val="24"/>
          <w:szCs w:val="24"/>
        </w:rPr>
        <w:t xml:space="preserve"> </w:t>
      </w:r>
      <w:r w:rsidR="00901F3D">
        <w:rPr>
          <w:rFonts w:ascii="Times New Roman" w:hAnsi="Times New Roman" w:cs="Times New Roman"/>
          <w:sz w:val="24"/>
          <w:szCs w:val="24"/>
        </w:rPr>
        <w:t>Input information</w:t>
      </w:r>
      <w:r w:rsidR="00523F8A" w:rsidRPr="007832B1">
        <w:rPr>
          <w:rFonts w:ascii="Times New Roman" w:hAnsi="Times New Roman" w:cs="Times New Roman"/>
          <w:sz w:val="24"/>
          <w:szCs w:val="24"/>
        </w:rPr>
        <w:t xml:space="preserve"> the PO Number</w:t>
      </w:r>
      <w:r w:rsidR="002A738F" w:rsidRPr="007832B1">
        <w:rPr>
          <w:rFonts w:ascii="Times New Roman" w:hAnsi="Times New Roman" w:cs="Times New Roman"/>
          <w:sz w:val="24"/>
          <w:szCs w:val="24"/>
        </w:rPr>
        <w:t xml:space="preserve"> – </w:t>
      </w:r>
      <w:r w:rsidR="002A738F" w:rsidRPr="007832B1">
        <w:rPr>
          <w:rFonts w:ascii="Times New Roman" w:hAnsi="Times New Roman" w:cs="Times New Roman"/>
          <w:color w:val="FF0000"/>
          <w:sz w:val="24"/>
          <w:szCs w:val="24"/>
        </w:rPr>
        <w:t>required file</w:t>
      </w:r>
      <w:r w:rsidR="004D0935" w:rsidRPr="007832B1">
        <w:rPr>
          <w:rFonts w:ascii="Times New Roman" w:hAnsi="Times New Roman" w:cs="Times New Roman"/>
          <w:color w:val="FF0000"/>
          <w:sz w:val="24"/>
          <w:szCs w:val="24"/>
        </w:rPr>
        <w:t>d</w:t>
      </w:r>
    </w:p>
    <w:p w:rsidR="00461C8A" w:rsidRPr="007832B1" w:rsidRDefault="00461C8A" w:rsidP="00701F2B">
      <w:pPr>
        <w:pStyle w:val="ListParagraph"/>
        <w:numPr>
          <w:ilvl w:val="0"/>
          <w:numId w:val="10"/>
        </w:numPr>
        <w:rPr>
          <w:rFonts w:ascii="Times New Roman" w:hAnsi="Times New Roman" w:cs="Times New Roman"/>
          <w:noProof/>
          <w:sz w:val="24"/>
          <w:szCs w:val="24"/>
          <w:lang w:eastAsia="en-US"/>
        </w:rPr>
      </w:pPr>
      <w:r w:rsidRPr="007832B1">
        <w:rPr>
          <w:rFonts w:ascii="Times New Roman" w:hAnsi="Times New Roman" w:cs="Times New Roman"/>
          <w:color w:val="FF0000"/>
          <w:sz w:val="24"/>
          <w:szCs w:val="24"/>
        </w:rPr>
        <w:t xml:space="preserve">2 </w:t>
      </w:r>
      <w:r w:rsidRPr="007832B1">
        <w:rPr>
          <w:rFonts w:ascii="Times New Roman" w:hAnsi="Times New Roman" w:cs="Times New Roman"/>
          <w:sz w:val="24"/>
          <w:szCs w:val="24"/>
        </w:rPr>
        <w:t>-</w:t>
      </w:r>
      <w:r w:rsidR="001E53C5" w:rsidRPr="007832B1">
        <w:rPr>
          <w:rFonts w:ascii="Times New Roman" w:hAnsi="Times New Roman" w:cs="Times New Roman"/>
          <w:sz w:val="24"/>
          <w:szCs w:val="24"/>
        </w:rPr>
        <w:t xml:space="preserve"> </w:t>
      </w:r>
      <w:r w:rsidR="00C0507E">
        <w:rPr>
          <w:rFonts w:ascii="Times New Roman" w:hAnsi="Times New Roman" w:cs="Times New Roman"/>
          <w:sz w:val="24"/>
          <w:szCs w:val="24"/>
        </w:rPr>
        <w:t xml:space="preserve">Input information </w:t>
      </w:r>
      <w:r w:rsidR="001E53C5" w:rsidRPr="007832B1">
        <w:rPr>
          <w:rFonts w:ascii="Times New Roman" w:hAnsi="Times New Roman" w:cs="Times New Roman"/>
          <w:sz w:val="24"/>
          <w:szCs w:val="24"/>
        </w:rPr>
        <w:t>Order Ref</w:t>
      </w:r>
      <w:r w:rsidR="002A738F" w:rsidRPr="007832B1">
        <w:rPr>
          <w:rFonts w:ascii="Times New Roman" w:hAnsi="Times New Roman" w:cs="Times New Roman"/>
          <w:sz w:val="24"/>
          <w:szCs w:val="24"/>
        </w:rPr>
        <w:t xml:space="preserve"> – </w:t>
      </w:r>
      <w:r w:rsidR="002A738F" w:rsidRPr="007832B1">
        <w:rPr>
          <w:rFonts w:ascii="Times New Roman" w:hAnsi="Times New Roman" w:cs="Times New Roman"/>
          <w:color w:val="FF0000"/>
          <w:sz w:val="24"/>
          <w:szCs w:val="24"/>
        </w:rPr>
        <w:t>required file</w:t>
      </w:r>
      <w:r w:rsidR="004D0935" w:rsidRPr="007832B1">
        <w:rPr>
          <w:rFonts w:ascii="Times New Roman" w:hAnsi="Times New Roman" w:cs="Times New Roman"/>
          <w:color w:val="FF0000"/>
          <w:sz w:val="24"/>
          <w:szCs w:val="24"/>
        </w:rPr>
        <w:t>d</w:t>
      </w:r>
    </w:p>
    <w:p w:rsidR="004D0935" w:rsidRPr="007832B1" w:rsidRDefault="004D0935" w:rsidP="00701F2B">
      <w:pPr>
        <w:pStyle w:val="ListParagraph"/>
        <w:numPr>
          <w:ilvl w:val="0"/>
          <w:numId w:val="10"/>
        </w:numPr>
        <w:rPr>
          <w:rFonts w:ascii="Times New Roman" w:hAnsi="Times New Roman" w:cs="Times New Roman"/>
          <w:noProof/>
          <w:sz w:val="24"/>
          <w:szCs w:val="24"/>
          <w:lang w:eastAsia="en-US"/>
        </w:rPr>
      </w:pPr>
      <w:r w:rsidRPr="007832B1">
        <w:rPr>
          <w:rFonts w:ascii="Times New Roman" w:hAnsi="Times New Roman" w:cs="Times New Roman"/>
          <w:sz w:val="24"/>
          <w:szCs w:val="24"/>
        </w:rPr>
        <w:t>Input  information to other filed</w:t>
      </w:r>
      <w:r w:rsidR="008B75D9" w:rsidRPr="007832B1">
        <w:rPr>
          <w:rFonts w:ascii="Times New Roman" w:hAnsi="Times New Roman" w:cs="Times New Roman"/>
          <w:sz w:val="24"/>
          <w:szCs w:val="24"/>
        </w:rPr>
        <w:t xml:space="preserve"> in form information</w:t>
      </w:r>
      <w:r w:rsidR="00887F0F" w:rsidRPr="007832B1">
        <w:rPr>
          <w:rFonts w:ascii="Times New Roman" w:hAnsi="Times New Roman" w:cs="Times New Roman"/>
          <w:sz w:val="24"/>
          <w:szCs w:val="24"/>
        </w:rPr>
        <w:t xml:space="preserve"> (Notes, Date reuired)</w:t>
      </w:r>
    </w:p>
    <w:p w:rsidR="00D56478" w:rsidRPr="00DF75EF" w:rsidRDefault="006D191D" w:rsidP="00D56478">
      <w:pPr>
        <w:jc w:val="center"/>
        <w:rPr>
          <w:rFonts w:ascii="Times New Roman" w:hAnsi="Times New Roman" w:cs="Times New Roman"/>
        </w:rPr>
      </w:pPr>
      <w:r>
        <w:rPr>
          <w:rFonts w:ascii="Times New Roman" w:hAnsi="Times New Roman" w:cs="Times New Roman"/>
          <w:noProof/>
          <w:lang w:eastAsia="en-US"/>
        </w:rPr>
        <w:drawing>
          <wp:inline distT="0" distB="0" distL="0" distR="0" wp14:anchorId="21020838" wp14:editId="66021CE4">
            <wp:extent cx="5797131" cy="3797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43">
                      <a:extLst>
                        <a:ext uri="{28A0092B-C50C-407E-A947-70E740481C1C}">
                          <a14:useLocalDpi xmlns:a14="http://schemas.microsoft.com/office/drawing/2010/main" val="0"/>
                        </a:ext>
                      </a:extLst>
                    </a:blip>
                    <a:stretch>
                      <a:fillRect/>
                    </a:stretch>
                  </pic:blipFill>
                  <pic:spPr>
                    <a:xfrm>
                      <a:off x="0" y="0"/>
                      <a:ext cx="5797131" cy="3797300"/>
                    </a:xfrm>
                    <a:prstGeom prst="rect">
                      <a:avLst/>
                    </a:prstGeom>
                  </pic:spPr>
                </pic:pic>
              </a:graphicData>
            </a:graphic>
          </wp:inline>
        </w:drawing>
      </w:r>
    </w:p>
    <w:p w:rsidR="00D56478" w:rsidRPr="002238BD" w:rsidRDefault="00176FA4" w:rsidP="00D56478">
      <w:pPr>
        <w:jc w:val="both"/>
        <w:rPr>
          <w:rFonts w:ascii="Times New Roman" w:hAnsi="Times New Roman" w:cs="Times New Roman"/>
          <w:sz w:val="24"/>
        </w:rPr>
      </w:pPr>
      <w:r w:rsidRPr="002238BD">
        <w:rPr>
          <w:rFonts w:ascii="Times New Roman" w:hAnsi="Times New Roman" w:cs="Times New Roman"/>
          <w:sz w:val="24"/>
        </w:rPr>
        <w:t xml:space="preserve">In Tab Item : </w:t>
      </w:r>
      <w:r w:rsidR="00D56478" w:rsidRPr="002238BD">
        <w:rPr>
          <w:rFonts w:ascii="Times New Roman" w:hAnsi="Times New Roman" w:cs="Times New Roman"/>
          <w:sz w:val="24"/>
        </w:rPr>
        <w:t>All products what you add to order.</w:t>
      </w:r>
      <w:r w:rsidR="00D57EB9" w:rsidRPr="002238BD">
        <w:rPr>
          <w:rFonts w:ascii="Times New Roman" w:hAnsi="Times New Roman" w:cs="Times New Roman"/>
          <w:sz w:val="24"/>
        </w:rPr>
        <w:t xml:space="preserve"> </w:t>
      </w:r>
    </w:p>
    <w:p w:rsidR="00D56478" w:rsidRPr="00DF75EF" w:rsidRDefault="00754441" w:rsidP="00D56478">
      <w:pPr>
        <w:jc w:val="center"/>
        <w:rPr>
          <w:rFonts w:ascii="Times New Roman" w:hAnsi="Times New Roman" w:cs="Times New Roman"/>
        </w:rPr>
      </w:pPr>
      <w:r>
        <w:rPr>
          <w:rFonts w:ascii="Times New Roman" w:hAnsi="Times New Roman" w:cs="Times New Roman"/>
          <w:noProof/>
          <w:lang w:eastAsia="en-US"/>
        </w:rPr>
        <w:drawing>
          <wp:inline distT="0" distB="0" distL="0" distR="0" wp14:anchorId="7A1B3AC7" wp14:editId="01AAF057">
            <wp:extent cx="4762500" cy="1981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jpg"/>
                    <pic:cNvPicPr/>
                  </pic:nvPicPr>
                  <pic:blipFill>
                    <a:blip r:embed="rId44">
                      <a:extLst>
                        <a:ext uri="{28A0092B-C50C-407E-A947-70E740481C1C}">
                          <a14:useLocalDpi xmlns:a14="http://schemas.microsoft.com/office/drawing/2010/main" val="0"/>
                        </a:ext>
                      </a:extLst>
                    </a:blip>
                    <a:stretch>
                      <a:fillRect/>
                    </a:stretch>
                  </pic:blipFill>
                  <pic:spPr>
                    <a:xfrm>
                      <a:off x="0" y="0"/>
                      <a:ext cx="4762500" cy="1981200"/>
                    </a:xfrm>
                    <a:prstGeom prst="rect">
                      <a:avLst/>
                    </a:prstGeom>
                  </pic:spPr>
                </pic:pic>
              </a:graphicData>
            </a:graphic>
          </wp:inline>
        </w:drawing>
      </w:r>
    </w:p>
    <w:p w:rsidR="00F63767" w:rsidRPr="00EC791C" w:rsidRDefault="00176FA4" w:rsidP="00F63767">
      <w:pPr>
        <w:rPr>
          <w:rFonts w:ascii="Times New Roman" w:hAnsi="Times New Roman" w:cs="Times New Roman"/>
          <w:sz w:val="24"/>
        </w:rPr>
      </w:pPr>
      <w:r w:rsidRPr="00EC791C">
        <w:rPr>
          <w:rFonts w:ascii="Times New Roman" w:hAnsi="Times New Roman" w:cs="Times New Roman"/>
          <w:sz w:val="24"/>
        </w:rPr>
        <w:lastRenderedPageBreak/>
        <w:t xml:space="preserve">In </w:t>
      </w:r>
      <w:r w:rsidR="00B72090" w:rsidRPr="00EC791C">
        <w:rPr>
          <w:rFonts w:ascii="Times New Roman" w:hAnsi="Times New Roman" w:cs="Times New Roman"/>
          <w:sz w:val="24"/>
        </w:rPr>
        <w:t>Tab Distribution:</w:t>
      </w:r>
      <w:r w:rsidR="00D57EB9" w:rsidRPr="00EC791C">
        <w:rPr>
          <w:rFonts w:ascii="Times New Roman" w:hAnsi="Times New Roman" w:cs="Times New Roman"/>
          <w:sz w:val="24"/>
        </w:rPr>
        <w:t xml:space="preserve">  ( </w:t>
      </w:r>
      <w:r w:rsidR="00D57EB9" w:rsidRPr="00EC791C">
        <w:rPr>
          <w:rFonts w:ascii="Times New Roman" w:hAnsi="Times New Roman" w:cs="Times New Roman"/>
          <w:i/>
          <w:sz w:val="24"/>
        </w:rPr>
        <w:t>view Allocation for Location details</w:t>
      </w:r>
      <w:r w:rsidR="00D57EB9" w:rsidRPr="00EC791C">
        <w:rPr>
          <w:rFonts w:ascii="Times New Roman" w:hAnsi="Times New Roman" w:cs="Times New Roman"/>
          <w:sz w:val="24"/>
        </w:rPr>
        <w:t>)</w:t>
      </w:r>
      <w:r w:rsidR="00E765E4" w:rsidRPr="00EC791C">
        <w:rPr>
          <w:rFonts w:ascii="Times New Roman" w:hAnsi="Times New Roman" w:cs="Times New Roman"/>
          <w:sz w:val="24"/>
        </w:rPr>
        <w:br/>
      </w:r>
      <w:r w:rsidR="00F63767" w:rsidRPr="00EC791C">
        <w:rPr>
          <w:rFonts w:ascii="Times New Roman" w:hAnsi="Times New Roman" w:cs="Times New Roman"/>
          <w:sz w:val="24"/>
        </w:rPr>
        <w:t>Default you can see collapse all</w:t>
      </w:r>
    </w:p>
    <w:p w:rsidR="005C45BD" w:rsidRPr="00EC791C" w:rsidRDefault="005C45BD" w:rsidP="00701F2B">
      <w:pPr>
        <w:pStyle w:val="ListParagraph"/>
        <w:numPr>
          <w:ilvl w:val="0"/>
          <w:numId w:val="11"/>
        </w:numPr>
        <w:rPr>
          <w:rFonts w:ascii="Times New Roman" w:hAnsi="Times New Roman" w:cs="Times New Roman"/>
          <w:sz w:val="24"/>
        </w:rPr>
      </w:pPr>
      <w:r w:rsidRPr="00EC791C">
        <w:rPr>
          <w:rFonts w:ascii="Times New Roman" w:hAnsi="Times New Roman" w:cs="Times New Roman"/>
          <w:color w:val="FF0000"/>
          <w:sz w:val="24"/>
        </w:rPr>
        <w:t xml:space="preserve">1 </w:t>
      </w:r>
      <w:r w:rsidRPr="00EC791C">
        <w:rPr>
          <w:rFonts w:ascii="Times New Roman" w:hAnsi="Times New Roman" w:cs="Times New Roman"/>
          <w:sz w:val="24"/>
        </w:rPr>
        <w:t xml:space="preserve">or </w:t>
      </w:r>
      <w:r w:rsidR="0083065F" w:rsidRPr="00EC791C">
        <w:rPr>
          <w:rFonts w:ascii="Times New Roman" w:hAnsi="Times New Roman" w:cs="Times New Roman"/>
          <w:color w:val="FF0000"/>
          <w:sz w:val="24"/>
        </w:rPr>
        <w:t>3</w:t>
      </w:r>
      <w:r w:rsidRPr="00EC791C">
        <w:rPr>
          <w:rFonts w:ascii="Times New Roman" w:hAnsi="Times New Roman" w:cs="Times New Roman"/>
          <w:sz w:val="24"/>
        </w:rPr>
        <w:t xml:space="preserve"> You can click if you want show </w:t>
      </w:r>
      <w:r w:rsidR="00C75EFB" w:rsidRPr="00EC791C">
        <w:rPr>
          <w:rFonts w:ascii="Times New Roman" w:hAnsi="Times New Roman" w:cs="Times New Roman"/>
          <w:sz w:val="24"/>
        </w:rPr>
        <w:t>a</w:t>
      </w:r>
      <w:r w:rsidRPr="00EC791C">
        <w:rPr>
          <w:rFonts w:ascii="Times New Roman" w:hAnsi="Times New Roman" w:cs="Times New Roman"/>
          <w:sz w:val="24"/>
        </w:rPr>
        <w:t xml:space="preserve">llocation for </w:t>
      </w:r>
      <w:r w:rsidR="00C75EFB" w:rsidRPr="00EC791C">
        <w:rPr>
          <w:rFonts w:ascii="Times New Roman" w:hAnsi="Times New Roman" w:cs="Times New Roman"/>
          <w:sz w:val="24"/>
        </w:rPr>
        <w:t>l</w:t>
      </w:r>
      <w:r w:rsidRPr="00EC791C">
        <w:rPr>
          <w:rFonts w:ascii="Times New Roman" w:hAnsi="Times New Roman" w:cs="Times New Roman"/>
          <w:sz w:val="24"/>
        </w:rPr>
        <w:t>ocation details</w:t>
      </w:r>
      <w:r w:rsidR="00DC7A5F" w:rsidRPr="00EC791C">
        <w:rPr>
          <w:rFonts w:ascii="Times New Roman" w:hAnsi="Times New Roman" w:cs="Times New Roman"/>
          <w:sz w:val="24"/>
        </w:rPr>
        <w:t xml:space="preserve"> (Expand all)</w:t>
      </w:r>
    </w:p>
    <w:p w:rsidR="000D4112" w:rsidRPr="00EC791C" w:rsidRDefault="0083065F" w:rsidP="00701F2B">
      <w:pPr>
        <w:pStyle w:val="ListParagraph"/>
        <w:numPr>
          <w:ilvl w:val="0"/>
          <w:numId w:val="11"/>
        </w:numPr>
        <w:rPr>
          <w:rFonts w:ascii="Times New Roman" w:hAnsi="Times New Roman" w:cs="Times New Roman"/>
          <w:sz w:val="24"/>
        </w:rPr>
      </w:pPr>
      <w:r w:rsidRPr="00EC791C">
        <w:rPr>
          <w:rFonts w:ascii="Times New Roman" w:hAnsi="Times New Roman" w:cs="Times New Roman"/>
          <w:color w:val="FF0000"/>
          <w:sz w:val="24"/>
        </w:rPr>
        <w:t>2</w:t>
      </w:r>
      <w:r w:rsidR="000D4112" w:rsidRPr="00EC791C">
        <w:rPr>
          <w:rFonts w:ascii="Times New Roman" w:hAnsi="Times New Roman" w:cs="Times New Roman"/>
          <w:color w:val="FF0000"/>
          <w:sz w:val="24"/>
        </w:rPr>
        <w:t xml:space="preserve"> </w:t>
      </w:r>
      <w:r w:rsidR="000D4112" w:rsidRPr="00EC791C">
        <w:rPr>
          <w:rFonts w:ascii="Times New Roman" w:hAnsi="Times New Roman" w:cs="Times New Roman"/>
          <w:sz w:val="24"/>
        </w:rPr>
        <w:t>You do not show allocation for location details (Collapse all</w:t>
      </w:r>
      <w:r w:rsidR="00473491" w:rsidRPr="00EC791C">
        <w:rPr>
          <w:rFonts w:ascii="Times New Roman" w:hAnsi="Times New Roman" w:cs="Times New Roman"/>
          <w:sz w:val="24"/>
        </w:rPr>
        <w:t xml:space="preserve"> - default</w:t>
      </w:r>
      <w:r w:rsidR="000D4112" w:rsidRPr="00EC791C">
        <w:rPr>
          <w:rFonts w:ascii="Times New Roman" w:hAnsi="Times New Roman" w:cs="Times New Roman"/>
          <w:sz w:val="24"/>
        </w:rPr>
        <w:t>)</w:t>
      </w:r>
    </w:p>
    <w:p w:rsidR="00DC7A5F" w:rsidRPr="005E1735" w:rsidRDefault="00DC7A5F" w:rsidP="000D4112">
      <w:pPr>
        <w:pStyle w:val="ListParagraph"/>
        <w:rPr>
          <w:rFonts w:ascii="Times New Roman" w:hAnsi="Times New Roman" w:cs="Times New Roman"/>
        </w:rPr>
      </w:pPr>
    </w:p>
    <w:p w:rsidR="002A4ECB" w:rsidRDefault="00E907A3" w:rsidP="002A4ECB">
      <w:pPr>
        <w:jc w:val="center"/>
        <w:rPr>
          <w:rFonts w:ascii="Times New Roman" w:hAnsi="Times New Roman" w:cs="Times New Roman"/>
        </w:rPr>
      </w:pPr>
      <w:r>
        <w:rPr>
          <w:rFonts w:ascii="Times New Roman" w:hAnsi="Times New Roman" w:cs="Times New Roman"/>
          <w:noProof/>
          <w:lang w:eastAsia="en-US"/>
        </w:rPr>
        <w:drawing>
          <wp:inline distT="0" distB="0" distL="0" distR="0" wp14:anchorId="15D2D974" wp14:editId="54ECF22F">
            <wp:extent cx="5797550" cy="297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jpg"/>
                    <pic:cNvPicPr/>
                  </pic:nvPicPr>
                  <pic:blipFill>
                    <a:blip r:embed="rId45">
                      <a:extLst>
                        <a:ext uri="{28A0092B-C50C-407E-A947-70E740481C1C}">
                          <a14:useLocalDpi xmlns:a14="http://schemas.microsoft.com/office/drawing/2010/main" val="0"/>
                        </a:ext>
                      </a:extLst>
                    </a:blip>
                    <a:stretch>
                      <a:fillRect/>
                    </a:stretch>
                  </pic:blipFill>
                  <pic:spPr>
                    <a:xfrm>
                      <a:off x="0" y="0"/>
                      <a:ext cx="5797550" cy="2972950"/>
                    </a:xfrm>
                    <a:prstGeom prst="rect">
                      <a:avLst/>
                    </a:prstGeom>
                  </pic:spPr>
                </pic:pic>
              </a:graphicData>
            </a:graphic>
          </wp:inline>
        </w:drawing>
      </w:r>
    </w:p>
    <w:p w:rsidR="009D77AC" w:rsidRPr="006D2038" w:rsidRDefault="009D77AC" w:rsidP="009D77AC">
      <w:pPr>
        <w:rPr>
          <w:rFonts w:ascii="Times New Roman" w:hAnsi="Times New Roman" w:cs="Times New Roman"/>
          <w:sz w:val="24"/>
        </w:rPr>
      </w:pPr>
      <w:r w:rsidRPr="006D2038">
        <w:rPr>
          <w:rFonts w:ascii="Times New Roman" w:hAnsi="Times New Roman" w:cs="Times New Roman"/>
          <w:sz w:val="24"/>
        </w:rPr>
        <w:t>When you click Expand all (</w:t>
      </w:r>
      <w:r w:rsidRPr="006D2038">
        <w:rPr>
          <w:rFonts w:ascii="Times New Roman" w:hAnsi="Times New Roman" w:cs="Times New Roman"/>
          <w:color w:val="FF0000"/>
          <w:sz w:val="24"/>
        </w:rPr>
        <w:t>1</w:t>
      </w:r>
      <w:r w:rsidRPr="006D2038">
        <w:rPr>
          <w:rFonts w:ascii="Times New Roman" w:hAnsi="Times New Roman" w:cs="Times New Roman"/>
          <w:sz w:val="24"/>
        </w:rPr>
        <w:t xml:space="preserve"> or </w:t>
      </w:r>
      <w:r w:rsidRPr="006D2038">
        <w:rPr>
          <w:rFonts w:ascii="Times New Roman" w:hAnsi="Times New Roman" w:cs="Times New Roman"/>
          <w:color w:val="FF0000"/>
          <w:sz w:val="24"/>
        </w:rPr>
        <w:t>3</w:t>
      </w:r>
      <w:r w:rsidRPr="006D2038">
        <w:rPr>
          <w:rFonts w:ascii="Times New Roman" w:hAnsi="Times New Roman" w:cs="Times New Roman"/>
          <w:sz w:val="24"/>
        </w:rPr>
        <w:t>)</w:t>
      </w:r>
    </w:p>
    <w:p w:rsidR="00884AA4" w:rsidRPr="009D77AC" w:rsidRDefault="00527AD5" w:rsidP="00884AA4">
      <w:pPr>
        <w:jc w:val="center"/>
        <w:rPr>
          <w:rFonts w:ascii="Times New Roman" w:hAnsi="Times New Roman" w:cs="Times New Roman"/>
        </w:rPr>
      </w:pPr>
      <w:r>
        <w:rPr>
          <w:rFonts w:ascii="Times New Roman" w:hAnsi="Times New Roman" w:cs="Times New Roman"/>
          <w:noProof/>
          <w:lang w:eastAsia="en-US"/>
        </w:rPr>
        <w:drawing>
          <wp:inline distT="0" distB="0" distL="0" distR="0" wp14:anchorId="2113EB03" wp14:editId="142BA82F">
            <wp:extent cx="5797550" cy="2967438"/>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full.jpg"/>
                    <pic:cNvPicPr/>
                  </pic:nvPicPr>
                  <pic:blipFill>
                    <a:blip r:embed="rId46">
                      <a:extLst>
                        <a:ext uri="{28A0092B-C50C-407E-A947-70E740481C1C}">
                          <a14:useLocalDpi xmlns:a14="http://schemas.microsoft.com/office/drawing/2010/main" val="0"/>
                        </a:ext>
                      </a:extLst>
                    </a:blip>
                    <a:stretch>
                      <a:fillRect/>
                    </a:stretch>
                  </pic:blipFill>
                  <pic:spPr>
                    <a:xfrm>
                      <a:off x="0" y="0"/>
                      <a:ext cx="5797550" cy="2967438"/>
                    </a:xfrm>
                    <a:prstGeom prst="rect">
                      <a:avLst/>
                    </a:prstGeom>
                  </pic:spPr>
                </pic:pic>
              </a:graphicData>
            </a:graphic>
          </wp:inline>
        </w:drawing>
      </w:r>
    </w:p>
    <w:p w:rsidR="00BB24D4" w:rsidRPr="0055516B" w:rsidRDefault="00B72090" w:rsidP="002A4ECB">
      <w:pPr>
        <w:rPr>
          <w:rFonts w:ascii="Times New Roman" w:hAnsi="Times New Roman" w:cs="Times New Roman"/>
          <w:sz w:val="24"/>
          <w:szCs w:val="24"/>
        </w:rPr>
      </w:pPr>
      <w:r w:rsidRPr="0055516B">
        <w:rPr>
          <w:rFonts w:ascii="Times New Roman" w:hAnsi="Times New Roman" w:cs="Times New Roman"/>
          <w:b/>
          <w:sz w:val="24"/>
          <w:szCs w:val="24"/>
        </w:rPr>
        <w:t xml:space="preserve">Step </w:t>
      </w:r>
      <w:r w:rsidR="00176FA4" w:rsidRPr="0055516B">
        <w:rPr>
          <w:rFonts w:ascii="Times New Roman" w:hAnsi="Times New Roman" w:cs="Times New Roman"/>
          <w:b/>
          <w:sz w:val="24"/>
          <w:szCs w:val="24"/>
        </w:rPr>
        <w:t>8</w:t>
      </w:r>
      <w:r w:rsidRPr="0055516B">
        <w:rPr>
          <w:rFonts w:ascii="Times New Roman" w:hAnsi="Times New Roman" w:cs="Times New Roman"/>
          <w:b/>
          <w:sz w:val="24"/>
          <w:szCs w:val="24"/>
        </w:rPr>
        <w:t>:</w:t>
      </w:r>
      <w:r w:rsidRPr="0055516B">
        <w:rPr>
          <w:rFonts w:ascii="Times New Roman" w:hAnsi="Times New Roman" w:cs="Times New Roman"/>
          <w:sz w:val="24"/>
          <w:szCs w:val="24"/>
        </w:rPr>
        <w:t xml:space="preserve"> </w:t>
      </w:r>
      <w:r w:rsidR="00BB24D4" w:rsidRPr="0055516B">
        <w:rPr>
          <w:rFonts w:ascii="Times New Roman" w:hAnsi="Times New Roman" w:cs="Times New Roman"/>
          <w:sz w:val="24"/>
          <w:szCs w:val="24"/>
        </w:rPr>
        <w:t>When you input</w:t>
      </w:r>
      <w:r w:rsidR="00DA1A98" w:rsidRPr="0055516B">
        <w:rPr>
          <w:rFonts w:ascii="Times New Roman" w:hAnsi="Times New Roman" w:cs="Times New Roman"/>
          <w:sz w:val="24"/>
          <w:szCs w:val="24"/>
        </w:rPr>
        <w:t xml:space="preserve"> full</w:t>
      </w:r>
      <w:r w:rsidR="00BB24D4" w:rsidRPr="0055516B">
        <w:rPr>
          <w:rFonts w:ascii="Times New Roman" w:hAnsi="Times New Roman" w:cs="Times New Roman"/>
          <w:sz w:val="24"/>
          <w:szCs w:val="24"/>
        </w:rPr>
        <w:t xml:space="preserve"> information (Order </w:t>
      </w:r>
      <w:r w:rsidR="00E95C80" w:rsidRPr="0055516B">
        <w:rPr>
          <w:rFonts w:ascii="Times New Roman" w:hAnsi="Times New Roman" w:cs="Times New Roman"/>
          <w:sz w:val="24"/>
          <w:szCs w:val="24"/>
        </w:rPr>
        <w:t>–</w:t>
      </w:r>
      <w:r w:rsidR="00BB24D4" w:rsidRPr="0055516B">
        <w:rPr>
          <w:rFonts w:ascii="Times New Roman" w:hAnsi="Times New Roman" w:cs="Times New Roman"/>
          <w:sz w:val="24"/>
          <w:szCs w:val="24"/>
        </w:rPr>
        <w:t xml:space="preserve"> Step</w:t>
      </w:r>
      <w:r w:rsidR="00E95C80" w:rsidRPr="0055516B">
        <w:rPr>
          <w:rFonts w:ascii="Times New Roman" w:hAnsi="Times New Roman" w:cs="Times New Roman"/>
          <w:sz w:val="24"/>
          <w:szCs w:val="24"/>
        </w:rPr>
        <w:t xml:space="preserve"> 7</w:t>
      </w:r>
      <w:r w:rsidR="00BB24D4" w:rsidRPr="0055516B">
        <w:rPr>
          <w:rFonts w:ascii="Times New Roman" w:hAnsi="Times New Roman" w:cs="Times New Roman"/>
          <w:sz w:val="24"/>
          <w:szCs w:val="24"/>
        </w:rPr>
        <w:t>)</w:t>
      </w:r>
    </w:p>
    <w:p w:rsidR="004046C3" w:rsidRPr="0055516B" w:rsidRDefault="00C85EB5" w:rsidP="002A4ECB">
      <w:pPr>
        <w:rPr>
          <w:rFonts w:ascii="Times New Roman" w:hAnsi="Times New Roman" w:cs="Times New Roman"/>
          <w:sz w:val="24"/>
          <w:szCs w:val="24"/>
        </w:rPr>
      </w:pPr>
      <w:r w:rsidRPr="0055516B">
        <w:rPr>
          <w:rFonts w:ascii="Times New Roman" w:hAnsi="Times New Roman" w:cs="Times New Roman"/>
          <w:sz w:val="24"/>
          <w:szCs w:val="24"/>
        </w:rPr>
        <w:t>Please click button “</w:t>
      </w:r>
      <w:r w:rsidRPr="0055516B">
        <w:rPr>
          <w:rFonts w:ascii="Times New Roman" w:hAnsi="Times New Roman" w:cs="Times New Roman"/>
          <w:sz w:val="22"/>
          <w:szCs w:val="24"/>
        </w:rPr>
        <w:t>SAVE YOUR ORDER</w:t>
      </w:r>
      <w:r w:rsidRPr="0055516B">
        <w:rPr>
          <w:rFonts w:ascii="Times New Roman" w:hAnsi="Times New Roman" w:cs="Times New Roman"/>
          <w:sz w:val="24"/>
          <w:szCs w:val="24"/>
        </w:rPr>
        <w:t>”</w:t>
      </w:r>
      <w:r w:rsidR="00DD6D59" w:rsidRPr="0055516B">
        <w:rPr>
          <w:rFonts w:ascii="Times New Roman" w:hAnsi="Times New Roman" w:cs="Times New Roman"/>
          <w:sz w:val="24"/>
          <w:szCs w:val="24"/>
        </w:rPr>
        <w:t xml:space="preserve"> – </w:t>
      </w:r>
      <w:r w:rsidR="00C539D6">
        <w:rPr>
          <w:rFonts w:ascii="Times New Roman" w:hAnsi="Times New Roman" w:cs="Times New Roman"/>
          <w:sz w:val="24"/>
          <w:szCs w:val="24"/>
        </w:rPr>
        <w:t xml:space="preserve"> </w:t>
      </w:r>
      <w:r w:rsidR="00DD6D59" w:rsidRPr="0055516B">
        <w:rPr>
          <w:rFonts w:ascii="Times New Roman" w:hAnsi="Times New Roman" w:cs="Times New Roman"/>
          <w:color w:val="FF0000"/>
          <w:sz w:val="24"/>
          <w:szCs w:val="24"/>
        </w:rPr>
        <w:t>1</w:t>
      </w:r>
      <w:r w:rsidR="00DD6D59" w:rsidRPr="0055516B">
        <w:rPr>
          <w:rFonts w:ascii="Times New Roman" w:hAnsi="Times New Roman" w:cs="Times New Roman"/>
          <w:sz w:val="24"/>
          <w:szCs w:val="24"/>
        </w:rPr>
        <w:t>,</w:t>
      </w:r>
      <w:r w:rsidR="00DC1831" w:rsidRPr="0055516B">
        <w:rPr>
          <w:rFonts w:ascii="Times New Roman" w:hAnsi="Times New Roman" w:cs="Times New Roman"/>
          <w:sz w:val="24"/>
          <w:szCs w:val="24"/>
        </w:rPr>
        <w:t xml:space="preserve"> products you </w:t>
      </w:r>
      <w:r w:rsidR="00663150">
        <w:rPr>
          <w:rFonts w:ascii="Times New Roman" w:hAnsi="Times New Roman" w:cs="Times New Roman"/>
          <w:sz w:val="24"/>
          <w:szCs w:val="24"/>
        </w:rPr>
        <w:t>choice</w:t>
      </w:r>
      <w:r w:rsidR="00DC1831" w:rsidRPr="0055516B">
        <w:rPr>
          <w:rFonts w:ascii="Times New Roman" w:hAnsi="Times New Roman" w:cs="Times New Roman"/>
          <w:sz w:val="24"/>
          <w:szCs w:val="24"/>
        </w:rPr>
        <w:t xml:space="preserve"> will save</w:t>
      </w:r>
      <w:r w:rsidR="00923D20" w:rsidRPr="0055516B">
        <w:rPr>
          <w:rFonts w:ascii="Times New Roman" w:hAnsi="Times New Roman" w:cs="Times New Roman"/>
          <w:sz w:val="24"/>
          <w:szCs w:val="24"/>
        </w:rPr>
        <w:t>.</w:t>
      </w:r>
    </w:p>
    <w:p w:rsidR="00923D20" w:rsidRDefault="004046C3" w:rsidP="004046C3">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9DFE199" wp14:editId="4CDE9235">
            <wp:extent cx="5797550" cy="35782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your-order.jpg"/>
                    <pic:cNvPicPr/>
                  </pic:nvPicPr>
                  <pic:blipFill>
                    <a:blip r:embed="rId47">
                      <a:extLst>
                        <a:ext uri="{28A0092B-C50C-407E-A947-70E740481C1C}">
                          <a14:useLocalDpi xmlns:a14="http://schemas.microsoft.com/office/drawing/2010/main" val="0"/>
                        </a:ext>
                      </a:extLst>
                    </a:blip>
                    <a:stretch>
                      <a:fillRect/>
                    </a:stretch>
                  </pic:blipFill>
                  <pic:spPr>
                    <a:xfrm>
                      <a:off x="0" y="0"/>
                      <a:ext cx="5797550" cy="3578225"/>
                    </a:xfrm>
                    <a:prstGeom prst="rect">
                      <a:avLst/>
                    </a:prstGeom>
                  </pic:spPr>
                </pic:pic>
              </a:graphicData>
            </a:graphic>
          </wp:inline>
        </w:drawing>
      </w:r>
    </w:p>
    <w:p w:rsidR="00C85EB5" w:rsidRPr="009E6B3E" w:rsidRDefault="00C144B1" w:rsidP="002A4ECB">
      <w:pPr>
        <w:rPr>
          <w:rFonts w:ascii="Times New Roman" w:hAnsi="Times New Roman" w:cs="Times New Roman"/>
          <w:sz w:val="24"/>
        </w:rPr>
      </w:pPr>
      <w:r>
        <w:rPr>
          <w:rFonts w:ascii="Times New Roman" w:hAnsi="Times New Roman" w:cs="Times New Roman"/>
          <w:sz w:val="24"/>
        </w:rPr>
        <w:t>Click “</w:t>
      </w:r>
      <w:r w:rsidRPr="00C144B1">
        <w:rPr>
          <w:rFonts w:ascii="Times New Roman" w:hAnsi="Times New Roman" w:cs="Times New Roman"/>
          <w:sz w:val="22"/>
        </w:rPr>
        <w:t>ORDER</w:t>
      </w:r>
      <w:r>
        <w:rPr>
          <w:rFonts w:ascii="Times New Roman" w:hAnsi="Times New Roman" w:cs="Times New Roman"/>
          <w:sz w:val="24"/>
        </w:rPr>
        <w:t xml:space="preserve">” </w:t>
      </w:r>
      <w:r w:rsidR="00C4446A">
        <w:rPr>
          <w:rFonts w:ascii="Times New Roman" w:hAnsi="Times New Roman" w:cs="Times New Roman"/>
          <w:sz w:val="24"/>
        </w:rPr>
        <w:t>In m</w:t>
      </w:r>
      <w:r w:rsidR="00C4446A" w:rsidRPr="009E6B3E">
        <w:rPr>
          <w:rFonts w:ascii="Times New Roman" w:hAnsi="Times New Roman" w:cs="Times New Roman"/>
          <w:sz w:val="24"/>
        </w:rPr>
        <w:t xml:space="preserve">enu top  - </w:t>
      </w:r>
      <w:r w:rsidR="00C4446A" w:rsidRPr="009E6B3E">
        <w:rPr>
          <w:rFonts w:ascii="Times New Roman" w:hAnsi="Times New Roman" w:cs="Times New Roman"/>
          <w:color w:val="FF0000"/>
          <w:sz w:val="24"/>
        </w:rPr>
        <w:t>2</w:t>
      </w:r>
      <w:r w:rsidR="00C4446A">
        <w:rPr>
          <w:rFonts w:ascii="Times New Roman" w:hAnsi="Times New Roman" w:cs="Times New Roman"/>
          <w:sz w:val="24"/>
        </w:rPr>
        <w:t xml:space="preserve">. </w:t>
      </w:r>
      <w:r w:rsidR="003201A3" w:rsidRPr="009E6B3E">
        <w:rPr>
          <w:rFonts w:ascii="Times New Roman" w:hAnsi="Times New Roman" w:cs="Times New Roman"/>
          <w:sz w:val="24"/>
        </w:rPr>
        <w:t>Y</w:t>
      </w:r>
      <w:r w:rsidR="00DC1831" w:rsidRPr="009E6B3E">
        <w:rPr>
          <w:rFonts w:ascii="Times New Roman" w:hAnsi="Times New Roman" w:cs="Times New Roman"/>
          <w:sz w:val="24"/>
        </w:rPr>
        <w:t>ou can see this</w:t>
      </w:r>
      <w:r w:rsidR="00646F52" w:rsidRPr="009E6B3E">
        <w:rPr>
          <w:rFonts w:ascii="Times New Roman" w:hAnsi="Times New Roman" w:cs="Times New Roman"/>
          <w:sz w:val="24"/>
        </w:rPr>
        <w:t xml:space="preserve"> all</w:t>
      </w:r>
      <w:r w:rsidR="00DC1831" w:rsidRPr="009E6B3E">
        <w:rPr>
          <w:rFonts w:ascii="Times New Roman" w:hAnsi="Times New Roman" w:cs="Times New Roman"/>
          <w:sz w:val="24"/>
        </w:rPr>
        <w:t xml:space="preserve"> products save please click </w:t>
      </w:r>
    </w:p>
    <w:p w:rsidR="00B72090" w:rsidRDefault="002F37A4" w:rsidP="00625E4B">
      <w:pPr>
        <w:jc w:val="center"/>
        <w:rPr>
          <w:rFonts w:ascii="Times New Roman" w:hAnsi="Times New Roman" w:cs="Times New Roman"/>
        </w:rPr>
      </w:pPr>
      <w:r>
        <w:rPr>
          <w:rFonts w:ascii="Times New Roman" w:hAnsi="Times New Roman" w:cs="Times New Roman"/>
          <w:noProof/>
          <w:lang w:eastAsia="en-US"/>
        </w:rPr>
        <w:drawing>
          <wp:inline distT="0" distB="0" distL="0" distR="0" wp14:anchorId="119BDD1D" wp14:editId="237E5D8E">
            <wp:extent cx="5797550" cy="22453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ave.jpg"/>
                    <pic:cNvPicPr/>
                  </pic:nvPicPr>
                  <pic:blipFill>
                    <a:blip r:embed="rId48">
                      <a:extLst>
                        <a:ext uri="{28A0092B-C50C-407E-A947-70E740481C1C}">
                          <a14:useLocalDpi xmlns:a14="http://schemas.microsoft.com/office/drawing/2010/main" val="0"/>
                        </a:ext>
                      </a:extLst>
                    </a:blip>
                    <a:stretch>
                      <a:fillRect/>
                    </a:stretch>
                  </pic:blipFill>
                  <pic:spPr>
                    <a:xfrm>
                      <a:off x="0" y="0"/>
                      <a:ext cx="5797550" cy="2245360"/>
                    </a:xfrm>
                    <a:prstGeom prst="rect">
                      <a:avLst/>
                    </a:prstGeom>
                  </pic:spPr>
                </pic:pic>
              </a:graphicData>
            </a:graphic>
          </wp:inline>
        </w:drawing>
      </w:r>
    </w:p>
    <w:p w:rsidR="00C56189" w:rsidRPr="00A939E4" w:rsidRDefault="00D61269" w:rsidP="00D61269">
      <w:pPr>
        <w:rPr>
          <w:rFonts w:ascii="Times New Roman" w:hAnsi="Times New Roman" w:cs="Times New Roman"/>
          <w:b/>
          <w:sz w:val="24"/>
          <w:lang w:val="vi-VN"/>
        </w:rPr>
      </w:pPr>
      <w:r w:rsidRPr="00A939E4">
        <w:rPr>
          <w:rFonts w:ascii="Times New Roman" w:hAnsi="Times New Roman" w:cs="Times New Roman"/>
          <w:b/>
          <w:sz w:val="24"/>
        </w:rPr>
        <w:t xml:space="preserve">Step </w:t>
      </w:r>
      <w:r w:rsidR="00351F24" w:rsidRPr="00A939E4">
        <w:rPr>
          <w:rFonts w:ascii="Times New Roman" w:hAnsi="Times New Roman" w:cs="Times New Roman"/>
          <w:b/>
          <w:sz w:val="24"/>
        </w:rPr>
        <w:t>9</w:t>
      </w:r>
      <w:r w:rsidRPr="00A939E4">
        <w:rPr>
          <w:rFonts w:ascii="Times New Roman" w:hAnsi="Times New Roman" w:cs="Times New Roman"/>
          <w:b/>
          <w:sz w:val="24"/>
        </w:rPr>
        <w:t xml:space="preserve">: </w:t>
      </w:r>
    </w:p>
    <w:p w:rsidR="00C56189" w:rsidRPr="00A939E4" w:rsidRDefault="00C56189" w:rsidP="00701F2B">
      <w:pPr>
        <w:pStyle w:val="ListParagraph"/>
        <w:numPr>
          <w:ilvl w:val="0"/>
          <w:numId w:val="11"/>
        </w:numPr>
        <w:rPr>
          <w:rFonts w:ascii="Times New Roman" w:hAnsi="Times New Roman" w:cs="Times New Roman"/>
          <w:sz w:val="24"/>
        </w:rPr>
      </w:pPr>
      <w:r w:rsidRPr="00A939E4">
        <w:rPr>
          <w:rFonts w:ascii="Times New Roman" w:hAnsi="Times New Roman" w:cs="Times New Roman"/>
          <w:color w:val="FF0000"/>
          <w:sz w:val="24"/>
        </w:rPr>
        <w:t xml:space="preserve">1 </w:t>
      </w:r>
      <w:r w:rsidR="00F772CB" w:rsidRPr="00A939E4">
        <w:rPr>
          <w:rFonts w:ascii="Times New Roman" w:hAnsi="Times New Roman" w:cs="Times New Roman"/>
          <w:sz w:val="24"/>
          <w:lang w:val="vi-VN"/>
        </w:rPr>
        <w:t>Status : Not Submited for order your save</w:t>
      </w:r>
    </w:p>
    <w:p w:rsidR="00C56189" w:rsidRPr="00A939E4" w:rsidRDefault="00C56189" w:rsidP="00701F2B">
      <w:pPr>
        <w:pStyle w:val="ListParagraph"/>
        <w:numPr>
          <w:ilvl w:val="0"/>
          <w:numId w:val="11"/>
        </w:numPr>
        <w:rPr>
          <w:rFonts w:ascii="Times New Roman" w:hAnsi="Times New Roman" w:cs="Times New Roman"/>
          <w:sz w:val="24"/>
        </w:rPr>
      </w:pPr>
      <w:r w:rsidRPr="00A939E4">
        <w:rPr>
          <w:rFonts w:ascii="Times New Roman" w:hAnsi="Times New Roman" w:cs="Times New Roman"/>
          <w:color w:val="FF0000"/>
          <w:sz w:val="24"/>
        </w:rPr>
        <w:t xml:space="preserve">2 </w:t>
      </w:r>
      <w:r w:rsidRPr="00A939E4">
        <w:rPr>
          <w:rFonts w:ascii="Times New Roman" w:hAnsi="Times New Roman" w:cs="Times New Roman"/>
          <w:sz w:val="24"/>
        </w:rPr>
        <w:t xml:space="preserve">You </w:t>
      </w:r>
      <w:r w:rsidR="00BF0F1D" w:rsidRPr="00A939E4">
        <w:rPr>
          <w:rFonts w:ascii="Times New Roman" w:hAnsi="Times New Roman" w:cs="Times New Roman"/>
          <w:sz w:val="24"/>
          <w:lang w:val="vi-VN"/>
        </w:rPr>
        <w:t>will</w:t>
      </w:r>
      <w:r w:rsidR="00152CC9" w:rsidRPr="00A939E4">
        <w:rPr>
          <w:rFonts w:ascii="Times New Roman" w:hAnsi="Times New Roman" w:cs="Times New Roman"/>
          <w:sz w:val="24"/>
          <w:lang w:val="vi-VN"/>
        </w:rPr>
        <w:t xml:space="preserve"> select</w:t>
      </w:r>
      <w:r w:rsidR="00BF0F1D" w:rsidRPr="00A939E4">
        <w:rPr>
          <w:rFonts w:ascii="Times New Roman" w:hAnsi="Times New Roman" w:cs="Times New Roman"/>
          <w:sz w:val="24"/>
          <w:lang w:val="vi-VN"/>
        </w:rPr>
        <w:t xml:space="preserve"> </w:t>
      </w:r>
      <w:r w:rsidR="00152CC9" w:rsidRPr="00A939E4">
        <w:rPr>
          <w:rFonts w:ascii="Times New Roman" w:hAnsi="Times New Roman" w:cs="Times New Roman"/>
          <w:sz w:val="24"/>
          <w:lang w:val="vi-VN"/>
        </w:rPr>
        <w:t>E</w:t>
      </w:r>
      <w:r w:rsidR="00673F2B" w:rsidRPr="00A939E4">
        <w:rPr>
          <w:rFonts w:ascii="Times New Roman" w:hAnsi="Times New Roman" w:cs="Times New Roman"/>
          <w:sz w:val="24"/>
          <w:lang w:val="vi-VN"/>
        </w:rPr>
        <w:t>dit this product</w:t>
      </w:r>
    </w:p>
    <w:p w:rsidR="009A299F" w:rsidRDefault="009A299F" w:rsidP="009A299F">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1D7D705" wp14:editId="1060AAC5">
            <wp:extent cx="5797550" cy="2205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jpg"/>
                    <pic:cNvPicPr/>
                  </pic:nvPicPr>
                  <pic:blipFill>
                    <a:blip r:embed="rId49">
                      <a:extLst>
                        <a:ext uri="{28A0092B-C50C-407E-A947-70E740481C1C}">
                          <a14:useLocalDpi xmlns:a14="http://schemas.microsoft.com/office/drawing/2010/main" val="0"/>
                        </a:ext>
                      </a:extLst>
                    </a:blip>
                    <a:stretch>
                      <a:fillRect/>
                    </a:stretch>
                  </pic:blipFill>
                  <pic:spPr>
                    <a:xfrm>
                      <a:off x="0" y="0"/>
                      <a:ext cx="5797550" cy="2205990"/>
                    </a:xfrm>
                    <a:prstGeom prst="rect">
                      <a:avLst/>
                    </a:prstGeom>
                  </pic:spPr>
                </pic:pic>
              </a:graphicData>
            </a:graphic>
          </wp:inline>
        </w:drawing>
      </w:r>
    </w:p>
    <w:p w:rsidR="004E447C" w:rsidRPr="00F4126E" w:rsidRDefault="004E447C" w:rsidP="004E447C">
      <w:pPr>
        <w:rPr>
          <w:rFonts w:ascii="Times New Roman" w:hAnsi="Times New Roman" w:cs="Times New Roman"/>
          <w:b/>
          <w:sz w:val="24"/>
          <w:szCs w:val="24"/>
          <w:lang w:val="vi-VN"/>
        </w:rPr>
      </w:pPr>
      <w:r w:rsidRPr="00F4126E">
        <w:rPr>
          <w:rFonts w:ascii="Times New Roman" w:hAnsi="Times New Roman" w:cs="Times New Roman"/>
          <w:b/>
          <w:sz w:val="24"/>
          <w:szCs w:val="24"/>
        </w:rPr>
        <w:t xml:space="preserve">Step </w:t>
      </w:r>
      <w:r w:rsidR="00CA54F7" w:rsidRPr="00F4126E">
        <w:rPr>
          <w:rFonts w:ascii="Times New Roman" w:hAnsi="Times New Roman" w:cs="Times New Roman"/>
          <w:b/>
          <w:sz w:val="24"/>
          <w:szCs w:val="24"/>
        </w:rPr>
        <w:t>10</w:t>
      </w:r>
      <w:r w:rsidRPr="00F4126E">
        <w:rPr>
          <w:rFonts w:ascii="Times New Roman" w:hAnsi="Times New Roman" w:cs="Times New Roman"/>
          <w:b/>
          <w:sz w:val="24"/>
          <w:szCs w:val="24"/>
        </w:rPr>
        <w:t xml:space="preserve">: </w:t>
      </w:r>
    </w:p>
    <w:p w:rsidR="004E447C" w:rsidRPr="00F4126E" w:rsidRDefault="004E447C" w:rsidP="00701F2B">
      <w:pPr>
        <w:pStyle w:val="ListParagraph"/>
        <w:numPr>
          <w:ilvl w:val="0"/>
          <w:numId w:val="11"/>
        </w:numPr>
        <w:rPr>
          <w:rFonts w:ascii="Times New Roman" w:hAnsi="Times New Roman" w:cs="Times New Roman"/>
          <w:sz w:val="24"/>
          <w:szCs w:val="24"/>
        </w:rPr>
      </w:pPr>
      <w:r w:rsidRPr="00F4126E">
        <w:rPr>
          <w:rFonts w:ascii="Times New Roman" w:hAnsi="Times New Roman" w:cs="Times New Roman"/>
          <w:color w:val="FF0000"/>
          <w:sz w:val="24"/>
          <w:szCs w:val="24"/>
        </w:rPr>
        <w:t xml:space="preserve">1 </w:t>
      </w:r>
      <w:r w:rsidR="003F6C2D" w:rsidRPr="00F4126E">
        <w:rPr>
          <w:rFonts w:ascii="Times New Roman" w:hAnsi="Times New Roman" w:cs="Times New Roman"/>
          <w:sz w:val="24"/>
          <w:szCs w:val="24"/>
        </w:rPr>
        <w:t>I</w:t>
      </w:r>
      <w:r w:rsidR="00CF14CF" w:rsidRPr="00F4126E">
        <w:rPr>
          <w:rFonts w:ascii="Times New Roman" w:hAnsi="Times New Roman" w:cs="Times New Roman"/>
          <w:sz w:val="24"/>
          <w:szCs w:val="24"/>
        </w:rPr>
        <w:t xml:space="preserve">nformation – ( Order - Step 7) - </w:t>
      </w:r>
      <w:r w:rsidR="00485438" w:rsidRPr="00F4126E">
        <w:rPr>
          <w:rFonts w:ascii="Times New Roman" w:hAnsi="Times New Roman" w:cs="Times New Roman"/>
          <w:color w:val="FF0000"/>
          <w:sz w:val="24"/>
          <w:szCs w:val="24"/>
        </w:rPr>
        <w:t>required</w:t>
      </w:r>
    </w:p>
    <w:p w:rsidR="004E447C" w:rsidRPr="00F4126E" w:rsidRDefault="004E447C" w:rsidP="00701F2B">
      <w:pPr>
        <w:pStyle w:val="ListParagraph"/>
        <w:numPr>
          <w:ilvl w:val="0"/>
          <w:numId w:val="11"/>
        </w:numPr>
        <w:rPr>
          <w:rFonts w:ascii="Times New Roman" w:hAnsi="Times New Roman" w:cs="Times New Roman"/>
          <w:sz w:val="24"/>
          <w:szCs w:val="24"/>
        </w:rPr>
      </w:pPr>
      <w:r w:rsidRPr="00F4126E">
        <w:rPr>
          <w:rFonts w:ascii="Times New Roman" w:hAnsi="Times New Roman" w:cs="Times New Roman"/>
          <w:color w:val="FF0000"/>
          <w:sz w:val="24"/>
          <w:szCs w:val="24"/>
        </w:rPr>
        <w:t xml:space="preserve">2 </w:t>
      </w:r>
      <w:r w:rsidR="004227A7" w:rsidRPr="00F4126E">
        <w:rPr>
          <w:rFonts w:ascii="Times New Roman" w:hAnsi="Times New Roman" w:cs="Times New Roman"/>
          <w:sz w:val="24"/>
          <w:szCs w:val="24"/>
        </w:rPr>
        <w:t>Click</w:t>
      </w:r>
      <w:r w:rsidR="00151791">
        <w:rPr>
          <w:rFonts w:ascii="Times New Roman" w:hAnsi="Times New Roman" w:cs="Times New Roman"/>
          <w:sz w:val="24"/>
          <w:szCs w:val="24"/>
        </w:rPr>
        <w:t xml:space="preserve"> </w:t>
      </w:r>
      <w:r w:rsidR="00151791" w:rsidRPr="00F4126E">
        <w:rPr>
          <w:rFonts w:ascii="Times New Roman" w:hAnsi="Times New Roman" w:cs="Times New Roman"/>
          <w:sz w:val="24"/>
          <w:szCs w:val="24"/>
        </w:rPr>
        <w:t>button</w:t>
      </w:r>
      <w:r w:rsidR="004227A7" w:rsidRPr="00F4126E">
        <w:rPr>
          <w:rFonts w:ascii="Times New Roman" w:hAnsi="Times New Roman" w:cs="Times New Roman"/>
          <w:sz w:val="24"/>
          <w:szCs w:val="24"/>
        </w:rPr>
        <w:t xml:space="preserve"> “</w:t>
      </w:r>
      <w:r w:rsidR="004227A7" w:rsidRPr="00F4126E">
        <w:rPr>
          <w:rFonts w:ascii="Times New Roman" w:hAnsi="Times New Roman" w:cs="Times New Roman"/>
          <w:sz w:val="22"/>
          <w:szCs w:val="24"/>
        </w:rPr>
        <w:t>SUBMIT YOUR ORDER</w:t>
      </w:r>
      <w:r w:rsidR="004227A7" w:rsidRPr="00F4126E">
        <w:rPr>
          <w:rFonts w:ascii="Times New Roman" w:hAnsi="Times New Roman" w:cs="Times New Roman"/>
          <w:sz w:val="24"/>
          <w:szCs w:val="24"/>
        </w:rPr>
        <w:t xml:space="preserve">” when Information exactly </w:t>
      </w:r>
    </w:p>
    <w:p w:rsidR="004E447C" w:rsidRDefault="003F6C2D" w:rsidP="003F6C2D">
      <w:pPr>
        <w:jc w:val="center"/>
        <w:rPr>
          <w:rFonts w:ascii="Times New Roman" w:hAnsi="Times New Roman" w:cs="Times New Roman"/>
        </w:rPr>
      </w:pPr>
      <w:r>
        <w:rPr>
          <w:rFonts w:ascii="Times New Roman" w:hAnsi="Times New Roman" w:cs="Times New Roman"/>
          <w:noProof/>
          <w:lang w:eastAsia="en-US"/>
        </w:rPr>
        <w:drawing>
          <wp:inline distT="0" distB="0" distL="0" distR="0" wp14:anchorId="6783F3C6" wp14:editId="4C2BD336">
            <wp:extent cx="5797550" cy="2436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jpg"/>
                    <pic:cNvPicPr/>
                  </pic:nvPicPr>
                  <pic:blipFill>
                    <a:blip r:embed="rId50">
                      <a:extLst>
                        <a:ext uri="{28A0092B-C50C-407E-A947-70E740481C1C}">
                          <a14:useLocalDpi xmlns:a14="http://schemas.microsoft.com/office/drawing/2010/main" val="0"/>
                        </a:ext>
                      </a:extLst>
                    </a:blip>
                    <a:stretch>
                      <a:fillRect/>
                    </a:stretch>
                  </pic:blipFill>
                  <pic:spPr>
                    <a:xfrm>
                      <a:off x="0" y="0"/>
                      <a:ext cx="5797550" cy="2436495"/>
                    </a:xfrm>
                    <a:prstGeom prst="rect">
                      <a:avLst/>
                    </a:prstGeom>
                  </pic:spPr>
                </pic:pic>
              </a:graphicData>
            </a:graphic>
          </wp:inline>
        </w:drawing>
      </w:r>
    </w:p>
    <w:p w:rsidR="004227A7" w:rsidRPr="00D16EA0" w:rsidRDefault="004227A7" w:rsidP="00D16EA0">
      <w:pPr>
        <w:tabs>
          <w:tab w:val="left" w:pos="1335"/>
        </w:tabs>
        <w:rPr>
          <w:rFonts w:ascii="Times New Roman" w:hAnsi="Times New Roman" w:cs="Times New Roman"/>
          <w:b/>
          <w:sz w:val="24"/>
        </w:rPr>
      </w:pPr>
      <w:r w:rsidRPr="00D16EA0">
        <w:rPr>
          <w:rFonts w:ascii="Times New Roman" w:hAnsi="Times New Roman" w:cs="Times New Roman"/>
          <w:b/>
          <w:sz w:val="24"/>
        </w:rPr>
        <w:t>Step 1</w:t>
      </w:r>
      <w:r w:rsidR="00234FFF" w:rsidRPr="00D16EA0">
        <w:rPr>
          <w:rFonts w:ascii="Times New Roman" w:hAnsi="Times New Roman" w:cs="Times New Roman"/>
          <w:b/>
          <w:sz w:val="24"/>
        </w:rPr>
        <w:t>1</w:t>
      </w:r>
      <w:r w:rsidR="00763DA3" w:rsidRPr="00D16EA0">
        <w:rPr>
          <w:rFonts w:ascii="Times New Roman" w:hAnsi="Times New Roman" w:cs="Times New Roman"/>
          <w:b/>
          <w:sz w:val="24"/>
        </w:rPr>
        <w:t>:</w:t>
      </w:r>
      <w:r w:rsidRPr="00D16EA0">
        <w:rPr>
          <w:rFonts w:ascii="Times New Roman" w:hAnsi="Times New Roman" w:cs="Times New Roman"/>
          <w:b/>
          <w:sz w:val="24"/>
        </w:rPr>
        <w:t xml:space="preserve"> </w:t>
      </w:r>
      <w:r w:rsidR="00D16EA0" w:rsidRPr="00D16EA0">
        <w:rPr>
          <w:rFonts w:ascii="Times New Roman" w:hAnsi="Times New Roman" w:cs="Times New Roman"/>
          <w:b/>
          <w:sz w:val="24"/>
        </w:rPr>
        <w:tab/>
      </w:r>
    </w:p>
    <w:p w:rsidR="002179C2" w:rsidRPr="00D16EA0" w:rsidRDefault="002179C2" w:rsidP="004227A7">
      <w:pPr>
        <w:rPr>
          <w:rFonts w:ascii="Times New Roman" w:hAnsi="Times New Roman" w:cs="Times New Roman"/>
          <w:color w:val="FF0000"/>
          <w:sz w:val="24"/>
          <w:lang w:val="vi-VN"/>
        </w:rPr>
      </w:pPr>
      <w:r w:rsidRPr="00D16EA0">
        <w:rPr>
          <w:rFonts w:ascii="Times New Roman" w:hAnsi="Times New Roman" w:cs="Times New Roman"/>
          <w:sz w:val="24"/>
        </w:rPr>
        <w:t xml:space="preserve">You see status this products you choice : </w:t>
      </w:r>
      <w:r w:rsidRPr="00D16EA0">
        <w:rPr>
          <w:rFonts w:ascii="Times New Roman" w:hAnsi="Times New Roman" w:cs="Times New Roman"/>
          <w:color w:val="FF0000"/>
          <w:sz w:val="24"/>
        </w:rPr>
        <w:t>Submitted</w:t>
      </w:r>
    </w:p>
    <w:p w:rsidR="002179C2" w:rsidRPr="002179C2" w:rsidRDefault="002179C2" w:rsidP="002179C2">
      <w:pPr>
        <w:jc w:val="center"/>
        <w:rPr>
          <w:rFonts w:ascii="Times New Roman" w:hAnsi="Times New Roman" w:cs="Times New Roman"/>
        </w:rPr>
      </w:pPr>
      <w:r>
        <w:rPr>
          <w:rFonts w:ascii="Times New Roman" w:hAnsi="Times New Roman" w:cs="Times New Roman"/>
          <w:noProof/>
          <w:lang w:eastAsia="en-US"/>
        </w:rPr>
        <w:drawing>
          <wp:inline distT="0" distB="0" distL="0" distR="0" wp14:anchorId="4852A81E" wp14:editId="26085726">
            <wp:extent cx="5797550" cy="1228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finish.jpg"/>
                    <pic:cNvPicPr/>
                  </pic:nvPicPr>
                  <pic:blipFill>
                    <a:blip r:embed="rId51">
                      <a:extLst>
                        <a:ext uri="{28A0092B-C50C-407E-A947-70E740481C1C}">
                          <a14:useLocalDpi xmlns:a14="http://schemas.microsoft.com/office/drawing/2010/main" val="0"/>
                        </a:ext>
                      </a:extLst>
                    </a:blip>
                    <a:stretch>
                      <a:fillRect/>
                    </a:stretch>
                  </pic:blipFill>
                  <pic:spPr>
                    <a:xfrm>
                      <a:off x="0" y="0"/>
                      <a:ext cx="5797550" cy="1228725"/>
                    </a:xfrm>
                    <a:prstGeom prst="rect">
                      <a:avLst/>
                    </a:prstGeom>
                  </pic:spPr>
                </pic:pic>
              </a:graphicData>
            </a:graphic>
          </wp:inline>
        </w:drawing>
      </w:r>
    </w:p>
    <w:p w:rsidR="00351BC8" w:rsidRPr="0063173D" w:rsidRDefault="00B72090" w:rsidP="00351BC8">
      <w:pPr>
        <w:rPr>
          <w:rFonts w:ascii="Times New Roman" w:hAnsi="Times New Roman" w:cs="Times New Roman"/>
          <w:sz w:val="24"/>
          <w:szCs w:val="24"/>
        </w:rPr>
      </w:pPr>
      <w:r w:rsidRPr="0063173D">
        <w:rPr>
          <w:rFonts w:ascii="Times New Roman" w:hAnsi="Times New Roman" w:cs="Times New Roman"/>
          <w:sz w:val="24"/>
          <w:szCs w:val="24"/>
        </w:rPr>
        <w:t xml:space="preserve">Note :  </w:t>
      </w:r>
    </w:p>
    <w:p w:rsidR="00B72090" w:rsidRPr="0063173D" w:rsidRDefault="00657DEA" w:rsidP="00701F2B">
      <w:pPr>
        <w:pStyle w:val="ListParagraph"/>
        <w:numPr>
          <w:ilvl w:val="0"/>
          <w:numId w:val="12"/>
        </w:numPr>
        <w:rPr>
          <w:rFonts w:ascii="Times New Roman" w:hAnsi="Times New Roman" w:cs="Times New Roman"/>
          <w:sz w:val="24"/>
          <w:szCs w:val="24"/>
        </w:rPr>
      </w:pPr>
      <w:r w:rsidRPr="0063173D">
        <w:rPr>
          <w:rFonts w:ascii="Times New Roman" w:hAnsi="Times New Roman" w:cs="Times New Roman"/>
          <w:sz w:val="22"/>
          <w:szCs w:val="24"/>
        </w:rPr>
        <w:t>SUBMIT YOUR ORDER</w:t>
      </w:r>
      <w:r w:rsidR="00B72090" w:rsidRPr="0063173D">
        <w:rPr>
          <w:rFonts w:ascii="Times New Roman" w:hAnsi="Times New Roman" w:cs="Times New Roman"/>
          <w:sz w:val="22"/>
          <w:szCs w:val="24"/>
        </w:rPr>
        <w:t xml:space="preserve"> </w:t>
      </w:r>
      <w:r w:rsidR="00B72090" w:rsidRPr="0063173D">
        <w:rPr>
          <w:rFonts w:ascii="Times New Roman" w:hAnsi="Times New Roman" w:cs="Times New Roman"/>
          <w:sz w:val="24"/>
          <w:szCs w:val="24"/>
        </w:rPr>
        <w:t>: The order is change status “ Submitted” or “ Approval ”</w:t>
      </w:r>
    </w:p>
    <w:p w:rsidR="00351BC8" w:rsidRPr="007563B5" w:rsidRDefault="00351BC8" w:rsidP="00701F2B">
      <w:pPr>
        <w:pStyle w:val="ListBullet"/>
        <w:numPr>
          <w:ilvl w:val="0"/>
          <w:numId w:val="12"/>
        </w:numPr>
        <w:rPr>
          <w:rFonts w:ascii="Times New Roman" w:hAnsi="Times New Roman" w:cs="Times New Roman"/>
          <w:sz w:val="24"/>
          <w:szCs w:val="24"/>
        </w:rPr>
      </w:pPr>
      <w:r w:rsidRPr="007563B5">
        <w:rPr>
          <w:rFonts w:ascii="Times New Roman" w:hAnsi="Times New Roman" w:cs="Times New Roman"/>
          <w:sz w:val="22"/>
          <w:szCs w:val="24"/>
        </w:rPr>
        <w:lastRenderedPageBreak/>
        <w:t xml:space="preserve">SAVE YOUR ORDER </w:t>
      </w:r>
      <w:r w:rsidRPr="007563B5">
        <w:rPr>
          <w:rFonts w:ascii="Times New Roman" w:hAnsi="Times New Roman" w:cs="Times New Roman"/>
          <w:sz w:val="24"/>
          <w:szCs w:val="24"/>
        </w:rPr>
        <w:t xml:space="preserve">: Order is not submit, it save in database, user can’t edit, delete </w:t>
      </w:r>
    </w:p>
    <w:p w:rsidR="002B32DE" w:rsidRPr="002B32DE" w:rsidRDefault="00351BC8" w:rsidP="00701F2B">
      <w:pPr>
        <w:pStyle w:val="ListBullet"/>
        <w:numPr>
          <w:ilvl w:val="0"/>
          <w:numId w:val="12"/>
        </w:numPr>
        <w:rPr>
          <w:rFonts w:ascii="Times New Roman" w:hAnsi="Times New Roman" w:cs="Times New Roman"/>
          <w:sz w:val="24"/>
          <w:szCs w:val="24"/>
        </w:rPr>
      </w:pPr>
      <w:r w:rsidRPr="007563B5">
        <w:rPr>
          <w:rFonts w:ascii="Times New Roman" w:hAnsi="Times New Roman" w:cs="Times New Roman"/>
          <w:sz w:val="22"/>
          <w:szCs w:val="24"/>
        </w:rPr>
        <w:t xml:space="preserve">ADD MORE ITEM </w:t>
      </w:r>
      <w:r w:rsidRPr="007563B5">
        <w:rPr>
          <w:rFonts w:ascii="Times New Roman" w:hAnsi="Times New Roman" w:cs="Times New Roman"/>
          <w:sz w:val="24"/>
          <w:szCs w:val="24"/>
        </w:rPr>
        <w:t xml:space="preserve">: Add more item to this order. </w:t>
      </w:r>
    </w:p>
    <w:p w:rsidR="002B32DE" w:rsidRDefault="002B32DE" w:rsidP="002B32DE">
      <w:pPr>
        <w:pStyle w:val="ListBullet"/>
        <w:numPr>
          <w:ilvl w:val="0"/>
          <w:numId w:val="0"/>
        </w:numPr>
        <w:rPr>
          <w:rFonts w:ascii="Times New Roman" w:hAnsi="Times New Roman" w:cs="Times New Roman"/>
          <w:b/>
          <w:sz w:val="28"/>
          <w:szCs w:val="28"/>
        </w:rPr>
      </w:pPr>
    </w:p>
    <w:p w:rsidR="00D57EB9" w:rsidRPr="003B4652" w:rsidRDefault="00D57EB9" w:rsidP="002B32DE">
      <w:pPr>
        <w:pStyle w:val="ListBullet"/>
        <w:numPr>
          <w:ilvl w:val="0"/>
          <w:numId w:val="0"/>
        </w:numPr>
        <w:rPr>
          <w:rFonts w:ascii="Times New Roman" w:hAnsi="Times New Roman" w:cs="Times New Roman"/>
          <w:color w:val="577188" w:themeColor="accent1" w:themeShade="BF"/>
          <w:sz w:val="24"/>
          <w:szCs w:val="24"/>
        </w:rPr>
      </w:pPr>
      <w:r w:rsidRPr="003B4652">
        <w:rPr>
          <w:rFonts w:ascii="Times New Roman" w:hAnsi="Times New Roman" w:cs="Times New Roman"/>
          <w:b/>
          <w:color w:val="577188" w:themeColor="accent1" w:themeShade="BF"/>
          <w:sz w:val="28"/>
          <w:szCs w:val="28"/>
        </w:rPr>
        <w:t>Allocation for location</w:t>
      </w:r>
    </w:p>
    <w:p w:rsidR="00D57EB9" w:rsidRPr="002144C4" w:rsidRDefault="00D57EB9" w:rsidP="00D57EB9">
      <w:pPr>
        <w:rPr>
          <w:rFonts w:ascii="Times New Roman" w:hAnsi="Times New Roman" w:cs="Times New Roman"/>
          <w:noProof/>
          <w:sz w:val="24"/>
          <w:lang w:eastAsia="en-US"/>
        </w:rPr>
      </w:pPr>
      <w:r w:rsidRPr="002144C4">
        <w:rPr>
          <w:rFonts w:ascii="Times New Roman" w:hAnsi="Times New Roman" w:cs="Times New Roman"/>
          <w:b/>
          <w:sz w:val="24"/>
        </w:rPr>
        <w:t>Step 1:</w:t>
      </w:r>
      <w:r w:rsidRPr="002144C4">
        <w:rPr>
          <w:rFonts w:ascii="Times New Roman" w:hAnsi="Times New Roman" w:cs="Times New Roman"/>
          <w:sz w:val="24"/>
        </w:rPr>
        <w:t xml:space="preserve"> In the Items tab of Details Order’s Page. </w:t>
      </w:r>
      <w:r w:rsidR="000F4EDB" w:rsidRPr="002144C4">
        <w:rPr>
          <w:rFonts w:ascii="Times New Roman" w:hAnsi="Times New Roman" w:cs="Times New Roman"/>
          <w:sz w:val="24"/>
        </w:rPr>
        <w:t>Click drop-down to allocate products.</w:t>
      </w:r>
      <w:r w:rsidR="003F5AD0" w:rsidRPr="002144C4">
        <w:rPr>
          <w:rFonts w:ascii="Times New Roman" w:hAnsi="Times New Roman" w:cs="Times New Roman"/>
          <w:sz w:val="24"/>
        </w:rPr>
        <w:t xml:space="preserve"> Select Allocate</w:t>
      </w:r>
    </w:p>
    <w:p w:rsidR="003F2EB4" w:rsidRPr="00DF75EF" w:rsidRDefault="003F2EB4" w:rsidP="003F2EB4">
      <w:pPr>
        <w:jc w:val="center"/>
        <w:rPr>
          <w:rFonts w:ascii="Times New Roman" w:hAnsi="Times New Roman" w:cs="Times New Roman"/>
        </w:rPr>
      </w:pPr>
      <w:r>
        <w:rPr>
          <w:rFonts w:ascii="Times New Roman" w:hAnsi="Times New Roman" w:cs="Times New Roman"/>
          <w:noProof/>
          <w:lang w:eastAsia="en-US"/>
        </w:rPr>
        <w:drawing>
          <wp:inline distT="0" distB="0" distL="0" distR="0" wp14:anchorId="290414E3" wp14:editId="1CA21844">
            <wp:extent cx="5797550" cy="290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cate.jpg"/>
                    <pic:cNvPicPr/>
                  </pic:nvPicPr>
                  <pic:blipFill>
                    <a:blip r:embed="rId52">
                      <a:extLst>
                        <a:ext uri="{28A0092B-C50C-407E-A947-70E740481C1C}">
                          <a14:useLocalDpi xmlns:a14="http://schemas.microsoft.com/office/drawing/2010/main" val="0"/>
                        </a:ext>
                      </a:extLst>
                    </a:blip>
                    <a:stretch>
                      <a:fillRect/>
                    </a:stretch>
                  </pic:blipFill>
                  <pic:spPr>
                    <a:xfrm>
                      <a:off x="0" y="0"/>
                      <a:ext cx="5797550" cy="2901950"/>
                    </a:xfrm>
                    <a:prstGeom prst="rect">
                      <a:avLst/>
                    </a:prstGeom>
                  </pic:spPr>
                </pic:pic>
              </a:graphicData>
            </a:graphic>
          </wp:inline>
        </w:drawing>
      </w:r>
    </w:p>
    <w:p w:rsidR="008C08D9" w:rsidRPr="00874CAA" w:rsidRDefault="008C08D9" w:rsidP="00D57EB9">
      <w:pPr>
        <w:rPr>
          <w:rFonts w:ascii="Times New Roman" w:hAnsi="Times New Roman" w:cs="Times New Roman"/>
          <w:sz w:val="24"/>
          <w:szCs w:val="24"/>
        </w:rPr>
      </w:pPr>
      <w:r w:rsidRPr="00874CAA">
        <w:rPr>
          <w:rFonts w:ascii="Times New Roman" w:hAnsi="Times New Roman" w:cs="Times New Roman"/>
          <w:b/>
          <w:sz w:val="24"/>
          <w:szCs w:val="24"/>
        </w:rPr>
        <w:t>Step 2 :</w:t>
      </w:r>
      <w:r w:rsidRPr="00874CAA">
        <w:rPr>
          <w:rFonts w:ascii="Times New Roman" w:hAnsi="Times New Roman" w:cs="Times New Roman"/>
          <w:sz w:val="24"/>
          <w:szCs w:val="24"/>
        </w:rPr>
        <w:t xml:space="preserve"> The page to allocation location</w:t>
      </w:r>
    </w:p>
    <w:p w:rsidR="009D7777" w:rsidRPr="00874CAA" w:rsidRDefault="008C08D9" w:rsidP="009D7777">
      <w:pPr>
        <w:rPr>
          <w:rFonts w:ascii="Times New Roman" w:hAnsi="Times New Roman" w:cs="Times New Roman"/>
          <w:sz w:val="24"/>
          <w:szCs w:val="24"/>
        </w:rPr>
      </w:pPr>
      <w:r w:rsidRPr="00874CAA">
        <w:rPr>
          <w:rFonts w:ascii="Times New Roman" w:hAnsi="Times New Roman" w:cs="Times New Roman"/>
          <w:sz w:val="24"/>
          <w:szCs w:val="24"/>
        </w:rPr>
        <w:t>How:</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1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Button Add location</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2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Change Quantity</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3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Delete location selected</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4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Total quantity selected this product</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5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Total quantity allocate must also choose</w:t>
      </w:r>
      <w:r w:rsidR="00D5406F" w:rsidRPr="00874CAA">
        <w:rPr>
          <w:rFonts w:ascii="Times New Roman" w:hAnsi="Times New Roman" w:cs="Times New Roman"/>
          <w:sz w:val="24"/>
          <w:szCs w:val="24"/>
        </w:rPr>
        <w:t xml:space="preserve"> – when the Remaining to allocate is 0. User can save (</w:t>
      </w:r>
      <w:r w:rsidR="00D5406F" w:rsidRPr="00874CAA">
        <w:rPr>
          <w:rFonts w:ascii="Times New Roman" w:hAnsi="Times New Roman" w:cs="Times New Roman"/>
          <w:color w:val="FF0000"/>
          <w:sz w:val="24"/>
          <w:szCs w:val="24"/>
        </w:rPr>
        <w:t>6</w:t>
      </w:r>
      <w:r w:rsidR="00D5406F" w:rsidRPr="00874CAA">
        <w:rPr>
          <w:rFonts w:ascii="Times New Roman" w:hAnsi="Times New Roman" w:cs="Times New Roman"/>
          <w:sz w:val="24"/>
          <w:szCs w:val="24"/>
        </w:rPr>
        <w:t>)</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6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Save allocate</w:t>
      </w:r>
    </w:p>
    <w:p w:rsidR="009D7777" w:rsidRPr="00874CAA" w:rsidRDefault="009D7777" w:rsidP="00701F2B">
      <w:pPr>
        <w:pStyle w:val="ListParagraph"/>
        <w:numPr>
          <w:ilvl w:val="0"/>
          <w:numId w:val="13"/>
        </w:numPr>
        <w:rPr>
          <w:rFonts w:ascii="Times New Roman" w:hAnsi="Times New Roman" w:cs="Times New Roman"/>
          <w:sz w:val="24"/>
          <w:szCs w:val="24"/>
        </w:rPr>
      </w:pPr>
      <w:r w:rsidRPr="00874CAA">
        <w:rPr>
          <w:color w:val="FF0000"/>
          <w:sz w:val="24"/>
          <w:szCs w:val="24"/>
        </w:rPr>
        <w:t xml:space="preserve">7 </w:t>
      </w:r>
      <w:r w:rsidRPr="00874CAA">
        <w:rPr>
          <w:rFonts w:ascii="Times New Roman" w:hAnsi="Times New Roman" w:cs="Times New Roman"/>
          <w:sz w:val="24"/>
          <w:szCs w:val="24"/>
        </w:rPr>
        <w:t>–</w:t>
      </w:r>
      <w:r w:rsidRPr="00874CAA">
        <w:rPr>
          <w:color w:val="FF0000"/>
          <w:sz w:val="24"/>
          <w:szCs w:val="24"/>
        </w:rPr>
        <w:t xml:space="preserve"> </w:t>
      </w:r>
      <w:r w:rsidRPr="00874CAA">
        <w:rPr>
          <w:rFonts w:ascii="Times New Roman" w:hAnsi="Times New Roman" w:cs="Times New Roman"/>
          <w:sz w:val="24"/>
          <w:szCs w:val="24"/>
        </w:rPr>
        <w:t>Cancel allocate</w:t>
      </w:r>
    </w:p>
    <w:p w:rsidR="00D57EB9" w:rsidRPr="00DF75EF" w:rsidRDefault="009D7777" w:rsidP="009D7777">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1189AD57" wp14:editId="69CBA4C4">
            <wp:extent cx="5797550" cy="26962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ocate-fn.jpg"/>
                    <pic:cNvPicPr/>
                  </pic:nvPicPr>
                  <pic:blipFill>
                    <a:blip r:embed="rId53">
                      <a:extLst>
                        <a:ext uri="{28A0092B-C50C-407E-A947-70E740481C1C}">
                          <a14:useLocalDpi xmlns:a14="http://schemas.microsoft.com/office/drawing/2010/main" val="0"/>
                        </a:ext>
                      </a:extLst>
                    </a:blip>
                    <a:stretch>
                      <a:fillRect/>
                    </a:stretch>
                  </pic:blipFill>
                  <pic:spPr>
                    <a:xfrm>
                      <a:off x="0" y="0"/>
                      <a:ext cx="5797550" cy="2696210"/>
                    </a:xfrm>
                    <a:prstGeom prst="rect">
                      <a:avLst/>
                    </a:prstGeom>
                  </pic:spPr>
                </pic:pic>
              </a:graphicData>
            </a:graphic>
          </wp:inline>
        </w:drawing>
      </w:r>
    </w:p>
    <w:p w:rsidR="00870329" w:rsidRPr="000A1E46" w:rsidRDefault="00E941A3" w:rsidP="00870329">
      <w:pPr>
        <w:pStyle w:val="Heading2"/>
        <w:rPr>
          <w:rFonts w:ascii="Times New Roman" w:hAnsi="Times New Roman" w:cs="Times New Roman"/>
          <w:b/>
        </w:rPr>
      </w:pPr>
      <w:r>
        <w:rPr>
          <w:rFonts w:ascii="Times New Roman" w:eastAsiaTheme="minorHAnsi" w:hAnsi="Times New Roman" w:cs="Times New Roman"/>
          <w:caps w:val="0"/>
          <w:color w:val="595959" w:themeColor="text1" w:themeTint="A6"/>
          <w:sz w:val="20"/>
          <w14:ligatures w14:val="none"/>
        </w:rPr>
        <w:br/>
      </w:r>
      <w:bookmarkStart w:id="28" w:name="_Toc357599008"/>
      <w:r w:rsidR="00220AEC" w:rsidRPr="000A1E46">
        <w:rPr>
          <w:rFonts w:ascii="Times New Roman" w:hAnsi="Times New Roman" w:cs="Times New Roman"/>
          <w:b/>
          <w:sz w:val="28"/>
        </w:rPr>
        <w:t>Edit Product in Order</w:t>
      </w:r>
      <w:bookmarkEnd w:id="28"/>
    </w:p>
    <w:p w:rsidR="003F5AD0" w:rsidRPr="000A1E46" w:rsidRDefault="003F5AD0" w:rsidP="003F5AD0">
      <w:pPr>
        <w:rPr>
          <w:rFonts w:ascii="Times New Roman" w:hAnsi="Times New Roman" w:cs="Times New Roman"/>
          <w:noProof/>
          <w:sz w:val="24"/>
          <w:lang w:eastAsia="en-US"/>
        </w:rPr>
      </w:pPr>
      <w:r w:rsidRPr="000A1E46">
        <w:rPr>
          <w:rFonts w:ascii="Times New Roman" w:hAnsi="Times New Roman" w:cs="Times New Roman"/>
          <w:b/>
          <w:sz w:val="24"/>
        </w:rPr>
        <w:t>Step 1:</w:t>
      </w:r>
      <w:r w:rsidRPr="000A1E46">
        <w:rPr>
          <w:rFonts w:ascii="Times New Roman" w:hAnsi="Times New Roman" w:cs="Times New Roman"/>
          <w:sz w:val="24"/>
        </w:rPr>
        <w:t xml:space="preserve"> </w:t>
      </w:r>
      <w:r w:rsidRPr="0070085C">
        <w:rPr>
          <w:rFonts w:ascii="Times New Roman" w:hAnsi="Times New Roman" w:cs="Times New Roman"/>
          <w:sz w:val="22"/>
        </w:rPr>
        <w:t xml:space="preserve">In the Items tab </w:t>
      </w:r>
      <w:r w:rsidRPr="000A1E46">
        <w:rPr>
          <w:rFonts w:ascii="Times New Roman" w:hAnsi="Times New Roman" w:cs="Times New Roman"/>
          <w:sz w:val="24"/>
        </w:rPr>
        <w:t xml:space="preserve">of </w:t>
      </w:r>
      <w:r w:rsidRPr="0012701D">
        <w:rPr>
          <w:rFonts w:ascii="Times New Roman" w:hAnsi="Times New Roman" w:cs="Times New Roman"/>
          <w:sz w:val="22"/>
        </w:rPr>
        <w:t>Details Order’s Page</w:t>
      </w:r>
      <w:r w:rsidRPr="000A1E46">
        <w:rPr>
          <w:rFonts w:ascii="Times New Roman" w:hAnsi="Times New Roman" w:cs="Times New Roman"/>
          <w:sz w:val="24"/>
        </w:rPr>
        <w:t xml:space="preserve">. </w:t>
      </w:r>
      <w:r w:rsidRPr="0070085C">
        <w:rPr>
          <w:rFonts w:ascii="Times New Roman" w:hAnsi="Times New Roman" w:cs="Times New Roman"/>
          <w:sz w:val="22"/>
        </w:rPr>
        <w:t xml:space="preserve">Click drop-down </w:t>
      </w:r>
      <w:r w:rsidRPr="000A1E46">
        <w:rPr>
          <w:rFonts w:ascii="Times New Roman" w:hAnsi="Times New Roman" w:cs="Times New Roman"/>
          <w:sz w:val="24"/>
        </w:rPr>
        <w:t>to allocate products. Select Edit.</w:t>
      </w:r>
      <w:r w:rsidRPr="000A1E46">
        <w:rPr>
          <w:rFonts w:ascii="Times New Roman" w:hAnsi="Times New Roman" w:cs="Times New Roman"/>
          <w:noProof/>
          <w:sz w:val="24"/>
          <w:lang w:eastAsia="en-US"/>
        </w:rPr>
        <w:t xml:space="preserve"> </w:t>
      </w:r>
    </w:p>
    <w:p w:rsidR="00CB5D81" w:rsidRPr="00DF75EF" w:rsidRDefault="00CB5D81" w:rsidP="00CB5D81">
      <w:pPr>
        <w:jc w:val="center"/>
        <w:rPr>
          <w:rFonts w:ascii="Times New Roman" w:hAnsi="Times New Roman" w:cs="Times New Roman"/>
          <w:noProof/>
          <w:lang w:eastAsia="en-US"/>
        </w:rPr>
      </w:pPr>
      <w:r>
        <w:rPr>
          <w:rFonts w:ascii="Times New Roman" w:hAnsi="Times New Roman" w:cs="Times New Roman"/>
          <w:noProof/>
          <w:lang w:eastAsia="en-US"/>
        </w:rPr>
        <w:drawing>
          <wp:inline distT="0" distB="0" distL="0" distR="0" wp14:anchorId="447CDBF4" wp14:editId="050EF6F0">
            <wp:extent cx="5797550" cy="2517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jpg"/>
                    <pic:cNvPicPr/>
                  </pic:nvPicPr>
                  <pic:blipFill>
                    <a:blip r:embed="rId54">
                      <a:extLst>
                        <a:ext uri="{28A0092B-C50C-407E-A947-70E740481C1C}">
                          <a14:useLocalDpi xmlns:a14="http://schemas.microsoft.com/office/drawing/2010/main" val="0"/>
                        </a:ext>
                      </a:extLst>
                    </a:blip>
                    <a:stretch>
                      <a:fillRect/>
                    </a:stretch>
                  </pic:blipFill>
                  <pic:spPr>
                    <a:xfrm>
                      <a:off x="0" y="0"/>
                      <a:ext cx="5797550" cy="2517775"/>
                    </a:xfrm>
                    <a:prstGeom prst="rect">
                      <a:avLst/>
                    </a:prstGeom>
                  </pic:spPr>
                </pic:pic>
              </a:graphicData>
            </a:graphic>
          </wp:inline>
        </w:drawing>
      </w:r>
    </w:p>
    <w:p w:rsidR="003F5AD0" w:rsidRPr="002418CF" w:rsidRDefault="003F5AD0" w:rsidP="003F5AD0">
      <w:pPr>
        <w:rPr>
          <w:rFonts w:ascii="Times New Roman" w:hAnsi="Times New Roman" w:cs="Times New Roman"/>
          <w:noProof/>
          <w:sz w:val="24"/>
          <w:lang w:eastAsia="en-US"/>
        </w:rPr>
      </w:pPr>
      <w:r w:rsidRPr="002C7E53">
        <w:rPr>
          <w:rFonts w:ascii="Times New Roman" w:hAnsi="Times New Roman" w:cs="Times New Roman"/>
          <w:b/>
          <w:noProof/>
          <w:sz w:val="24"/>
          <w:lang w:eastAsia="en-US"/>
        </w:rPr>
        <w:t>Step 2:</w:t>
      </w:r>
      <w:r w:rsidRPr="002C7E53">
        <w:rPr>
          <w:rFonts w:ascii="Times New Roman" w:hAnsi="Times New Roman" w:cs="Times New Roman"/>
          <w:noProof/>
          <w:sz w:val="24"/>
          <w:lang w:eastAsia="en-US"/>
        </w:rPr>
        <w:t xml:space="preserve">  </w:t>
      </w:r>
      <w:r w:rsidRPr="00866A12">
        <w:rPr>
          <w:rFonts w:ascii="Times New Roman" w:hAnsi="Times New Roman" w:cs="Times New Roman"/>
          <w:noProof/>
          <w:sz w:val="24"/>
          <w:szCs w:val="24"/>
          <w:lang w:eastAsia="en-US"/>
        </w:rPr>
        <w:t xml:space="preserve">Now, user can </w:t>
      </w:r>
      <w:r w:rsidRPr="00836217">
        <w:rPr>
          <w:rFonts w:ascii="Times New Roman" w:hAnsi="Times New Roman" w:cs="Times New Roman"/>
          <w:noProof/>
          <w:sz w:val="22"/>
          <w:szCs w:val="24"/>
          <w:lang w:eastAsia="en-US"/>
        </w:rPr>
        <w:t>chang quantity, size, material, text of products</w:t>
      </w:r>
      <w:r w:rsidRPr="00866A12">
        <w:rPr>
          <w:rFonts w:ascii="Times New Roman" w:hAnsi="Times New Roman" w:cs="Times New Roman"/>
          <w:noProof/>
          <w:sz w:val="24"/>
          <w:szCs w:val="24"/>
          <w:lang w:eastAsia="en-US"/>
        </w:rPr>
        <w:t>. And Click</w:t>
      </w:r>
      <w:r w:rsidRPr="002418CF">
        <w:rPr>
          <w:rFonts w:ascii="Times New Roman" w:hAnsi="Times New Roman" w:cs="Times New Roman"/>
          <w:noProof/>
          <w:sz w:val="24"/>
          <w:lang w:eastAsia="en-US"/>
        </w:rPr>
        <w:t xml:space="preserve"> “Save to Order”</w:t>
      </w:r>
      <w:r w:rsidR="009C6CA8" w:rsidRPr="002418CF">
        <w:rPr>
          <w:rFonts w:ascii="Times New Roman" w:hAnsi="Times New Roman" w:cs="Times New Roman"/>
          <w:noProof/>
          <w:sz w:val="24"/>
          <w:lang w:eastAsia="en-US"/>
        </w:rPr>
        <w:t xml:space="preserve"> </w:t>
      </w:r>
    </w:p>
    <w:p w:rsidR="009C6CA8" w:rsidRPr="002418CF" w:rsidRDefault="009C6CA8" w:rsidP="003F5AD0">
      <w:pPr>
        <w:rPr>
          <w:rFonts w:ascii="Times New Roman" w:hAnsi="Times New Roman" w:cs="Times New Roman"/>
          <w:noProof/>
          <w:sz w:val="24"/>
          <w:lang w:eastAsia="en-US"/>
        </w:rPr>
      </w:pPr>
      <w:r w:rsidRPr="002418CF">
        <w:rPr>
          <w:rFonts w:ascii="Times New Roman" w:hAnsi="Times New Roman" w:cs="Times New Roman"/>
          <w:noProof/>
          <w:sz w:val="24"/>
          <w:lang w:eastAsia="en-US"/>
        </w:rPr>
        <w:t xml:space="preserve">Similar </w:t>
      </w:r>
      <w:r w:rsidRPr="002418CF">
        <w:rPr>
          <w:rFonts w:ascii="Times New Roman" w:hAnsi="Times New Roman" w:cs="Times New Roman"/>
          <w:b/>
          <w:sz w:val="24"/>
        </w:rPr>
        <w:t>Create Order and Add Product to Order – Step 4</w:t>
      </w:r>
    </w:p>
    <w:p w:rsidR="003F5AD0" w:rsidRPr="00DF75EF" w:rsidRDefault="003C3A2F" w:rsidP="003F5AD0">
      <w:pPr>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A23F9C1" wp14:editId="41312D2A">
            <wp:extent cx="5797550" cy="39560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images.jpg"/>
                    <pic:cNvPicPr/>
                  </pic:nvPicPr>
                  <pic:blipFill>
                    <a:blip r:embed="rId36">
                      <a:extLst>
                        <a:ext uri="{28A0092B-C50C-407E-A947-70E740481C1C}">
                          <a14:useLocalDpi xmlns:a14="http://schemas.microsoft.com/office/drawing/2010/main" val="0"/>
                        </a:ext>
                      </a:extLst>
                    </a:blip>
                    <a:stretch>
                      <a:fillRect/>
                    </a:stretch>
                  </pic:blipFill>
                  <pic:spPr>
                    <a:xfrm>
                      <a:off x="0" y="0"/>
                      <a:ext cx="5797550" cy="3956050"/>
                    </a:xfrm>
                    <a:prstGeom prst="rect">
                      <a:avLst/>
                    </a:prstGeom>
                  </pic:spPr>
                </pic:pic>
              </a:graphicData>
            </a:graphic>
          </wp:inline>
        </w:drawing>
      </w:r>
    </w:p>
    <w:p w:rsidR="00220AEC" w:rsidRPr="001460AB" w:rsidRDefault="00220AEC" w:rsidP="00220AEC">
      <w:pPr>
        <w:pStyle w:val="Heading2"/>
        <w:rPr>
          <w:rFonts w:ascii="Times New Roman" w:hAnsi="Times New Roman" w:cs="Times New Roman"/>
          <w:b/>
          <w:sz w:val="28"/>
        </w:rPr>
      </w:pPr>
      <w:bookmarkStart w:id="29" w:name="_Toc357599009"/>
      <w:r w:rsidRPr="001460AB">
        <w:rPr>
          <w:rFonts w:ascii="Times New Roman" w:hAnsi="Times New Roman" w:cs="Times New Roman"/>
          <w:b/>
          <w:sz w:val="28"/>
        </w:rPr>
        <w:t>Delete Product in Order</w:t>
      </w:r>
      <w:bookmarkEnd w:id="29"/>
    </w:p>
    <w:p w:rsidR="003F5AD0" w:rsidRPr="00143E48" w:rsidRDefault="003F5AD0" w:rsidP="003F5AD0">
      <w:pPr>
        <w:rPr>
          <w:rFonts w:ascii="Times New Roman" w:hAnsi="Times New Roman" w:cs="Times New Roman"/>
          <w:sz w:val="22"/>
        </w:rPr>
      </w:pPr>
      <w:r w:rsidRPr="003D6220">
        <w:rPr>
          <w:rFonts w:ascii="Times New Roman" w:hAnsi="Times New Roman" w:cs="Times New Roman"/>
          <w:b/>
          <w:sz w:val="24"/>
        </w:rPr>
        <w:t>Step 1:</w:t>
      </w:r>
      <w:r w:rsidRPr="003D6220">
        <w:rPr>
          <w:rFonts w:ascii="Times New Roman" w:hAnsi="Times New Roman" w:cs="Times New Roman"/>
          <w:sz w:val="24"/>
        </w:rPr>
        <w:t xml:space="preserve"> </w:t>
      </w:r>
      <w:r w:rsidRPr="00143E48">
        <w:rPr>
          <w:rFonts w:ascii="Times New Roman" w:hAnsi="Times New Roman" w:cs="Times New Roman"/>
          <w:sz w:val="22"/>
        </w:rPr>
        <w:t xml:space="preserve">In the Items tab of Details </w:t>
      </w:r>
      <w:r w:rsidRPr="003D6220">
        <w:rPr>
          <w:rFonts w:ascii="Times New Roman" w:hAnsi="Times New Roman" w:cs="Times New Roman"/>
          <w:sz w:val="24"/>
        </w:rPr>
        <w:t>Order’s Page</w:t>
      </w:r>
      <w:r w:rsidRPr="00143E48">
        <w:rPr>
          <w:rFonts w:ascii="Times New Roman" w:hAnsi="Times New Roman" w:cs="Times New Roman"/>
          <w:sz w:val="22"/>
        </w:rPr>
        <w:t>. Click drop-down to allocate products</w:t>
      </w:r>
      <w:r w:rsidRPr="003D6220">
        <w:rPr>
          <w:rFonts w:ascii="Times New Roman" w:hAnsi="Times New Roman" w:cs="Times New Roman"/>
          <w:sz w:val="24"/>
        </w:rPr>
        <w:t xml:space="preserve">. </w:t>
      </w:r>
      <w:r w:rsidRPr="00143E48">
        <w:rPr>
          <w:rFonts w:ascii="Times New Roman" w:hAnsi="Times New Roman" w:cs="Times New Roman"/>
          <w:sz w:val="22"/>
        </w:rPr>
        <w:t xml:space="preserve">Select Delete. </w:t>
      </w:r>
    </w:p>
    <w:p w:rsidR="003F5AD0" w:rsidRPr="00DF75EF" w:rsidRDefault="001708C8" w:rsidP="001708C8">
      <w:pPr>
        <w:jc w:val="center"/>
        <w:rPr>
          <w:rFonts w:ascii="Times New Roman" w:hAnsi="Times New Roman" w:cs="Times New Roman"/>
        </w:rPr>
      </w:pPr>
      <w:r>
        <w:rPr>
          <w:rFonts w:ascii="Times New Roman" w:hAnsi="Times New Roman" w:cs="Times New Roman"/>
          <w:noProof/>
          <w:lang w:eastAsia="en-US"/>
        </w:rPr>
        <w:drawing>
          <wp:inline distT="0" distB="0" distL="0" distR="0" wp14:anchorId="169E8C1C" wp14:editId="5B71DE92">
            <wp:extent cx="5797550" cy="24237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a:blip r:embed="rId55">
                      <a:extLst>
                        <a:ext uri="{28A0092B-C50C-407E-A947-70E740481C1C}">
                          <a14:useLocalDpi xmlns:a14="http://schemas.microsoft.com/office/drawing/2010/main" val="0"/>
                        </a:ext>
                      </a:extLst>
                    </a:blip>
                    <a:stretch>
                      <a:fillRect/>
                    </a:stretch>
                  </pic:blipFill>
                  <pic:spPr>
                    <a:xfrm>
                      <a:off x="0" y="0"/>
                      <a:ext cx="5797550" cy="2423795"/>
                    </a:xfrm>
                    <a:prstGeom prst="rect">
                      <a:avLst/>
                    </a:prstGeom>
                  </pic:spPr>
                </pic:pic>
              </a:graphicData>
            </a:graphic>
          </wp:inline>
        </w:drawing>
      </w:r>
    </w:p>
    <w:p w:rsidR="00611EDB" w:rsidRPr="00B534B8" w:rsidRDefault="00611EDB" w:rsidP="00611EDB">
      <w:pPr>
        <w:rPr>
          <w:rFonts w:ascii="Times New Roman" w:hAnsi="Times New Roman" w:cs="Times New Roman"/>
          <w:sz w:val="24"/>
        </w:rPr>
      </w:pPr>
      <w:r w:rsidRPr="00B534B8">
        <w:rPr>
          <w:rFonts w:ascii="Times New Roman" w:hAnsi="Times New Roman" w:cs="Times New Roman"/>
          <w:b/>
          <w:sz w:val="24"/>
        </w:rPr>
        <w:t>Step 2:</w:t>
      </w:r>
      <w:r w:rsidR="00B534B8">
        <w:rPr>
          <w:rFonts w:ascii="Times New Roman" w:hAnsi="Times New Roman" w:cs="Times New Roman"/>
          <w:b/>
          <w:sz w:val="24"/>
        </w:rPr>
        <w:t xml:space="preserve"> </w:t>
      </w:r>
      <w:r w:rsidRPr="00B534B8">
        <w:rPr>
          <w:rFonts w:ascii="Times New Roman" w:hAnsi="Times New Roman" w:cs="Times New Roman"/>
          <w:sz w:val="24"/>
        </w:rPr>
        <w:t xml:space="preserve">The Conform form will appear.  Click OK </w:t>
      </w:r>
      <w:r w:rsidR="001708C8" w:rsidRPr="00B534B8">
        <w:rPr>
          <w:rFonts w:ascii="Times New Roman" w:hAnsi="Times New Roman" w:cs="Times New Roman"/>
          <w:sz w:val="24"/>
        </w:rPr>
        <w:t>if you want to delete this product</w:t>
      </w:r>
      <w:r w:rsidRPr="00B534B8">
        <w:rPr>
          <w:rFonts w:ascii="Times New Roman" w:hAnsi="Times New Roman" w:cs="Times New Roman"/>
          <w:sz w:val="24"/>
        </w:rPr>
        <w:t xml:space="preserve">.. </w:t>
      </w:r>
    </w:p>
    <w:p w:rsidR="00611EDB" w:rsidRPr="00DF75EF" w:rsidRDefault="00611EDB" w:rsidP="00611EDB">
      <w:pPr>
        <w:jc w:val="center"/>
        <w:rPr>
          <w:rFonts w:ascii="Times New Roman" w:hAnsi="Times New Roman" w:cs="Times New Roman"/>
        </w:rPr>
      </w:pPr>
      <w:r w:rsidRPr="00DF75EF">
        <w:rPr>
          <w:rFonts w:ascii="Times New Roman" w:hAnsi="Times New Roman" w:cs="Times New Roman"/>
          <w:noProof/>
          <w:lang w:eastAsia="en-US"/>
        </w:rPr>
        <w:lastRenderedPageBreak/>
        <w:drawing>
          <wp:inline distT="0" distB="0" distL="0" distR="0" wp14:anchorId="3A745D0F" wp14:editId="1D22D002">
            <wp:extent cx="2486025" cy="1114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025" cy="1114425"/>
                    </a:xfrm>
                    <a:prstGeom prst="rect">
                      <a:avLst/>
                    </a:prstGeom>
                    <a:noFill/>
                    <a:ln>
                      <a:noFill/>
                    </a:ln>
                  </pic:spPr>
                </pic:pic>
              </a:graphicData>
            </a:graphic>
          </wp:inline>
        </w:drawing>
      </w:r>
    </w:p>
    <w:p w:rsidR="00220AEC" w:rsidRPr="009930FD" w:rsidRDefault="00220AEC" w:rsidP="00220AEC">
      <w:pPr>
        <w:pStyle w:val="Heading2"/>
        <w:rPr>
          <w:rFonts w:ascii="Times New Roman" w:hAnsi="Times New Roman" w:cs="Times New Roman"/>
          <w:b/>
          <w:sz w:val="28"/>
        </w:rPr>
      </w:pPr>
      <w:bookmarkStart w:id="30" w:name="_Toc357599010"/>
      <w:r w:rsidRPr="009930FD">
        <w:rPr>
          <w:rFonts w:ascii="Times New Roman" w:hAnsi="Times New Roman" w:cs="Times New Roman"/>
          <w:b/>
          <w:sz w:val="28"/>
        </w:rPr>
        <w:t>Edit Order</w:t>
      </w:r>
      <w:bookmarkEnd w:id="30"/>
    </w:p>
    <w:p w:rsidR="00870329" w:rsidRPr="009930FD" w:rsidRDefault="00870329" w:rsidP="00870329">
      <w:pPr>
        <w:rPr>
          <w:rFonts w:ascii="Times New Roman" w:hAnsi="Times New Roman" w:cs="Times New Roman"/>
          <w:sz w:val="24"/>
        </w:rPr>
      </w:pPr>
      <w:r w:rsidRPr="009930FD">
        <w:rPr>
          <w:rFonts w:ascii="Times New Roman" w:hAnsi="Times New Roman" w:cs="Times New Roman"/>
          <w:b/>
          <w:sz w:val="24"/>
        </w:rPr>
        <w:t>Step 1:</w:t>
      </w:r>
      <w:r w:rsidRPr="009930FD">
        <w:rPr>
          <w:rFonts w:ascii="Times New Roman" w:hAnsi="Times New Roman" w:cs="Times New Roman"/>
          <w:sz w:val="24"/>
        </w:rPr>
        <w:t xml:space="preserve">  Click drop-down in order and select edit. </w:t>
      </w:r>
    </w:p>
    <w:p w:rsidR="002A01AC" w:rsidRDefault="00870329">
      <w:pPr>
        <w:rPr>
          <w:rFonts w:ascii="Times New Roman" w:hAnsi="Times New Roman" w:cs="Times New Roman"/>
          <w:sz w:val="24"/>
        </w:rPr>
      </w:pPr>
      <w:r w:rsidRPr="009930FD">
        <w:rPr>
          <w:rFonts w:ascii="Times New Roman" w:hAnsi="Times New Roman" w:cs="Times New Roman"/>
          <w:sz w:val="24"/>
        </w:rPr>
        <w:t xml:space="preserve">Note </w:t>
      </w:r>
      <w:r w:rsidR="008411D9" w:rsidRPr="009930FD">
        <w:rPr>
          <w:rFonts w:ascii="Times New Roman" w:hAnsi="Times New Roman" w:cs="Times New Roman"/>
          <w:sz w:val="24"/>
        </w:rPr>
        <w:t xml:space="preserve">: </w:t>
      </w:r>
      <w:r w:rsidRPr="009930FD">
        <w:rPr>
          <w:rFonts w:ascii="Times New Roman" w:hAnsi="Times New Roman" w:cs="Times New Roman"/>
          <w:sz w:val="24"/>
        </w:rPr>
        <w:t>User can edit  order</w:t>
      </w:r>
      <w:r w:rsidR="008411D9" w:rsidRPr="009930FD">
        <w:rPr>
          <w:rFonts w:ascii="Times New Roman" w:hAnsi="Times New Roman" w:cs="Times New Roman"/>
          <w:sz w:val="24"/>
        </w:rPr>
        <w:t>s</w:t>
      </w:r>
      <w:r w:rsidRPr="009930FD">
        <w:rPr>
          <w:rFonts w:ascii="Times New Roman" w:hAnsi="Times New Roman" w:cs="Times New Roman"/>
          <w:sz w:val="24"/>
        </w:rPr>
        <w:t xml:space="preserve"> what is </w:t>
      </w:r>
      <w:r w:rsidRPr="009B0966">
        <w:rPr>
          <w:rFonts w:ascii="Times New Roman" w:hAnsi="Times New Roman" w:cs="Times New Roman"/>
          <w:b/>
          <w:sz w:val="24"/>
        </w:rPr>
        <w:t>not</w:t>
      </w:r>
      <w:r w:rsidR="005E5375" w:rsidRPr="009B0966">
        <w:rPr>
          <w:rFonts w:ascii="Times New Roman" w:hAnsi="Times New Roman" w:cs="Times New Roman"/>
          <w:b/>
          <w:sz w:val="24"/>
        </w:rPr>
        <w:t>-</w:t>
      </w:r>
      <w:r w:rsidRPr="009B0966">
        <w:rPr>
          <w:rFonts w:ascii="Times New Roman" w:hAnsi="Times New Roman" w:cs="Times New Roman"/>
          <w:b/>
          <w:sz w:val="24"/>
        </w:rPr>
        <w:t>submitted</w:t>
      </w:r>
      <w:r w:rsidR="005E5375" w:rsidRPr="009930FD">
        <w:rPr>
          <w:rFonts w:ascii="Times New Roman" w:hAnsi="Times New Roman" w:cs="Times New Roman"/>
          <w:sz w:val="24"/>
        </w:rPr>
        <w:t>,</w:t>
      </w:r>
      <w:r w:rsidR="00D57EB9" w:rsidRPr="009930FD">
        <w:rPr>
          <w:rFonts w:ascii="Times New Roman" w:hAnsi="Times New Roman" w:cs="Times New Roman"/>
          <w:sz w:val="24"/>
        </w:rPr>
        <w:t xml:space="preserve"> </w:t>
      </w:r>
      <w:r w:rsidR="00D57EB9" w:rsidRPr="009B0966">
        <w:rPr>
          <w:rFonts w:ascii="Times New Roman" w:hAnsi="Times New Roman" w:cs="Times New Roman"/>
          <w:b/>
          <w:sz w:val="24"/>
        </w:rPr>
        <w:t>pending</w:t>
      </w:r>
      <w:r w:rsidR="005E5375" w:rsidRPr="009930FD">
        <w:rPr>
          <w:rFonts w:ascii="Times New Roman" w:hAnsi="Times New Roman" w:cs="Times New Roman"/>
          <w:sz w:val="24"/>
        </w:rPr>
        <w:t xml:space="preserve">, </w:t>
      </w:r>
      <w:r w:rsidR="005E5375" w:rsidRPr="009B0966">
        <w:rPr>
          <w:rFonts w:ascii="Times New Roman" w:hAnsi="Times New Roman" w:cs="Times New Roman"/>
          <w:b/>
          <w:sz w:val="24"/>
        </w:rPr>
        <w:t>on session</w:t>
      </w:r>
      <w:r w:rsidR="00D57EB9" w:rsidRPr="009930FD">
        <w:rPr>
          <w:rFonts w:ascii="Times New Roman" w:hAnsi="Times New Roman" w:cs="Times New Roman"/>
          <w:sz w:val="24"/>
        </w:rPr>
        <w:t xml:space="preserve"> </w:t>
      </w:r>
      <w:r w:rsidR="0052526D">
        <w:rPr>
          <w:rFonts w:ascii="Times New Roman" w:hAnsi="Times New Roman" w:cs="Times New Roman"/>
          <w:sz w:val="24"/>
        </w:rPr>
        <w:t>.</w:t>
      </w:r>
      <w:r w:rsidR="00160755">
        <w:rPr>
          <w:rFonts w:ascii="Times New Roman" w:hAnsi="Times New Roman" w:cs="Times New Roman"/>
          <w:noProof/>
          <w:lang w:eastAsia="en-US"/>
        </w:rPr>
        <w:drawing>
          <wp:inline distT="0" distB="0" distL="0" distR="0" wp14:anchorId="5B92A21C" wp14:editId="2361EDA8">
            <wp:extent cx="5797550" cy="172529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2.jpg"/>
                    <pic:cNvPicPr/>
                  </pic:nvPicPr>
                  <pic:blipFill>
                    <a:blip r:embed="rId57">
                      <a:extLst>
                        <a:ext uri="{28A0092B-C50C-407E-A947-70E740481C1C}">
                          <a14:useLocalDpi xmlns:a14="http://schemas.microsoft.com/office/drawing/2010/main" val="0"/>
                        </a:ext>
                      </a:extLst>
                    </a:blip>
                    <a:stretch>
                      <a:fillRect/>
                    </a:stretch>
                  </pic:blipFill>
                  <pic:spPr>
                    <a:xfrm>
                      <a:off x="0" y="0"/>
                      <a:ext cx="5797550" cy="1725295"/>
                    </a:xfrm>
                    <a:prstGeom prst="rect">
                      <a:avLst/>
                    </a:prstGeom>
                  </pic:spPr>
                </pic:pic>
              </a:graphicData>
            </a:graphic>
          </wp:inline>
        </w:drawing>
      </w:r>
    </w:p>
    <w:p w:rsidR="0052526D" w:rsidRPr="0052526D" w:rsidRDefault="0052526D">
      <w:pPr>
        <w:rPr>
          <w:rFonts w:ascii="Times New Roman" w:hAnsi="Times New Roman" w:cs="Times New Roman"/>
          <w:sz w:val="24"/>
        </w:rPr>
      </w:pPr>
    </w:p>
    <w:p w:rsidR="00870329" w:rsidRPr="00CD611E" w:rsidRDefault="00870329" w:rsidP="00870329">
      <w:pPr>
        <w:rPr>
          <w:rFonts w:ascii="Times New Roman" w:hAnsi="Times New Roman" w:cs="Times New Roman"/>
          <w:sz w:val="24"/>
          <w:szCs w:val="24"/>
        </w:rPr>
      </w:pPr>
      <w:r w:rsidRPr="00CD611E">
        <w:rPr>
          <w:rFonts w:ascii="Times New Roman" w:hAnsi="Times New Roman" w:cs="Times New Roman"/>
          <w:b/>
          <w:sz w:val="24"/>
          <w:szCs w:val="24"/>
        </w:rPr>
        <w:t>Step2 :</w:t>
      </w:r>
      <w:r w:rsidRPr="00CD611E">
        <w:rPr>
          <w:rFonts w:ascii="Times New Roman" w:hAnsi="Times New Roman" w:cs="Times New Roman"/>
          <w:sz w:val="24"/>
          <w:szCs w:val="24"/>
        </w:rPr>
        <w:t xml:space="preserve"> </w:t>
      </w:r>
      <w:r w:rsidR="00971669" w:rsidRPr="00CD611E">
        <w:rPr>
          <w:rFonts w:ascii="Times New Roman" w:hAnsi="Times New Roman" w:cs="Times New Roman"/>
          <w:sz w:val="24"/>
          <w:szCs w:val="24"/>
        </w:rPr>
        <w:t>In tab “</w:t>
      </w:r>
      <w:r w:rsidR="00971669" w:rsidRPr="00CD611E">
        <w:rPr>
          <w:rFonts w:ascii="Times New Roman" w:hAnsi="Times New Roman" w:cs="Times New Roman"/>
          <w:sz w:val="22"/>
          <w:szCs w:val="24"/>
        </w:rPr>
        <w:t>INFORMATION</w:t>
      </w:r>
      <w:r w:rsidR="00971669" w:rsidRPr="00CD611E">
        <w:rPr>
          <w:rFonts w:ascii="Times New Roman" w:hAnsi="Times New Roman" w:cs="Times New Roman"/>
          <w:sz w:val="24"/>
          <w:szCs w:val="24"/>
        </w:rPr>
        <w:t>” e</w:t>
      </w:r>
      <w:r w:rsidR="003F5AD0" w:rsidRPr="00CD611E">
        <w:rPr>
          <w:rFonts w:ascii="Times New Roman" w:hAnsi="Times New Roman" w:cs="Times New Roman"/>
          <w:sz w:val="24"/>
          <w:szCs w:val="24"/>
        </w:rPr>
        <w:t>dit</w:t>
      </w:r>
      <w:r w:rsidRPr="00CD611E">
        <w:rPr>
          <w:rFonts w:ascii="Times New Roman" w:hAnsi="Times New Roman" w:cs="Times New Roman"/>
          <w:sz w:val="24"/>
          <w:szCs w:val="24"/>
        </w:rPr>
        <w:t xml:space="preserve"> </w:t>
      </w:r>
      <w:r w:rsidR="003F5AD0" w:rsidRPr="00CD611E">
        <w:rPr>
          <w:rFonts w:ascii="Times New Roman" w:hAnsi="Times New Roman" w:cs="Times New Roman"/>
          <w:sz w:val="24"/>
          <w:szCs w:val="24"/>
        </w:rPr>
        <w:t>P</w:t>
      </w:r>
      <w:r w:rsidR="00E47337" w:rsidRPr="00CD611E">
        <w:rPr>
          <w:rFonts w:ascii="Times New Roman" w:hAnsi="Times New Roman" w:cs="Times New Roman"/>
          <w:sz w:val="24"/>
          <w:szCs w:val="24"/>
        </w:rPr>
        <w:t>O</w:t>
      </w:r>
      <w:r w:rsidR="003F5AD0" w:rsidRPr="00CD611E">
        <w:rPr>
          <w:rFonts w:ascii="Times New Roman" w:hAnsi="Times New Roman" w:cs="Times New Roman"/>
          <w:sz w:val="24"/>
          <w:szCs w:val="24"/>
        </w:rPr>
        <w:t xml:space="preserve"> Number</w:t>
      </w:r>
      <w:r w:rsidRPr="00CD611E">
        <w:rPr>
          <w:rFonts w:ascii="Times New Roman" w:hAnsi="Times New Roman" w:cs="Times New Roman"/>
          <w:sz w:val="24"/>
          <w:szCs w:val="24"/>
        </w:rPr>
        <w:t xml:space="preserve">, </w:t>
      </w:r>
      <w:r w:rsidR="003F5AD0" w:rsidRPr="00CD611E">
        <w:rPr>
          <w:rFonts w:ascii="Times New Roman" w:hAnsi="Times New Roman" w:cs="Times New Roman"/>
          <w:sz w:val="24"/>
          <w:szCs w:val="24"/>
        </w:rPr>
        <w:t>Order Ref, chooise Material, Quantity of Products, Allocate to Locatioan a</w:t>
      </w:r>
      <w:r w:rsidRPr="00CD611E">
        <w:rPr>
          <w:rFonts w:ascii="Times New Roman" w:hAnsi="Times New Roman" w:cs="Times New Roman"/>
          <w:sz w:val="24"/>
          <w:szCs w:val="24"/>
        </w:rPr>
        <w:t>nd Click Submit or Save Order</w:t>
      </w:r>
    </w:p>
    <w:p w:rsidR="0012061E" w:rsidRPr="00CD611E" w:rsidRDefault="0012061E" w:rsidP="00870329">
      <w:pPr>
        <w:rPr>
          <w:rFonts w:ascii="Times New Roman" w:hAnsi="Times New Roman" w:cs="Times New Roman"/>
          <w:b/>
          <w:sz w:val="24"/>
          <w:szCs w:val="24"/>
        </w:rPr>
      </w:pPr>
      <w:r w:rsidRPr="00CD611E">
        <w:rPr>
          <w:rFonts w:ascii="Times New Roman" w:hAnsi="Times New Roman" w:cs="Times New Roman"/>
          <w:sz w:val="24"/>
          <w:szCs w:val="24"/>
        </w:rPr>
        <w:t xml:space="preserve">Similar </w:t>
      </w:r>
      <w:r w:rsidRPr="00CD611E">
        <w:rPr>
          <w:rFonts w:ascii="Times New Roman" w:hAnsi="Times New Roman" w:cs="Times New Roman"/>
          <w:b/>
          <w:sz w:val="24"/>
          <w:szCs w:val="24"/>
        </w:rPr>
        <w:t>ORDER – STEP 7</w:t>
      </w:r>
    </w:p>
    <w:p w:rsidR="0012061E" w:rsidRPr="00CD611E" w:rsidRDefault="0012061E" w:rsidP="00701F2B">
      <w:pPr>
        <w:pStyle w:val="ListParagraph"/>
        <w:numPr>
          <w:ilvl w:val="0"/>
          <w:numId w:val="10"/>
        </w:numPr>
        <w:rPr>
          <w:rFonts w:ascii="Times New Roman" w:hAnsi="Times New Roman" w:cs="Times New Roman"/>
          <w:noProof/>
          <w:sz w:val="24"/>
          <w:szCs w:val="24"/>
          <w:lang w:eastAsia="en-US"/>
        </w:rPr>
      </w:pPr>
      <w:r w:rsidRPr="00CD611E">
        <w:rPr>
          <w:rFonts w:ascii="Times New Roman" w:hAnsi="Times New Roman" w:cs="Times New Roman"/>
          <w:color w:val="FF0000"/>
          <w:sz w:val="24"/>
          <w:szCs w:val="24"/>
        </w:rPr>
        <w:t xml:space="preserve">1 </w:t>
      </w:r>
      <w:r w:rsidRPr="00CD611E">
        <w:rPr>
          <w:rFonts w:ascii="Times New Roman" w:hAnsi="Times New Roman" w:cs="Times New Roman"/>
          <w:sz w:val="24"/>
          <w:szCs w:val="24"/>
        </w:rPr>
        <w:t xml:space="preserve">– Enter the PO Number – </w:t>
      </w:r>
      <w:r w:rsidRPr="00CD611E">
        <w:rPr>
          <w:rFonts w:ascii="Times New Roman" w:hAnsi="Times New Roman" w:cs="Times New Roman"/>
          <w:color w:val="FF0000"/>
          <w:sz w:val="24"/>
          <w:szCs w:val="24"/>
        </w:rPr>
        <w:t>required filed</w:t>
      </w:r>
    </w:p>
    <w:p w:rsidR="0012061E" w:rsidRPr="00CD611E" w:rsidRDefault="0012061E" w:rsidP="00701F2B">
      <w:pPr>
        <w:pStyle w:val="ListParagraph"/>
        <w:numPr>
          <w:ilvl w:val="0"/>
          <w:numId w:val="10"/>
        </w:numPr>
        <w:rPr>
          <w:rFonts w:ascii="Times New Roman" w:hAnsi="Times New Roman" w:cs="Times New Roman"/>
          <w:noProof/>
          <w:sz w:val="24"/>
          <w:szCs w:val="24"/>
          <w:lang w:eastAsia="en-US"/>
        </w:rPr>
      </w:pPr>
      <w:r w:rsidRPr="00CD611E">
        <w:rPr>
          <w:rFonts w:ascii="Times New Roman" w:hAnsi="Times New Roman" w:cs="Times New Roman"/>
          <w:color w:val="FF0000"/>
          <w:sz w:val="24"/>
          <w:szCs w:val="24"/>
        </w:rPr>
        <w:t xml:space="preserve">2 </w:t>
      </w:r>
      <w:r w:rsidRPr="00CD611E">
        <w:rPr>
          <w:rFonts w:ascii="Times New Roman" w:hAnsi="Times New Roman" w:cs="Times New Roman"/>
          <w:sz w:val="24"/>
          <w:szCs w:val="24"/>
        </w:rPr>
        <w:t xml:space="preserve">- Order Ref – </w:t>
      </w:r>
      <w:r w:rsidRPr="00CD611E">
        <w:rPr>
          <w:rFonts w:ascii="Times New Roman" w:hAnsi="Times New Roman" w:cs="Times New Roman"/>
          <w:color w:val="FF0000"/>
          <w:sz w:val="24"/>
          <w:szCs w:val="24"/>
        </w:rPr>
        <w:t>required filed</w:t>
      </w:r>
    </w:p>
    <w:p w:rsidR="00870329" w:rsidRPr="00DF75EF" w:rsidRDefault="00B4055E" w:rsidP="00870329">
      <w:pPr>
        <w:jc w:val="center"/>
        <w:rPr>
          <w:rFonts w:ascii="Times New Roman" w:hAnsi="Times New Roman" w:cs="Times New Roman"/>
        </w:rPr>
      </w:pPr>
      <w:r>
        <w:rPr>
          <w:rFonts w:ascii="Times New Roman" w:hAnsi="Times New Roman" w:cs="Times New Roman"/>
          <w:noProof/>
          <w:lang w:eastAsia="en-US"/>
        </w:rPr>
        <w:drawing>
          <wp:inline distT="0" distB="0" distL="0" distR="0" wp14:anchorId="7EE70591" wp14:editId="7FCD8D13">
            <wp:extent cx="4648200" cy="2682843"/>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jpg"/>
                    <pic:cNvPicPr/>
                  </pic:nvPicPr>
                  <pic:blipFill>
                    <a:blip r:embed="rId43">
                      <a:extLst>
                        <a:ext uri="{28A0092B-C50C-407E-A947-70E740481C1C}">
                          <a14:useLocalDpi xmlns:a14="http://schemas.microsoft.com/office/drawing/2010/main" val="0"/>
                        </a:ext>
                      </a:extLst>
                    </a:blip>
                    <a:stretch>
                      <a:fillRect/>
                    </a:stretch>
                  </pic:blipFill>
                  <pic:spPr>
                    <a:xfrm>
                      <a:off x="0" y="0"/>
                      <a:ext cx="4653757" cy="2686050"/>
                    </a:xfrm>
                    <a:prstGeom prst="rect">
                      <a:avLst/>
                    </a:prstGeom>
                  </pic:spPr>
                </pic:pic>
              </a:graphicData>
            </a:graphic>
          </wp:inline>
        </w:drawing>
      </w:r>
    </w:p>
    <w:p w:rsidR="00BE0825" w:rsidRPr="00A341BE" w:rsidRDefault="00870329" w:rsidP="00BE0825">
      <w:pPr>
        <w:pStyle w:val="Heading2"/>
        <w:rPr>
          <w:rFonts w:ascii="Times New Roman" w:hAnsi="Times New Roman" w:cs="Times New Roman"/>
          <w:b/>
          <w:sz w:val="28"/>
        </w:rPr>
      </w:pPr>
      <w:bookmarkStart w:id="31" w:name="_Toc357599011"/>
      <w:r w:rsidRPr="00A341BE">
        <w:rPr>
          <w:rFonts w:ascii="Times New Roman" w:hAnsi="Times New Roman" w:cs="Times New Roman"/>
          <w:b/>
          <w:sz w:val="28"/>
        </w:rPr>
        <w:lastRenderedPageBreak/>
        <w:t>View</w:t>
      </w:r>
      <w:r w:rsidR="00BE0825" w:rsidRPr="00A341BE">
        <w:rPr>
          <w:rFonts w:ascii="Times New Roman" w:hAnsi="Times New Roman" w:cs="Times New Roman"/>
          <w:b/>
          <w:sz w:val="28"/>
        </w:rPr>
        <w:t xml:space="preserve"> Order</w:t>
      </w:r>
      <w:bookmarkEnd w:id="31"/>
    </w:p>
    <w:p w:rsidR="004B1C8B" w:rsidRPr="00AF21D5" w:rsidRDefault="004B1C8B" w:rsidP="004B1C8B">
      <w:pPr>
        <w:rPr>
          <w:rFonts w:ascii="Times New Roman" w:hAnsi="Times New Roman" w:cs="Times New Roman"/>
          <w:sz w:val="24"/>
        </w:rPr>
      </w:pPr>
      <w:r w:rsidRPr="00AF21D5">
        <w:rPr>
          <w:rFonts w:ascii="Times New Roman" w:hAnsi="Times New Roman" w:cs="Times New Roman"/>
          <w:b/>
          <w:sz w:val="24"/>
        </w:rPr>
        <w:t>Step 1:</w:t>
      </w:r>
      <w:r w:rsidRPr="00AF21D5">
        <w:rPr>
          <w:rFonts w:ascii="Times New Roman" w:hAnsi="Times New Roman" w:cs="Times New Roman"/>
          <w:sz w:val="24"/>
        </w:rPr>
        <w:t xml:space="preserve"> Click drop-down in</w:t>
      </w:r>
      <w:r w:rsidR="00E6040C" w:rsidRPr="00AF21D5">
        <w:rPr>
          <w:rFonts w:ascii="Times New Roman" w:hAnsi="Times New Roman" w:cs="Times New Roman"/>
          <w:sz w:val="24"/>
        </w:rPr>
        <w:t xml:space="preserve"> Menu</w:t>
      </w:r>
      <w:r w:rsidRPr="00AF21D5">
        <w:rPr>
          <w:rFonts w:ascii="Times New Roman" w:hAnsi="Times New Roman" w:cs="Times New Roman"/>
          <w:sz w:val="24"/>
        </w:rPr>
        <w:t xml:space="preserve"> </w:t>
      </w:r>
      <w:r w:rsidR="0033487F" w:rsidRPr="00AF21D5">
        <w:rPr>
          <w:rFonts w:ascii="Times New Roman" w:hAnsi="Times New Roman" w:cs="Times New Roman"/>
          <w:sz w:val="24"/>
        </w:rPr>
        <w:t>O</w:t>
      </w:r>
      <w:r w:rsidRPr="00AF21D5">
        <w:rPr>
          <w:rFonts w:ascii="Times New Roman" w:hAnsi="Times New Roman" w:cs="Times New Roman"/>
          <w:sz w:val="24"/>
        </w:rPr>
        <w:t>rder and select view.</w:t>
      </w:r>
    </w:p>
    <w:p w:rsidR="004B1C8B" w:rsidRPr="00AF21D5" w:rsidRDefault="004B1C8B" w:rsidP="004B1C8B">
      <w:pPr>
        <w:rPr>
          <w:rFonts w:ascii="Times New Roman" w:hAnsi="Times New Roman" w:cs="Times New Roman"/>
          <w:sz w:val="24"/>
        </w:rPr>
      </w:pPr>
      <w:r w:rsidRPr="00AF21D5">
        <w:rPr>
          <w:rFonts w:ascii="Times New Roman" w:hAnsi="Times New Roman" w:cs="Times New Roman"/>
          <w:sz w:val="24"/>
        </w:rPr>
        <w:t xml:space="preserve">Note: </w:t>
      </w:r>
    </w:p>
    <w:p w:rsidR="002A57DB" w:rsidRPr="00AF21D5" w:rsidRDefault="002A57DB" w:rsidP="00701F2B">
      <w:pPr>
        <w:pStyle w:val="ListBullet"/>
        <w:numPr>
          <w:ilvl w:val="0"/>
          <w:numId w:val="14"/>
        </w:numPr>
        <w:rPr>
          <w:rFonts w:ascii="Times New Roman" w:hAnsi="Times New Roman" w:cs="Times New Roman"/>
          <w:sz w:val="24"/>
        </w:rPr>
      </w:pPr>
      <w:r w:rsidRPr="00AF21D5">
        <w:rPr>
          <w:rFonts w:ascii="Times New Roman" w:hAnsi="Times New Roman" w:cs="Times New Roman"/>
          <w:sz w:val="24"/>
        </w:rPr>
        <w:t xml:space="preserve">All order can view </w:t>
      </w:r>
    </w:p>
    <w:p w:rsidR="002A57DB" w:rsidRPr="003A69B3" w:rsidRDefault="002A57DB" w:rsidP="00701F2B">
      <w:pPr>
        <w:pStyle w:val="ListBullet"/>
        <w:numPr>
          <w:ilvl w:val="0"/>
          <w:numId w:val="14"/>
        </w:numPr>
        <w:rPr>
          <w:rFonts w:ascii="Times New Roman" w:hAnsi="Times New Roman" w:cs="Times New Roman"/>
          <w:sz w:val="24"/>
        </w:rPr>
      </w:pPr>
      <w:r w:rsidRPr="003A69B3">
        <w:rPr>
          <w:rFonts w:ascii="Times New Roman" w:hAnsi="Times New Roman" w:cs="Times New Roman"/>
          <w:sz w:val="24"/>
        </w:rPr>
        <w:t xml:space="preserve">User must roles to view order another. </w:t>
      </w:r>
    </w:p>
    <w:p w:rsidR="004B1C8B" w:rsidRPr="00DF75EF" w:rsidRDefault="00E16CC3" w:rsidP="00E16CC3">
      <w:pPr>
        <w:jc w:val="center"/>
        <w:rPr>
          <w:rFonts w:ascii="Times New Roman" w:hAnsi="Times New Roman" w:cs="Times New Roman"/>
        </w:rPr>
      </w:pPr>
      <w:r>
        <w:rPr>
          <w:rFonts w:ascii="Times New Roman" w:hAnsi="Times New Roman" w:cs="Times New Roman"/>
          <w:noProof/>
          <w:lang w:eastAsia="en-US"/>
        </w:rPr>
        <w:drawing>
          <wp:inline distT="0" distB="0" distL="0" distR="0" wp14:anchorId="0BAA066B" wp14:editId="14C4FBBC">
            <wp:extent cx="5797550" cy="2024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pg"/>
                    <pic:cNvPicPr/>
                  </pic:nvPicPr>
                  <pic:blipFill>
                    <a:blip r:embed="rId58">
                      <a:extLst>
                        <a:ext uri="{28A0092B-C50C-407E-A947-70E740481C1C}">
                          <a14:useLocalDpi xmlns:a14="http://schemas.microsoft.com/office/drawing/2010/main" val="0"/>
                        </a:ext>
                      </a:extLst>
                    </a:blip>
                    <a:stretch>
                      <a:fillRect/>
                    </a:stretch>
                  </pic:blipFill>
                  <pic:spPr>
                    <a:xfrm>
                      <a:off x="0" y="0"/>
                      <a:ext cx="5797550" cy="2024380"/>
                    </a:xfrm>
                    <a:prstGeom prst="rect">
                      <a:avLst/>
                    </a:prstGeom>
                  </pic:spPr>
                </pic:pic>
              </a:graphicData>
            </a:graphic>
          </wp:inline>
        </w:drawing>
      </w:r>
    </w:p>
    <w:p w:rsidR="004B1C8B" w:rsidRPr="009B0966" w:rsidRDefault="004B1C8B" w:rsidP="004B1C8B">
      <w:pPr>
        <w:rPr>
          <w:rFonts w:ascii="Times New Roman" w:hAnsi="Times New Roman" w:cs="Times New Roman"/>
        </w:rPr>
      </w:pPr>
      <w:r w:rsidRPr="00655A7C">
        <w:rPr>
          <w:rFonts w:ascii="Times New Roman" w:hAnsi="Times New Roman" w:cs="Times New Roman"/>
          <w:b/>
          <w:sz w:val="24"/>
        </w:rPr>
        <w:t>Step 2:</w:t>
      </w:r>
      <w:r w:rsidRPr="00655A7C">
        <w:rPr>
          <w:rFonts w:ascii="Times New Roman" w:hAnsi="Times New Roman" w:cs="Times New Roman"/>
          <w:sz w:val="24"/>
        </w:rPr>
        <w:t xml:space="preserve"> View all details order</w:t>
      </w:r>
    </w:p>
    <w:p w:rsidR="004B1C8B" w:rsidRPr="00DF75EF" w:rsidRDefault="00E53827" w:rsidP="004B1C8B">
      <w:pPr>
        <w:jc w:val="center"/>
        <w:rPr>
          <w:rFonts w:ascii="Times New Roman" w:hAnsi="Times New Roman" w:cs="Times New Roman"/>
        </w:rPr>
      </w:pPr>
      <w:r>
        <w:rPr>
          <w:rFonts w:ascii="Times New Roman" w:hAnsi="Times New Roman" w:cs="Times New Roman"/>
          <w:noProof/>
          <w:lang w:eastAsia="en-US"/>
        </w:rPr>
        <w:drawing>
          <wp:inline distT="0" distB="0" distL="0" distR="0" wp14:anchorId="63FA0C00" wp14:editId="0AAB3864">
            <wp:extent cx="5797550" cy="36296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2.jpg"/>
                    <pic:cNvPicPr/>
                  </pic:nvPicPr>
                  <pic:blipFill>
                    <a:blip r:embed="rId59">
                      <a:extLst>
                        <a:ext uri="{28A0092B-C50C-407E-A947-70E740481C1C}">
                          <a14:useLocalDpi xmlns:a14="http://schemas.microsoft.com/office/drawing/2010/main" val="0"/>
                        </a:ext>
                      </a:extLst>
                    </a:blip>
                    <a:stretch>
                      <a:fillRect/>
                    </a:stretch>
                  </pic:blipFill>
                  <pic:spPr>
                    <a:xfrm>
                      <a:off x="0" y="0"/>
                      <a:ext cx="5797550" cy="3629660"/>
                    </a:xfrm>
                    <a:prstGeom prst="rect">
                      <a:avLst/>
                    </a:prstGeom>
                  </pic:spPr>
                </pic:pic>
              </a:graphicData>
            </a:graphic>
          </wp:inline>
        </w:drawing>
      </w:r>
    </w:p>
    <w:p w:rsidR="00870329" w:rsidRPr="00F524BF" w:rsidRDefault="00870329" w:rsidP="00870329">
      <w:pPr>
        <w:pStyle w:val="Heading2"/>
        <w:rPr>
          <w:rFonts w:ascii="Times New Roman" w:hAnsi="Times New Roman" w:cs="Times New Roman"/>
          <w:b/>
          <w:sz w:val="28"/>
        </w:rPr>
      </w:pPr>
      <w:bookmarkStart w:id="32" w:name="_Toc357599012"/>
      <w:r w:rsidRPr="00F524BF">
        <w:rPr>
          <w:rFonts w:ascii="Times New Roman" w:hAnsi="Times New Roman" w:cs="Times New Roman"/>
          <w:b/>
          <w:sz w:val="28"/>
        </w:rPr>
        <w:t>Delete Order</w:t>
      </w:r>
      <w:bookmarkEnd w:id="32"/>
    </w:p>
    <w:p w:rsidR="004B1C8B" w:rsidRPr="00F524BF" w:rsidRDefault="00F524BF" w:rsidP="004B1C8B">
      <w:pPr>
        <w:rPr>
          <w:rFonts w:ascii="Times New Roman" w:hAnsi="Times New Roman" w:cs="Times New Roman"/>
          <w:sz w:val="24"/>
        </w:rPr>
      </w:pPr>
      <w:r w:rsidRPr="00F524BF">
        <w:rPr>
          <w:rFonts w:ascii="Times New Roman" w:hAnsi="Times New Roman" w:cs="Times New Roman"/>
          <w:b/>
          <w:sz w:val="24"/>
        </w:rPr>
        <w:t>Step 1</w:t>
      </w:r>
      <w:r w:rsidR="004B1C8B" w:rsidRPr="00F524BF">
        <w:rPr>
          <w:rFonts w:ascii="Times New Roman" w:hAnsi="Times New Roman" w:cs="Times New Roman"/>
          <w:b/>
          <w:sz w:val="24"/>
        </w:rPr>
        <w:t>:</w:t>
      </w:r>
      <w:r w:rsidR="004B1C8B" w:rsidRPr="00F524BF">
        <w:rPr>
          <w:rFonts w:ascii="Times New Roman" w:hAnsi="Times New Roman" w:cs="Times New Roman"/>
          <w:sz w:val="24"/>
        </w:rPr>
        <w:t xml:space="preserve"> Click drop-down in</w:t>
      </w:r>
      <w:r w:rsidR="00620911" w:rsidRPr="00F524BF">
        <w:rPr>
          <w:rFonts w:ascii="Times New Roman" w:hAnsi="Times New Roman" w:cs="Times New Roman"/>
          <w:sz w:val="24"/>
        </w:rPr>
        <w:t xml:space="preserve"> Menu</w:t>
      </w:r>
      <w:r w:rsidR="004B1C8B" w:rsidRPr="00F524BF">
        <w:rPr>
          <w:rFonts w:ascii="Times New Roman" w:hAnsi="Times New Roman" w:cs="Times New Roman"/>
          <w:sz w:val="24"/>
        </w:rPr>
        <w:t xml:space="preserve"> </w:t>
      </w:r>
      <w:r w:rsidR="00620911" w:rsidRPr="00F524BF">
        <w:rPr>
          <w:rFonts w:ascii="Times New Roman" w:hAnsi="Times New Roman" w:cs="Times New Roman"/>
          <w:sz w:val="24"/>
        </w:rPr>
        <w:t>O</w:t>
      </w:r>
      <w:r w:rsidR="004B1C8B" w:rsidRPr="00F524BF">
        <w:rPr>
          <w:rFonts w:ascii="Times New Roman" w:hAnsi="Times New Roman" w:cs="Times New Roman"/>
          <w:sz w:val="24"/>
        </w:rPr>
        <w:t>rder and select Delete.</w:t>
      </w:r>
    </w:p>
    <w:p w:rsidR="004B1C8B" w:rsidRPr="00F524BF" w:rsidRDefault="004B1C8B" w:rsidP="003E6A6A">
      <w:pPr>
        <w:pStyle w:val="ListBullet"/>
        <w:ind w:left="720"/>
        <w:rPr>
          <w:rFonts w:ascii="Times New Roman" w:hAnsi="Times New Roman" w:cs="Times New Roman"/>
          <w:sz w:val="24"/>
        </w:rPr>
      </w:pPr>
      <w:r w:rsidRPr="00F524BF">
        <w:rPr>
          <w:rFonts w:ascii="Times New Roman" w:hAnsi="Times New Roman" w:cs="Times New Roman"/>
          <w:sz w:val="24"/>
        </w:rPr>
        <w:lastRenderedPageBreak/>
        <w:t xml:space="preserve">User can delete order what is </w:t>
      </w:r>
      <w:r w:rsidRPr="004E4843">
        <w:rPr>
          <w:rFonts w:ascii="Times New Roman" w:hAnsi="Times New Roman" w:cs="Times New Roman"/>
          <w:b/>
          <w:sz w:val="24"/>
        </w:rPr>
        <w:t>not submitted</w:t>
      </w:r>
      <w:r w:rsidRPr="00F524BF">
        <w:rPr>
          <w:rFonts w:ascii="Times New Roman" w:hAnsi="Times New Roman" w:cs="Times New Roman"/>
          <w:sz w:val="24"/>
        </w:rPr>
        <w:t xml:space="preserve">, </w:t>
      </w:r>
      <w:r w:rsidRPr="004E4843">
        <w:rPr>
          <w:rFonts w:ascii="Times New Roman" w:hAnsi="Times New Roman" w:cs="Times New Roman"/>
          <w:b/>
          <w:sz w:val="24"/>
        </w:rPr>
        <w:t>On Session</w:t>
      </w:r>
      <w:r w:rsidR="00D57EB9" w:rsidRPr="00F524BF">
        <w:rPr>
          <w:rFonts w:ascii="Times New Roman" w:hAnsi="Times New Roman" w:cs="Times New Roman"/>
          <w:sz w:val="24"/>
        </w:rPr>
        <w:t xml:space="preserve">, </w:t>
      </w:r>
      <w:r w:rsidR="00D57EB9" w:rsidRPr="004E4843">
        <w:rPr>
          <w:rFonts w:ascii="Times New Roman" w:hAnsi="Times New Roman" w:cs="Times New Roman"/>
          <w:b/>
          <w:sz w:val="24"/>
        </w:rPr>
        <w:t>pending</w:t>
      </w:r>
      <w:r w:rsidRPr="00F524BF">
        <w:rPr>
          <w:rFonts w:ascii="Times New Roman" w:hAnsi="Times New Roman" w:cs="Times New Roman"/>
          <w:sz w:val="24"/>
        </w:rPr>
        <w:t>.</w:t>
      </w:r>
    </w:p>
    <w:p w:rsidR="00D57EB9" w:rsidRPr="00F524BF" w:rsidRDefault="00D57EB9" w:rsidP="003E6A6A">
      <w:pPr>
        <w:pStyle w:val="ListBullet"/>
        <w:ind w:left="720"/>
        <w:rPr>
          <w:rFonts w:ascii="Times New Roman" w:hAnsi="Times New Roman" w:cs="Times New Roman"/>
          <w:sz w:val="24"/>
        </w:rPr>
      </w:pPr>
      <w:r w:rsidRPr="00F524BF">
        <w:rPr>
          <w:rFonts w:ascii="Times New Roman" w:hAnsi="Times New Roman" w:cs="Times New Roman"/>
          <w:sz w:val="24"/>
        </w:rPr>
        <w:t>User must roles to delete order another</w:t>
      </w:r>
    </w:p>
    <w:p w:rsidR="004B1C8B" w:rsidRPr="00DF75EF" w:rsidRDefault="008445A3" w:rsidP="008445A3">
      <w:pPr>
        <w:pStyle w:val="ListBullet"/>
        <w:numPr>
          <w:ilvl w:val="0"/>
          <w:numId w:val="0"/>
        </w:numPr>
        <w:ind w:left="360"/>
        <w:jc w:val="center"/>
        <w:rPr>
          <w:rFonts w:ascii="Times New Roman" w:hAnsi="Times New Roman" w:cs="Times New Roman"/>
        </w:rPr>
      </w:pPr>
      <w:r>
        <w:rPr>
          <w:rFonts w:ascii="Times New Roman" w:hAnsi="Times New Roman" w:cs="Times New Roman"/>
          <w:noProof/>
          <w:lang w:eastAsia="en-US"/>
        </w:rPr>
        <w:drawing>
          <wp:inline distT="0" distB="0" distL="0" distR="0" wp14:anchorId="659F0661" wp14:editId="20C49DF8">
            <wp:extent cx="5797550" cy="1914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order.jpg"/>
                    <pic:cNvPicPr/>
                  </pic:nvPicPr>
                  <pic:blipFill>
                    <a:blip r:embed="rId60">
                      <a:extLst>
                        <a:ext uri="{28A0092B-C50C-407E-A947-70E740481C1C}">
                          <a14:useLocalDpi xmlns:a14="http://schemas.microsoft.com/office/drawing/2010/main" val="0"/>
                        </a:ext>
                      </a:extLst>
                    </a:blip>
                    <a:stretch>
                      <a:fillRect/>
                    </a:stretch>
                  </pic:blipFill>
                  <pic:spPr>
                    <a:xfrm>
                      <a:off x="0" y="0"/>
                      <a:ext cx="5797550" cy="1914525"/>
                    </a:xfrm>
                    <a:prstGeom prst="rect">
                      <a:avLst/>
                    </a:prstGeom>
                  </pic:spPr>
                </pic:pic>
              </a:graphicData>
            </a:graphic>
          </wp:inline>
        </w:drawing>
      </w:r>
    </w:p>
    <w:p w:rsidR="004B1C8B" w:rsidRPr="00DF75EF" w:rsidRDefault="004B1C8B" w:rsidP="004B1C8B">
      <w:pPr>
        <w:rPr>
          <w:rFonts w:ascii="Times New Roman" w:hAnsi="Times New Roman" w:cs="Times New Roman"/>
        </w:rPr>
      </w:pPr>
    </w:p>
    <w:p w:rsidR="00611EDB" w:rsidRPr="00B9307C" w:rsidRDefault="00611EDB" w:rsidP="00870329">
      <w:pPr>
        <w:rPr>
          <w:rFonts w:ascii="Times New Roman" w:hAnsi="Times New Roman" w:cs="Times New Roman"/>
          <w:sz w:val="24"/>
        </w:rPr>
      </w:pPr>
    </w:p>
    <w:p w:rsidR="00870329" w:rsidRPr="00B9307C" w:rsidRDefault="00D57EB9" w:rsidP="00870329">
      <w:pPr>
        <w:rPr>
          <w:rFonts w:ascii="Times New Roman" w:hAnsi="Times New Roman" w:cs="Times New Roman"/>
          <w:sz w:val="24"/>
        </w:rPr>
      </w:pPr>
      <w:r w:rsidRPr="00B9307C">
        <w:rPr>
          <w:rFonts w:ascii="Times New Roman" w:hAnsi="Times New Roman" w:cs="Times New Roman"/>
          <w:b/>
          <w:sz w:val="24"/>
        </w:rPr>
        <w:t>Step 2:</w:t>
      </w:r>
      <w:r w:rsidR="00B9307C" w:rsidRPr="00B9307C">
        <w:rPr>
          <w:rFonts w:ascii="Times New Roman" w:hAnsi="Times New Roman" w:cs="Times New Roman"/>
          <w:sz w:val="24"/>
        </w:rPr>
        <w:t xml:space="preserve"> </w:t>
      </w:r>
      <w:r w:rsidRPr="00B9307C">
        <w:rPr>
          <w:rFonts w:ascii="Times New Roman" w:hAnsi="Times New Roman" w:cs="Times New Roman"/>
          <w:sz w:val="24"/>
        </w:rPr>
        <w:t>The Conform</w:t>
      </w:r>
      <w:r w:rsidR="00220AEC" w:rsidRPr="00B9307C">
        <w:rPr>
          <w:rFonts w:ascii="Times New Roman" w:hAnsi="Times New Roman" w:cs="Times New Roman"/>
          <w:sz w:val="24"/>
        </w:rPr>
        <w:t xml:space="preserve"> form</w:t>
      </w:r>
      <w:r w:rsidRPr="00B9307C">
        <w:rPr>
          <w:rFonts w:ascii="Times New Roman" w:hAnsi="Times New Roman" w:cs="Times New Roman"/>
          <w:sz w:val="24"/>
        </w:rPr>
        <w:t xml:space="preserve"> will appear.  Click OK if you want to delete this order. </w:t>
      </w:r>
    </w:p>
    <w:p w:rsidR="00D57EB9" w:rsidRPr="00B9307C" w:rsidRDefault="00D57EB9" w:rsidP="00870329">
      <w:pPr>
        <w:rPr>
          <w:rFonts w:ascii="Times New Roman" w:hAnsi="Times New Roman" w:cs="Times New Roman"/>
          <w:sz w:val="24"/>
        </w:rPr>
      </w:pPr>
      <w:r w:rsidRPr="00B9307C">
        <w:rPr>
          <w:rFonts w:ascii="Times New Roman" w:hAnsi="Times New Roman" w:cs="Times New Roman"/>
          <w:sz w:val="24"/>
        </w:rPr>
        <w:t xml:space="preserve">Notes: </w:t>
      </w:r>
    </w:p>
    <w:p w:rsidR="00D57EB9" w:rsidRPr="00A27713" w:rsidRDefault="00D57EB9" w:rsidP="00D94DFF">
      <w:pPr>
        <w:pStyle w:val="ListBullet"/>
        <w:ind w:left="720"/>
        <w:rPr>
          <w:rFonts w:ascii="Times New Roman" w:hAnsi="Times New Roman" w:cs="Times New Roman"/>
          <w:sz w:val="24"/>
        </w:rPr>
      </w:pPr>
      <w:r w:rsidRPr="00A27713">
        <w:rPr>
          <w:rFonts w:ascii="Times New Roman" w:hAnsi="Times New Roman" w:cs="Times New Roman"/>
          <w:sz w:val="24"/>
        </w:rPr>
        <w:t>The order is change to deleted status.</w:t>
      </w:r>
    </w:p>
    <w:p w:rsidR="00D57EB9" w:rsidRPr="00A27713" w:rsidRDefault="00D57EB9" w:rsidP="00D94DFF">
      <w:pPr>
        <w:pStyle w:val="ListBullet"/>
        <w:ind w:left="720"/>
        <w:rPr>
          <w:rFonts w:ascii="Times New Roman" w:hAnsi="Times New Roman" w:cs="Times New Roman"/>
          <w:sz w:val="24"/>
        </w:rPr>
      </w:pPr>
      <w:r w:rsidRPr="00A27713">
        <w:rPr>
          <w:rFonts w:ascii="Times New Roman" w:hAnsi="Times New Roman" w:cs="Times New Roman"/>
          <w:sz w:val="24"/>
        </w:rPr>
        <w:t>Customer can’t view order what is deleted.</w:t>
      </w:r>
    </w:p>
    <w:p w:rsidR="00D57EB9" w:rsidRPr="00DF75EF" w:rsidRDefault="00D57EB9" w:rsidP="00D57EB9">
      <w:pPr>
        <w:jc w:val="center"/>
        <w:rPr>
          <w:rFonts w:ascii="Times New Roman" w:hAnsi="Times New Roman" w:cs="Times New Roman"/>
        </w:rPr>
      </w:pPr>
      <w:r w:rsidRPr="00DF75EF">
        <w:rPr>
          <w:rFonts w:ascii="Times New Roman" w:hAnsi="Times New Roman" w:cs="Times New Roman"/>
          <w:noProof/>
          <w:lang w:eastAsia="en-US"/>
        </w:rPr>
        <w:drawing>
          <wp:inline distT="0" distB="0" distL="0" distR="0" wp14:anchorId="31ECE7B2" wp14:editId="68815EC5">
            <wp:extent cx="2486025" cy="11144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6025" cy="1114425"/>
                    </a:xfrm>
                    <a:prstGeom prst="rect">
                      <a:avLst/>
                    </a:prstGeom>
                    <a:noFill/>
                    <a:ln>
                      <a:noFill/>
                    </a:ln>
                  </pic:spPr>
                </pic:pic>
              </a:graphicData>
            </a:graphic>
          </wp:inline>
        </w:drawing>
      </w:r>
    </w:p>
    <w:p w:rsidR="00290038" w:rsidRPr="00DF75EF" w:rsidRDefault="00290038" w:rsidP="00290038">
      <w:pPr>
        <w:pStyle w:val="Heading1"/>
        <w:rPr>
          <w:rFonts w:ascii="Times New Roman" w:hAnsi="Times New Roman" w:cs="Times New Roman"/>
        </w:rPr>
      </w:pPr>
      <w:bookmarkStart w:id="33" w:name="_Toc357599013"/>
      <w:r w:rsidRPr="00DF75EF">
        <w:rPr>
          <w:rFonts w:ascii="Times New Roman" w:hAnsi="Times New Roman" w:cs="Times New Roman"/>
        </w:rPr>
        <w:lastRenderedPageBreak/>
        <w:t>Shipping</w:t>
      </w:r>
      <w:bookmarkEnd w:id="33"/>
    </w:p>
    <w:p w:rsidR="00290038" w:rsidRPr="007055E8" w:rsidRDefault="00290038" w:rsidP="00290038">
      <w:pPr>
        <w:pStyle w:val="Heading2"/>
        <w:rPr>
          <w:rFonts w:ascii="Times New Roman" w:hAnsi="Times New Roman" w:cs="Times New Roman"/>
          <w:b/>
          <w:sz w:val="28"/>
        </w:rPr>
      </w:pPr>
      <w:bookmarkStart w:id="34" w:name="_Toc357599014"/>
      <w:r w:rsidRPr="007055E8">
        <w:rPr>
          <w:rFonts w:ascii="Times New Roman" w:hAnsi="Times New Roman" w:cs="Times New Roman"/>
          <w:b/>
          <w:sz w:val="28"/>
        </w:rPr>
        <w:t>View Shipping History</w:t>
      </w:r>
      <w:bookmarkEnd w:id="34"/>
    </w:p>
    <w:p w:rsidR="00290038" w:rsidRPr="007055E8" w:rsidRDefault="00290038" w:rsidP="00290038">
      <w:pPr>
        <w:rPr>
          <w:rFonts w:ascii="Times New Roman" w:hAnsi="Times New Roman" w:cs="Times New Roman"/>
          <w:sz w:val="24"/>
          <w:szCs w:val="24"/>
        </w:rPr>
      </w:pPr>
      <w:r w:rsidRPr="007055E8">
        <w:rPr>
          <w:rFonts w:ascii="Times New Roman" w:hAnsi="Times New Roman" w:cs="Times New Roman"/>
          <w:b/>
          <w:sz w:val="24"/>
          <w:szCs w:val="24"/>
        </w:rPr>
        <w:t>Step 1:</w:t>
      </w:r>
      <w:r w:rsidRPr="007055E8">
        <w:rPr>
          <w:rFonts w:ascii="Times New Roman" w:hAnsi="Times New Roman" w:cs="Times New Roman"/>
          <w:sz w:val="24"/>
          <w:szCs w:val="24"/>
        </w:rPr>
        <w:t xml:space="preserve"> Click menu “ Shipping “ on top Website. The Shipping History will appear.</w:t>
      </w:r>
    </w:p>
    <w:p w:rsidR="00290038" w:rsidRPr="007055E8" w:rsidRDefault="00290038" w:rsidP="00290038">
      <w:pPr>
        <w:rPr>
          <w:rFonts w:ascii="Times New Roman" w:hAnsi="Times New Roman" w:cs="Times New Roman"/>
          <w:sz w:val="24"/>
          <w:szCs w:val="24"/>
        </w:rPr>
      </w:pPr>
      <w:r w:rsidRPr="007055E8">
        <w:rPr>
          <w:rFonts w:ascii="Times New Roman" w:hAnsi="Times New Roman" w:cs="Times New Roman"/>
          <w:sz w:val="24"/>
          <w:szCs w:val="24"/>
        </w:rPr>
        <w:t xml:space="preserve">Notes: </w:t>
      </w:r>
    </w:p>
    <w:p w:rsidR="00290038" w:rsidRPr="007055E8" w:rsidRDefault="00290038" w:rsidP="00A2362A">
      <w:pPr>
        <w:pStyle w:val="ListBullet"/>
        <w:ind w:left="720"/>
        <w:rPr>
          <w:rFonts w:ascii="Times New Roman" w:hAnsi="Times New Roman" w:cs="Times New Roman"/>
          <w:sz w:val="24"/>
          <w:szCs w:val="24"/>
        </w:rPr>
      </w:pPr>
      <w:r w:rsidRPr="007055E8">
        <w:rPr>
          <w:rFonts w:ascii="Times New Roman" w:hAnsi="Times New Roman" w:cs="Times New Roman"/>
          <w:sz w:val="24"/>
          <w:szCs w:val="24"/>
        </w:rPr>
        <w:t>Only Admin can enter the infomaion shipping.</w:t>
      </w:r>
    </w:p>
    <w:p w:rsidR="00D57EB9" w:rsidRPr="007055E8" w:rsidRDefault="00290038" w:rsidP="00A2362A">
      <w:pPr>
        <w:pStyle w:val="ListBullet"/>
        <w:ind w:left="720"/>
        <w:rPr>
          <w:rFonts w:ascii="Times New Roman" w:hAnsi="Times New Roman" w:cs="Times New Roman"/>
          <w:sz w:val="24"/>
          <w:szCs w:val="24"/>
        </w:rPr>
      </w:pPr>
      <w:r w:rsidRPr="007055E8">
        <w:rPr>
          <w:rFonts w:ascii="Times New Roman" w:hAnsi="Times New Roman" w:cs="Times New Roman"/>
          <w:sz w:val="24"/>
          <w:szCs w:val="24"/>
        </w:rPr>
        <w:t>The order is not can’t delete, edit when in-production, shipped status.</w:t>
      </w:r>
    </w:p>
    <w:p w:rsidR="00550343" w:rsidRPr="007055E8" w:rsidRDefault="00550343" w:rsidP="00A2362A">
      <w:pPr>
        <w:pStyle w:val="ListBullet"/>
        <w:ind w:left="720"/>
        <w:rPr>
          <w:rFonts w:ascii="Times New Roman" w:hAnsi="Times New Roman" w:cs="Times New Roman"/>
          <w:sz w:val="24"/>
          <w:szCs w:val="24"/>
        </w:rPr>
      </w:pPr>
      <w:r w:rsidRPr="007055E8">
        <w:rPr>
          <w:rFonts w:ascii="Times New Roman" w:hAnsi="Times New Roman" w:cs="Times New Roman"/>
          <w:sz w:val="24"/>
          <w:szCs w:val="24"/>
        </w:rPr>
        <w:t xml:space="preserve">User can click Tracking Number to view details </w:t>
      </w:r>
    </w:p>
    <w:p w:rsidR="00BE0825" w:rsidRPr="00DF75EF" w:rsidRDefault="00C15A3F" w:rsidP="00C15A3F">
      <w:pPr>
        <w:jc w:val="center"/>
        <w:rPr>
          <w:rFonts w:ascii="Times New Roman" w:hAnsi="Times New Roman" w:cs="Times New Roman"/>
        </w:rPr>
      </w:pPr>
      <w:r>
        <w:rPr>
          <w:rFonts w:ascii="Times New Roman" w:hAnsi="Times New Roman" w:cs="Times New Roman"/>
          <w:noProof/>
          <w:lang w:eastAsia="en-US"/>
        </w:rPr>
        <w:drawing>
          <wp:inline distT="0" distB="0" distL="0" distR="0" wp14:anchorId="461D93DE" wp14:editId="77BE7F7D">
            <wp:extent cx="5797550" cy="1998126"/>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pping.jpg"/>
                    <pic:cNvPicPr/>
                  </pic:nvPicPr>
                  <pic:blipFill>
                    <a:blip r:embed="rId61">
                      <a:extLst>
                        <a:ext uri="{28A0092B-C50C-407E-A947-70E740481C1C}">
                          <a14:useLocalDpi xmlns:a14="http://schemas.microsoft.com/office/drawing/2010/main" val="0"/>
                        </a:ext>
                      </a:extLst>
                    </a:blip>
                    <a:stretch>
                      <a:fillRect/>
                    </a:stretch>
                  </pic:blipFill>
                  <pic:spPr>
                    <a:xfrm>
                      <a:off x="0" y="0"/>
                      <a:ext cx="5797550" cy="1998126"/>
                    </a:xfrm>
                    <a:prstGeom prst="rect">
                      <a:avLst/>
                    </a:prstGeom>
                  </pic:spPr>
                </pic:pic>
              </a:graphicData>
            </a:graphic>
          </wp:inline>
        </w:drawing>
      </w:r>
    </w:p>
    <w:p w:rsidR="00BE0825" w:rsidRPr="00A2362A" w:rsidRDefault="00290038" w:rsidP="00AA7B21">
      <w:pPr>
        <w:pStyle w:val="ListBullet"/>
        <w:ind w:left="720"/>
        <w:rPr>
          <w:rFonts w:ascii="Times New Roman" w:hAnsi="Times New Roman" w:cs="Times New Roman"/>
          <w:sz w:val="24"/>
        </w:rPr>
      </w:pPr>
      <w:r w:rsidRPr="00A2362A">
        <w:rPr>
          <w:rFonts w:ascii="Times New Roman" w:hAnsi="Times New Roman" w:cs="Times New Roman"/>
          <w:sz w:val="24"/>
        </w:rPr>
        <w:t>The information shipping will appear in Tab Distribution at Order.</w:t>
      </w:r>
    </w:p>
    <w:p w:rsidR="00290038" w:rsidRPr="00DF75EF" w:rsidRDefault="002D55A7" w:rsidP="00962D5C">
      <w:pPr>
        <w:jc w:val="center"/>
        <w:rPr>
          <w:rFonts w:ascii="Times New Roman" w:hAnsi="Times New Roman" w:cs="Times New Roman"/>
        </w:rPr>
      </w:pPr>
      <w:r>
        <w:rPr>
          <w:rFonts w:ascii="Times New Roman" w:hAnsi="Times New Roman" w:cs="Times New Roman"/>
          <w:noProof/>
          <w:lang w:eastAsia="en-US"/>
        </w:rPr>
        <w:drawing>
          <wp:inline distT="0" distB="0" distL="0" distR="0" wp14:anchorId="622DE86D" wp14:editId="163A8DC5">
            <wp:extent cx="5734050" cy="4000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2.jpg"/>
                    <pic:cNvPicPr/>
                  </pic:nvPicPr>
                  <pic:blipFill>
                    <a:blip r:embed="rId62">
                      <a:extLst>
                        <a:ext uri="{28A0092B-C50C-407E-A947-70E740481C1C}">
                          <a14:useLocalDpi xmlns:a14="http://schemas.microsoft.com/office/drawing/2010/main" val="0"/>
                        </a:ext>
                      </a:extLst>
                    </a:blip>
                    <a:stretch>
                      <a:fillRect/>
                    </a:stretch>
                  </pic:blipFill>
                  <pic:spPr>
                    <a:xfrm>
                      <a:off x="0" y="0"/>
                      <a:ext cx="5734050" cy="4000500"/>
                    </a:xfrm>
                    <a:prstGeom prst="rect">
                      <a:avLst/>
                    </a:prstGeom>
                  </pic:spPr>
                </pic:pic>
              </a:graphicData>
            </a:graphic>
          </wp:inline>
        </w:drawing>
      </w:r>
    </w:p>
    <w:p w:rsidR="00C80B58" w:rsidRPr="00DF75EF" w:rsidRDefault="00C80B58" w:rsidP="00C80B58">
      <w:pPr>
        <w:pStyle w:val="Heading1"/>
        <w:rPr>
          <w:rFonts w:ascii="Times New Roman" w:hAnsi="Times New Roman" w:cs="Times New Roman"/>
        </w:rPr>
      </w:pPr>
      <w:bookmarkStart w:id="35" w:name="_Toc357599015"/>
      <w:r w:rsidRPr="00DF75EF">
        <w:rPr>
          <w:rFonts w:ascii="Times New Roman" w:hAnsi="Times New Roman" w:cs="Times New Roman"/>
        </w:rPr>
        <w:lastRenderedPageBreak/>
        <w:t>Support</w:t>
      </w:r>
      <w:bookmarkEnd w:id="35"/>
    </w:p>
    <w:p w:rsidR="00F4684A" w:rsidRPr="009D268A" w:rsidRDefault="00F4684A" w:rsidP="00F4684A">
      <w:pPr>
        <w:pStyle w:val="Heading2"/>
        <w:rPr>
          <w:rFonts w:ascii="Times New Roman" w:hAnsi="Times New Roman" w:cs="Times New Roman"/>
          <w:b/>
        </w:rPr>
      </w:pPr>
      <w:bookmarkStart w:id="36" w:name="_Toc357599016"/>
      <w:r w:rsidRPr="009D268A">
        <w:rPr>
          <w:rFonts w:ascii="Times New Roman" w:hAnsi="Times New Roman" w:cs="Times New Roman"/>
          <w:b/>
          <w:sz w:val="28"/>
        </w:rPr>
        <w:t>Feedback</w:t>
      </w:r>
      <w:bookmarkEnd w:id="36"/>
      <w:r w:rsidRPr="009D268A">
        <w:rPr>
          <w:rFonts w:ascii="Times New Roman" w:hAnsi="Times New Roman" w:cs="Times New Roman"/>
          <w:b/>
        </w:rPr>
        <w:t xml:space="preserve"> </w:t>
      </w:r>
    </w:p>
    <w:p w:rsidR="00F4684A" w:rsidRPr="009D268A" w:rsidRDefault="00F4684A" w:rsidP="00F4684A">
      <w:pPr>
        <w:rPr>
          <w:rFonts w:ascii="Times New Roman" w:hAnsi="Times New Roman" w:cs="Times New Roman"/>
          <w:sz w:val="24"/>
        </w:rPr>
      </w:pPr>
      <w:r w:rsidRPr="009D268A">
        <w:rPr>
          <w:rFonts w:ascii="Times New Roman" w:hAnsi="Times New Roman" w:cs="Times New Roman"/>
          <w:sz w:val="24"/>
        </w:rPr>
        <w:t>If you have feedback, please enter the feedback form. Then click Send your Feedback button.</w:t>
      </w:r>
    </w:p>
    <w:p w:rsidR="00F4684A" w:rsidRPr="00DF75EF" w:rsidRDefault="00A00891" w:rsidP="00A00891">
      <w:pPr>
        <w:jc w:val="center"/>
        <w:rPr>
          <w:rFonts w:ascii="Times New Roman" w:hAnsi="Times New Roman" w:cs="Times New Roman"/>
        </w:rPr>
      </w:pPr>
      <w:r>
        <w:rPr>
          <w:rFonts w:ascii="Times New Roman" w:hAnsi="Times New Roman" w:cs="Times New Roman"/>
          <w:noProof/>
          <w:lang w:eastAsia="en-US"/>
        </w:rPr>
        <w:drawing>
          <wp:inline distT="0" distB="0" distL="0" distR="0" wp14:anchorId="5F5D6ED2" wp14:editId="1E71473B">
            <wp:extent cx="5797550" cy="37776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ort.jpg"/>
                    <pic:cNvPicPr/>
                  </pic:nvPicPr>
                  <pic:blipFill>
                    <a:blip r:embed="rId63">
                      <a:extLst>
                        <a:ext uri="{28A0092B-C50C-407E-A947-70E740481C1C}">
                          <a14:useLocalDpi xmlns:a14="http://schemas.microsoft.com/office/drawing/2010/main" val="0"/>
                        </a:ext>
                      </a:extLst>
                    </a:blip>
                    <a:stretch>
                      <a:fillRect/>
                    </a:stretch>
                  </pic:blipFill>
                  <pic:spPr>
                    <a:xfrm>
                      <a:off x="0" y="0"/>
                      <a:ext cx="5797550" cy="3777615"/>
                    </a:xfrm>
                    <a:prstGeom prst="rect">
                      <a:avLst/>
                    </a:prstGeom>
                  </pic:spPr>
                </pic:pic>
              </a:graphicData>
            </a:graphic>
          </wp:inline>
        </w:drawing>
      </w:r>
    </w:p>
    <w:p w:rsidR="00CB5959" w:rsidRPr="00DF75EF" w:rsidRDefault="00CB5959" w:rsidP="00CB5959">
      <w:pPr>
        <w:rPr>
          <w:rFonts w:ascii="Times New Roman" w:hAnsi="Times New Roman" w:cs="Times New Roman"/>
        </w:rPr>
      </w:pPr>
    </w:p>
    <w:p w:rsidR="00B631B9" w:rsidRDefault="00B631B9" w:rsidP="00B631B9"/>
    <w:p w:rsidR="00B631B9" w:rsidRDefault="00584E99" w:rsidP="00B631B9">
      <w:r>
        <w:br/>
      </w:r>
    </w:p>
    <w:p w:rsidR="00584E99" w:rsidRDefault="00584E99" w:rsidP="00B631B9"/>
    <w:sectPr w:rsidR="00584E99" w:rsidSect="00EB6B62">
      <w:headerReference w:type="default" r:id="rId64"/>
      <w:footerReference w:type="default" r:id="rId65"/>
      <w:pgSz w:w="12240" w:h="15840" w:code="1"/>
      <w:pgMar w:top="759" w:right="1555" w:bottom="1260" w:left="1555" w:header="27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AD3" w:rsidRDefault="00D24AD3">
      <w:pPr>
        <w:spacing w:after="0" w:line="240" w:lineRule="auto"/>
      </w:pPr>
      <w:r>
        <w:separator/>
      </w:r>
    </w:p>
  </w:endnote>
  <w:endnote w:type="continuationSeparator" w:id="0">
    <w:p w:rsidR="00D24AD3" w:rsidRDefault="00D24A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936" w:rsidRDefault="00AF4936">
    <w:pPr>
      <w:pStyle w:val="Footer"/>
    </w:pPr>
    <w:r>
      <w:t xml:space="preserve">Page </w:t>
    </w:r>
    <w:r>
      <w:fldChar w:fldCharType="begin"/>
    </w:r>
    <w:r>
      <w:instrText xml:space="preserve"> page </w:instrText>
    </w:r>
    <w:r>
      <w:fldChar w:fldCharType="separate"/>
    </w:r>
    <w:r w:rsidR="005F5058">
      <w:rPr>
        <w:noProof/>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AD3" w:rsidRDefault="00D24AD3">
      <w:pPr>
        <w:spacing w:after="0" w:line="240" w:lineRule="auto"/>
      </w:pPr>
      <w:r>
        <w:separator/>
      </w:r>
    </w:p>
  </w:footnote>
  <w:footnote w:type="continuationSeparator" w:id="0">
    <w:p w:rsidR="00D24AD3" w:rsidRDefault="00D24A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936" w:rsidRPr="00EB6B62" w:rsidRDefault="00AF4936"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06C111CB" wp14:editId="37D45657">
          <wp:extent cx="1598212" cy="424841"/>
          <wp:effectExtent l="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AF4936" w:rsidRPr="00096DE9" w:rsidRDefault="00AF4936" w:rsidP="00096D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936" w:rsidRPr="00EB6B62" w:rsidRDefault="00AF4936"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680106EB" wp14:editId="0A7351DF">
          <wp:extent cx="1598212" cy="424841"/>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AF4936" w:rsidRDefault="00AF493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936" w:rsidRPr="00EB6B62" w:rsidRDefault="00AF4936" w:rsidP="00EB6B62">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5B4B42A7" wp14:editId="7148D6AF">
          <wp:extent cx="1598212" cy="42484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9"/>
    <w:multiLevelType w:val="singleLevel"/>
    <w:tmpl w:val="E5B4E170"/>
    <w:lvl w:ilvl="0">
      <w:start w:val="1"/>
      <w:numFmt w:val="bullet"/>
      <w:pStyle w:val="ListBullet"/>
      <w:lvlText w:val="•"/>
      <w:lvlJc w:val="left"/>
      <w:pPr>
        <w:ind w:left="360" w:hanging="360"/>
      </w:pPr>
      <w:rPr>
        <w:rFonts w:ascii="Cambria" w:hAnsi="Cambria" w:hint="default"/>
        <w:color w:val="7E97AD" w:themeColor="accent1"/>
      </w:rPr>
    </w:lvl>
  </w:abstractNum>
  <w:abstractNum w:abstractNumId="5">
    <w:nsid w:val="002B1FCE"/>
    <w:multiLevelType w:val="hybridMultilevel"/>
    <w:tmpl w:val="ABA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714213"/>
    <w:multiLevelType w:val="hybridMultilevel"/>
    <w:tmpl w:val="22D83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195298"/>
    <w:multiLevelType w:val="hybridMultilevel"/>
    <w:tmpl w:val="903E4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DA4EEB"/>
    <w:multiLevelType w:val="hybridMultilevel"/>
    <w:tmpl w:val="AEF0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22991"/>
    <w:multiLevelType w:val="hybridMultilevel"/>
    <w:tmpl w:val="BB7A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25B78"/>
    <w:multiLevelType w:val="hybridMultilevel"/>
    <w:tmpl w:val="8DDE0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7F7713E"/>
    <w:multiLevelType w:val="hybridMultilevel"/>
    <w:tmpl w:val="56D8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2247FF"/>
    <w:multiLevelType w:val="hybridMultilevel"/>
    <w:tmpl w:val="A06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496C84"/>
    <w:multiLevelType w:val="hybridMultilevel"/>
    <w:tmpl w:val="CB702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243EAD"/>
    <w:multiLevelType w:val="hybridMultilevel"/>
    <w:tmpl w:val="858E3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D332A"/>
    <w:multiLevelType w:val="hybridMultilevel"/>
    <w:tmpl w:val="137C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8810D9"/>
    <w:multiLevelType w:val="hybridMultilevel"/>
    <w:tmpl w:val="F76A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D91295F"/>
    <w:multiLevelType w:val="hybridMultilevel"/>
    <w:tmpl w:val="CE9A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FC6988"/>
    <w:multiLevelType w:val="hybridMultilevel"/>
    <w:tmpl w:val="F1F8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474351"/>
    <w:multiLevelType w:val="hybridMultilevel"/>
    <w:tmpl w:val="582C2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C62F81"/>
    <w:multiLevelType w:val="hybridMultilevel"/>
    <w:tmpl w:val="2FBC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56AD8"/>
    <w:multiLevelType w:val="hybridMultilevel"/>
    <w:tmpl w:val="636C8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040DF4"/>
    <w:multiLevelType w:val="hybridMultilevel"/>
    <w:tmpl w:val="2744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C6581"/>
    <w:multiLevelType w:val="hybridMultilevel"/>
    <w:tmpl w:val="AE4E9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950A71"/>
    <w:multiLevelType w:val="hybridMultilevel"/>
    <w:tmpl w:val="65AE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7F4BCB"/>
    <w:multiLevelType w:val="hybridMultilevel"/>
    <w:tmpl w:val="E806C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AE4B4B"/>
    <w:multiLevelType w:val="hybridMultilevel"/>
    <w:tmpl w:val="7B142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2A3D63"/>
    <w:multiLevelType w:val="hybridMultilevel"/>
    <w:tmpl w:val="86980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14B94"/>
    <w:multiLevelType w:val="hybridMultilevel"/>
    <w:tmpl w:val="7C84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B34AF9"/>
    <w:multiLevelType w:val="hybridMultilevel"/>
    <w:tmpl w:val="DF5C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1552BA"/>
    <w:multiLevelType w:val="hybridMultilevel"/>
    <w:tmpl w:val="E2AC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6C4AEE"/>
    <w:multiLevelType w:val="hybridMultilevel"/>
    <w:tmpl w:val="9864A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8C0CAB"/>
    <w:multiLevelType w:val="hybridMultilevel"/>
    <w:tmpl w:val="3C96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B97F26"/>
    <w:multiLevelType w:val="hybridMultilevel"/>
    <w:tmpl w:val="49AA5C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97086D"/>
    <w:multiLevelType w:val="hybridMultilevel"/>
    <w:tmpl w:val="F7700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42583C"/>
    <w:multiLevelType w:val="hybridMultilevel"/>
    <w:tmpl w:val="91168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90ADE"/>
    <w:multiLevelType w:val="hybridMultilevel"/>
    <w:tmpl w:val="0BD2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5E20CA"/>
    <w:multiLevelType w:val="hybridMultilevel"/>
    <w:tmpl w:val="14A66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EE4D55"/>
    <w:multiLevelType w:val="hybridMultilevel"/>
    <w:tmpl w:val="0CB4A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8"/>
  </w:num>
  <w:num w:numId="8">
    <w:abstractNumId w:val="5"/>
  </w:num>
  <w:num w:numId="9">
    <w:abstractNumId w:val="14"/>
  </w:num>
  <w:num w:numId="10">
    <w:abstractNumId w:val="31"/>
  </w:num>
  <w:num w:numId="11">
    <w:abstractNumId w:val="10"/>
  </w:num>
  <w:num w:numId="12">
    <w:abstractNumId w:val="12"/>
  </w:num>
  <w:num w:numId="13">
    <w:abstractNumId w:val="22"/>
  </w:num>
  <w:num w:numId="14">
    <w:abstractNumId w:val="39"/>
  </w:num>
  <w:num w:numId="15">
    <w:abstractNumId w:val="21"/>
  </w:num>
  <w:num w:numId="16">
    <w:abstractNumId w:val="5"/>
  </w:num>
  <w:num w:numId="17">
    <w:abstractNumId w:val="20"/>
  </w:num>
  <w:num w:numId="18">
    <w:abstractNumId w:val="27"/>
  </w:num>
  <w:num w:numId="19">
    <w:abstractNumId w:val="9"/>
  </w:num>
  <w:num w:numId="20">
    <w:abstractNumId w:val="17"/>
  </w:num>
  <w:num w:numId="21">
    <w:abstractNumId w:val="37"/>
  </w:num>
  <w:num w:numId="22">
    <w:abstractNumId w:val="13"/>
  </w:num>
  <w:num w:numId="23">
    <w:abstractNumId w:val="38"/>
  </w:num>
  <w:num w:numId="24">
    <w:abstractNumId w:val="26"/>
  </w:num>
  <w:num w:numId="25">
    <w:abstractNumId w:val="7"/>
  </w:num>
  <w:num w:numId="26">
    <w:abstractNumId w:val="40"/>
  </w:num>
  <w:num w:numId="27">
    <w:abstractNumId w:val="35"/>
  </w:num>
  <w:num w:numId="28">
    <w:abstractNumId w:val="33"/>
  </w:num>
  <w:num w:numId="29">
    <w:abstractNumId w:val="34"/>
  </w:num>
  <w:num w:numId="30">
    <w:abstractNumId w:val="25"/>
  </w:num>
  <w:num w:numId="31">
    <w:abstractNumId w:val="6"/>
  </w:num>
  <w:num w:numId="32">
    <w:abstractNumId w:val="8"/>
  </w:num>
  <w:num w:numId="33">
    <w:abstractNumId w:val="29"/>
  </w:num>
  <w:num w:numId="34">
    <w:abstractNumId w:val="16"/>
  </w:num>
  <w:num w:numId="35">
    <w:abstractNumId w:val="24"/>
  </w:num>
  <w:num w:numId="36">
    <w:abstractNumId w:val="28"/>
  </w:num>
  <w:num w:numId="37">
    <w:abstractNumId w:val="23"/>
  </w:num>
  <w:num w:numId="38">
    <w:abstractNumId w:val="15"/>
  </w:num>
  <w:num w:numId="39">
    <w:abstractNumId w:val="32"/>
  </w:num>
  <w:num w:numId="40">
    <w:abstractNumId w:val="36"/>
  </w:num>
  <w:num w:numId="41">
    <w:abstractNumId w:val="19"/>
  </w:num>
  <w:num w:numId="4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368"/>
    <w:rsid w:val="000006E0"/>
    <w:rsid w:val="000041F5"/>
    <w:rsid w:val="000051A5"/>
    <w:rsid w:val="0001225D"/>
    <w:rsid w:val="0001242B"/>
    <w:rsid w:val="00012CCE"/>
    <w:rsid w:val="00013312"/>
    <w:rsid w:val="00013D55"/>
    <w:rsid w:val="000149C2"/>
    <w:rsid w:val="00014C7F"/>
    <w:rsid w:val="00014D6D"/>
    <w:rsid w:val="00015177"/>
    <w:rsid w:val="000155EB"/>
    <w:rsid w:val="00015EB1"/>
    <w:rsid w:val="000164D1"/>
    <w:rsid w:val="00016B97"/>
    <w:rsid w:val="000207C2"/>
    <w:rsid w:val="00020F81"/>
    <w:rsid w:val="00021519"/>
    <w:rsid w:val="00022C68"/>
    <w:rsid w:val="000233CC"/>
    <w:rsid w:val="000237FA"/>
    <w:rsid w:val="00023C7D"/>
    <w:rsid w:val="00023DF1"/>
    <w:rsid w:val="00024863"/>
    <w:rsid w:val="0002584D"/>
    <w:rsid w:val="000259CE"/>
    <w:rsid w:val="00025E48"/>
    <w:rsid w:val="00026420"/>
    <w:rsid w:val="0002697C"/>
    <w:rsid w:val="00026E5E"/>
    <w:rsid w:val="000307D5"/>
    <w:rsid w:val="0003112C"/>
    <w:rsid w:val="0003288E"/>
    <w:rsid w:val="00032E27"/>
    <w:rsid w:val="000330B4"/>
    <w:rsid w:val="000339C2"/>
    <w:rsid w:val="00034342"/>
    <w:rsid w:val="000343BA"/>
    <w:rsid w:val="00034D79"/>
    <w:rsid w:val="00035966"/>
    <w:rsid w:val="0003633F"/>
    <w:rsid w:val="00036E9D"/>
    <w:rsid w:val="00037A7B"/>
    <w:rsid w:val="0004108B"/>
    <w:rsid w:val="00041876"/>
    <w:rsid w:val="00041ADB"/>
    <w:rsid w:val="00041DDA"/>
    <w:rsid w:val="00041DE4"/>
    <w:rsid w:val="00041E1E"/>
    <w:rsid w:val="00042570"/>
    <w:rsid w:val="00042C3A"/>
    <w:rsid w:val="00043481"/>
    <w:rsid w:val="000443A0"/>
    <w:rsid w:val="00045325"/>
    <w:rsid w:val="00046875"/>
    <w:rsid w:val="000477DE"/>
    <w:rsid w:val="00047974"/>
    <w:rsid w:val="00047E37"/>
    <w:rsid w:val="00050B89"/>
    <w:rsid w:val="00050E76"/>
    <w:rsid w:val="00053760"/>
    <w:rsid w:val="000542B0"/>
    <w:rsid w:val="00055BEB"/>
    <w:rsid w:val="000575E5"/>
    <w:rsid w:val="00057BCA"/>
    <w:rsid w:val="000615F2"/>
    <w:rsid w:val="0006166C"/>
    <w:rsid w:val="00061905"/>
    <w:rsid w:val="00062C93"/>
    <w:rsid w:val="000647C4"/>
    <w:rsid w:val="000651F8"/>
    <w:rsid w:val="00065B38"/>
    <w:rsid w:val="00065D37"/>
    <w:rsid w:val="00066B0D"/>
    <w:rsid w:val="00066B74"/>
    <w:rsid w:val="000675D4"/>
    <w:rsid w:val="00067761"/>
    <w:rsid w:val="00067EF3"/>
    <w:rsid w:val="00070C0A"/>
    <w:rsid w:val="00070FCF"/>
    <w:rsid w:val="00072A4B"/>
    <w:rsid w:val="000742B2"/>
    <w:rsid w:val="000742B6"/>
    <w:rsid w:val="00074B42"/>
    <w:rsid w:val="00075B9A"/>
    <w:rsid w:val="00075C06"/>
    <w:rsid w:val="00080B7B"/>
    <w:rsid w:val="000819AC"/>
    <w:rsid w:val="00082636"/>
    <w:rsid w:val="00084AF4"/>
    <w:rsid w:val="00084BF7"/>
    <w:rsid w:val="00087407"/>
    <w:rsid w:val="00090426"/>
    <w:rsid w:val="00090904"/>
    <w:rsid w:val="00090D2F"/>
    <w:rsid w:val="000911F2"/>
    <w:rsid w:val="000922E2"/>
    <w:rsid w:val="00092320"/>
    <w:rsid w:val="000931EF"/>
    <w:rsid w:val="00093EB7"/>
    <w:rsid w:val="00093FBC"/>
    <w:rsid w:val="00096DE6"/>
    <w:rsid w:val="00096DE9"/>
    <w:rsid w:val="00097EC6"/>
    <w:rsid w:val="000A0A0B"/>
    <w:rsid w:val="000A1275"/>
    <w:rsid w:val="000A1692"/>
    <w:rsid w:val="000A1E46"/>
    <w:rsid w:val="000A2A88"/>
    <w:rsid w:val="000A37F4"/>
    <w:rsid w:val="000A3B46"/>
    <w:rsid w:val="000A55B1"/>
    <w:rsid w:val="000A6FE9"/>
    <w:rsid w:val="000A7BFB"/>
    <w:rsid w:val="000B1A69"/>
    <w:rsid w:val="000B2842"/>
    <w:rsid w:val="000B2F77"/>
    <w:rsid w:val="000B3862"/>
    <w:rsid w:val="000B401E"/>
    <w:rsid w:val="000B6BA0"/>
    <w:rsid w:val="000B78C7"/>
    <w:rsid w:val="000B7BB6"/>
    <w:rsid w:val="000C0298"/>
    <w:rsid w:val="000C33A9"/>
    <w:rsid w:val="000C370B"/>
    <w:rsid w:val="000C373C"/>
    <w:rsid w:val="000C3DC0"/>
    <w:rsid w:val="000C5678"/>
    <w:rsid w:val="000C6956"/>
    <w:rsid w:val="000C6EB9"/>
    <w:rsid w:val="000D08F4"/>
    <w:rsid w:val="000D09C8"/>
    <w:rsid w:val="000D114D"/>
    <w:rsid w:val="000D339C"/>
    <w:rsid w:val="000D369C"/>
    <w:rsid w:val="000D4112"/>
    <w:rsid w:val="000D420D"/>
    <w:rsid w:val="000D4A98"/>
    <w:rsid w:val="000D5AD6"/>
    <w:rsid w:val="000D5C84"/>
    <w:rsid w:val="000D6EF8"/>
    <w:rsid w:val="000E03B5"/>
    <w:rsid w:val="000E0B35"/>
    <w:rsid w:val="000E0E6D"/>
    <w:rsid w:val="000E14EA"/>
    <w:rsid w:val="000E1939"/>
    <w:rsid w:val="000E2734"/>
    <w:rsid w:val="000E2944"/>
    <w:rsid w:val="000E2AEB"/>
    <w:rsid w:val="000E2D3E"/>
    <w:rsid w:val="000E3995"/>
    <w:rsid w:val="000E4B24"/>
    <w:rsid w:val="000E5C95"/>
    <w:rsid w:val="000E6766"/>
    <w:rsid w:val="000E67E1"/>
    <w:rsid w:val="000E73E9"/>
    <w:rsid w:val="000E7B34"/>
    <w:rsid w:val="000F0011"/>
    <w:rsid w:val="000F023E"/>
    <w:rsid w:val="000F10FE"/>
    <w:rsid w:val="000F1B67"/>
    <w:rsid w:val="000F1BE5"/>
    <w:rsid w:val="000F1F08"/>
    <w:rsid w:val="000F2152"/>
    <w:rsid w:val="000F2B83"/>
    <w:rsid w:val="000F2D24"/>
    <w:rsid w:val="000F311A"/>
    <w:rsid w:val="000F32A0"/>
    <w:rsid w:val="000F3D17"/>
    <w:rsid w:val="000F4EDB"/>
    <w:rsid w:val="000F5042"/>
    <w:rsid w:val="000F5140"/>
    <w:rsid w:val="000F5A0A"/>
    <w:rsid w:val="000F5CF6"/>
    <w:rsid w:val="000F5FDC"/>
    <w:rsid w:val="000F6ADE"/>
    <w:rsid w:val="000F7231"/>
    <w:rsid w:val="000F7307"/>
    <w:rsid w:val="00100599"/>
    <w:rsid w:val="001006A2"/>
    <w:rsid w:val="0010088B"/>
    <w:rsid w:val="00101EE7"/>
    <w:rsid w:val="001026E1"/>
    <w:rsid w:val="00102911"/>
    <w:rsid w:val="001035AF"/>
    <w:rsid w:val="00104292"/>
    <w:rsid w:val="001044F1"/>
    <w:rsid w:val="00104F66"/>
    <w:rsid w:val="0010504D"/>
    <w:rsid w:val="0010774C"/>
    <w:rsid w:val="00107BFE"/>
    <w:rsid w:val="00110280"/>
    <w:rsid w:val="00110749"/>
    <w:rsid w:val="00110CEE"/>
    <w:rsid w:val="00110D84"/>
    <w:rsid w:val="00112446"/>
    <w:rsid w:val="00112994"/>
    <w:rsid w:val="00112F82"/>
    <w:rsid w:val="00113BE0"/>
    <w:rsid w:val="0011435C"/>
    <w:rsid w:val="001145B8"/>
    <w:rsid w:val="0011548C"/>
    <w:rsid w:val="0011687B"/>
    <w:rsid w:val="001177F9"/>
    <w:rsid w:val="00117805"/>
    <w:rsid w:val="0012061E"/>
    <w:rsid w:val="00121537"/>
    <w:rsid w:val="0012251D"/>
    <w:rsid w:val="00122664"/>
    <w:rsid w:val="00123C26"/>
    <w:rsid w:val="00124DEC"/>
    <w:rsid w:val="001253FF"/>
    <w:rsid w:val="00126A55"/>
    <w:rsid w:val="00126B66"/>
    <w:rsid w:val="0012701D"/>
    <w:rsid w:val="001275BD"/>
    <w:rsid w:val="001276F2"/>
    <w:rsid w:val="0012792B"/>
    <w:rsid w:val="001279CF"/>
    <w:rsid w:val="00127E29"/>
    <w:rsid w:val="001302C7"/>
    <w:rsid w:val="00132107"/>
    <w:rsid w:val="00132594"/>
    <w:rsid w:val="001326E1"/>
    <w:rsid w:val="001330D7"/>
    <w:rsid w:val="0013334C"/>
    <w:rsid w:val="00133AFA"/>
    <w:rsid w:val="00133D5E"/>
    <w:rsid w:val="0013512A"/>
    <w:rsid w:val="0013589E"/>
    <w:rsid w:val="00135B2B"/>
    <w:rsid w:val="0013769A"/>
    <w:rsid w:val="001378B0"/>
    <w:rsid w:val="00137A22"/>
    <w:rsid w:val="00141B45"/>
    <w:rsid w:val="00141C00"/>
    <w:rsid w:val="00141E73"/>
    <w:rsid w:val="00143299"/>
    <w:rsid w:val="00143A1A"/>
    <w:rsid w:val="00143E48"/>
    <w:rsid w:val="00143F3C"/>
    <w:rsid w:val="00145185"/>
    <w:rsid w:val="001460AB"/>
    <w:rsid w:val="001465AC"/>
    <w:rsid w:val="00146B36"/>
    <w:rsid w:val="00147228"/>
    <w:rsid w:val="0014756A"/>
    <w:rsid w:val="0014767E"/>
    <w:rsid w:val="001477FA"/>
    <w:rsid w:val="00151366"/>
    <w:rsid w:val="00151609"/>
    <w:rsid w:val="00151791"/>
    <w:rsid w:val="001519D2"/>
    <w:rsid w:val="00151BC1"/>
    <w:rsid w:val="001520A7"/>
    <w:rsid w:val="00152C97"/>
    <w:rsid w:val="00152CC9"/>
    <w:rsid w:val="00153868"/>
    <w:rsid w:val="00153DE2"/>
    <w:rsid w:val="00154833"/>
    <w:rsid w:val="00156ACF"/>
    <w:rsid w:val="0015770B"/>
    <w:rsid w:val="00160755"/>
    <w:rsid w:val="00160FCB"/>
    <w:rsid w:val="00161059"/>
    <w:rsid w:val="00161064"/>
    <w:rsid w:val="001633E8"/>
    <w:rsid w:val="001638D9"/>
    <w:rsid w:val="00163F70"/>
    <w:rsid w:val="00164D1E"/>
    <w:rsid w:val="001652B0"/>
    <w:rsid w:val="00165C70"/>
    <w:rsid w:val="0016690B"/>
    <w:rsid w:val="00166CFF"/>
    <w:rsid w:val="001708C8"/>
    <w:rsid w:val="00171D5A"/>
    <w:rsid w:val="0017529F"/>
    <w:rsid w:val="00176FA4"/>
    <w:rsid w:val="00176FFA"/>
    <w:rsid w:val="00177211"/>
    <w:rsid w:val="00180099"/>
    <w:rsid w:val="00180FB9"/>
    <w:rsid w:val="00181900"/>
    <w:rsid w:val="001819C2"/>
    <w:rsid w:val="00181DB5"/>
    <w:rsid w:val="00182021"/>
    <w:rsid w:val="00182D91"/>
    <w:rsid w:val="00182E02"/>
    <w:rsid w:val="00183E1D"/>
    <w:rsid w:val="00184153"/>
    <w:rsid w:val="00186572"/>
    <w:rsid w:val="00186C2A"/>
    <w:rsid w:val="00187760"/>
    <w:rsid w:val="00191350"/>
    <w:rsid w:val="00191AAB"/>
    <w:rsid w:val="00191EF2"/>
    <w:rsid w:val="0019251E"/>
    <w:rsid w:val="00192A68"/>
    <w:rsid w:val="0019449F"/>
    <w:rsid w:val="0019494D"/>
    <w:rsid w:val="00195F19"/>
    <w:rsid w:val="0019626B"/>
    <w:rsid w:val="00196E09"/>
    <w:rsid w:val="001971DE"/>
    <w:rsid w:val="001A0AE9"/>
    <w:rsid w:val="001A0CA9"/>
    <w:rsid w:val="001A1D97"/>
    <w:rsid w:val="001A2C02"/>
    <w:rsid w:val="001A2CF5"/>
    <w:rsid w:val="001A498D"/>
    <w:rsid w:val="001A4FD4"/>
    <w:rsid w:val="001A69AD"/>
    <w:rsid w:val="001A795E"/>
    <w:rsid w:val="001B08AF"/>
    <w:rsid w:val="001B0B26"/>
    <w:rsid w:val="001B0F58"/>
    <w:rsid w:val="001B1C00"/>
    <w:rsid w:val="001B281A"/>
    <w:rsid w:val="001B45FE"/>
    <w:rsid w:val="001B4B1C"/>
    <w:rsid w:val="001B5284"/>
    <w:rsid w:val="001B586F"/>
    <w:rsid w:val="001B67EB"/>
    <w:rsid w:val="001B73C2"/>
    <w:rsid w:val="001B7C71"/>
    <w:rsid w:val="001B7F38"/>
    <w:rsid w:val="001C07E3"/>
    <w:rsid w:val="001C0F40"/>
    <w:rsid w:val="001C2B4F"/>
    <w:rsid w:val="001C3382"/>
    <w:rsid w:val="001C4BBC"/>
    <w:rsid w:val="001C599F"/>
    <w:rsid w:val="001C5A19"/>
    <w:rsid w:val="001C6EB8"/>
    <w:rsid w:val="001C7460"/>
    <w:rsid w:val="001C7F1F"/>
    <w:rsid w:val="001D0587"/>
    <w:rsid w:val="001D0BAB"/>
    <w:rsid w:val="001D0CDE"/>
    <w:rsid w:val="001D38D4"/>
    <w:rsid w:val="001D39B8"/>
    <w:rsid w:val="001D3A65"/>
    <w:rsid w:val="001D3FB3"/>
    <w:rsid w:val="001D419E"/>
    <w:rsid w:val="001D5E51"/>
    <w:rsid w:val="001D6D41"/>
    <w:rsid w:val="001D7049"/>
    <w:rsid w:val="001E04FC"/>
    <w:rsid w:val="001E07DE"/>
    <w:rsid w:val="001E08A9"/>
    <w:rsid w:val="001E0C3C"/>
    <w:rsid w:val="001E1371"/>
    <w:rsid w:val="001E2128"/>
    <w:rsid w:val="001E4D98"/>
    <w:rsid w:val="001E4FDA"/>
    <w:rsid w:val="001E53C5"/>
    <w:rsid w:val="001E59CA"/>
    <w:rsid w:val="001E6A5C"/>
    <w:rsid w:val="001E74C9"/>
    <w:rsid w:val="001E7D4B"/>
    <w:rsid w:val="001F00B5"/>
    <w:rsid w:val="001F02DD"/>
    <w:rsid w:val="001F069F"/>
    <w:rsid w:val="001F1480"/>
    <w:rsid w:val="001F2D40"/>
    <w:rsid w:val="001F41F6"/>
    <w:rsid w:val="001F54E8"/>
    <w:rsid w:val="001F68CC"/>
    <w:rsid w:val="001F7E01"/>
    <w:rsid w:val="00200438"/>
    <w:rsid w:val="00200C6A"/>
    <w:rsid w:val="00200CE2"/>
    <w:rsid w:val="00201408"/>
    <w:rsid w:val="00201A69"/>
    <w:rsid w:val="002021C2"/>
    <w:rsid w:val="00202528"/>
    <w:rsid w:val="00202C07"/>
    <w:rsid w:val="00203FB1"/>
    <w:rsid w:val="002054CF"/>
    <w:rsid w:val="002067A8"/>
    <w:rsid w:val="00207E33"/>
    <w:rsid w:val="002105F9"/>
    <w:rsid w:val="00210980"/>
    <w:rsid w:val="00210BBF"/>
    <w:rsid w:val="00211489"/>
    <w:rsid w:val="00211AA7"/>
    <w:rsid w:val="002125A5"/>
    <w:rsid w:val="002138BC"/>
    <w:rsid w:val="002141B2"/>
    <w:rsid w:val="002144C4"/>
    <w:rsid w:val="002146AD"/>
    <w:rsid w:val="00214C9B"/>
    <w:rsid w:val="00215095"/>
    <w:rsid w:val="0021525D"/>
    <w:rsid w:val="002152C6"/>
    <w:rsid w:val="00215484"/>
    <w:rsid w:val="00216F1B"/>
    <w:rsid w:val="002175E2"/>
    <w:rsid w:val="002179C2"/>
    <w:rsid w:val="00217A10"/>
    <w:rsid w:val="0022068D"/>
    <w:rsid w:val="00220AEC"/>
    <w:rsid w:val="00221160"/>
    <w:rsid w:val="00221D1E"/>
    <w:rsid w:val="00222079"/>
    <w:rsid w:val="00222D16"/>
    <w:rsid w:val="002238BD"/>
    <w:rsid w:val="00224140"/>
    <w:rsid w:val="00224315"/>
    <w:rsid w:val="00224F84"/>
    <w:rsid w:val="002251CD"/>
    <w:rsid w:val="002265F5"/>
    <w:rsid w:val="00226D21"/>
    <w:rsid w:val="002274EC"/>
    <w:rsid w:val="00227AC4"/>
    <w:rsid w:val="002300CF"/>
    <w:rsid w:val="002304D9"/>
    <w:rsid w:val="00230DE7"/>
    <w:rsid w:val="00232A26"/>
    <w:rsid w:val="00232DDF"/>
    <w:rsid w:val="00233420"/>
    <w:rsid w:val="002344A2"/>
    <w:rsid w:val="002346A6"/>
    <w:rsid w:val="002347FC"/>
    <w:rsid w:val="00234FFF"/>
    <w:rsid w:val="002363BA"/>
    <w:rsid w:val="00236F83"/>
    <w:rsid w:val="002403CA"/>
    <w:rsid w:val="002408C4"/>
    <w:rsid w:val="00240AA8"/>
    <w:rsid w:val="00240D1E"/>
    <w:rsid w:val="0024114D"/>
    <w:rsid w:val="002418CF"/>
    <w:rsid w:val="00242A47"/>
    <w:rsid w:val="00242EE8"/>
    <w:rsid w:val="002456FB"/>
    <w:rsid w:val="00245D45"/>
    <w:rsid w:val="002460AA"/>
    <w:rsid w:val="00246BD9"/>
    <w:rsid w:val="002470C1"/>
    <w:rsid w:val="00250246"/>
    <w:rsid w:val="002516DD"/>
    <w:rsid w:val="00251E58"/>
    <w:rsid w:val="00254306"/>
    <w:rsid w:val="002547D9"/>
    <w:rsid w:val="00254D2D"/>
    <w:rsid w:val="002556FC"/>
    <w:rsid w:val="00255B59"/>
    <w:rsid w:val="00256836"/>
    <w:rsid w:val="00257A46"/>
    <w:rsid w:val="00260BEE"/>
    <w:rsid w:val="002624EC"/>
    <w:rsid w:val="002626B3"/>
    <w:rsid w:val="00263CA1"/>
    <w:rsid w:val="00264D45"/>
    <w:rsid w:val="00265480"/>
    <w:rsid w:val="002659FA"/>
    <w:rsid w:val="00265ACF"/>
    <w:rsid w:val="00265BA4"/>
    <w:rsid w:val="00265D7D"/>
    <w:rsid w:val="00265F07"/>
    <w:rsid w:val="00266573"/>
    <w:rsid w:val="002666E8"/>
    <w:rsid w:val="00266A2A"/>
    <w:rsid w:val="00270579"/>
    <w:rsid w:val="002715F9"/>
    <w:rsid w:val="002723E5"/>
    <w:rsid w:val="00273A52"/>
    <w:rsid w:val="00274D92"/>
    <w:rsid w:val="002752A9"/>
    <w:rsid w:val="00275531"/>
    <w:rsid w:val="00276664"/>
    <w:rsid w:val="00276E04"/>
    <w:rsid w:val="00276F35"/>
    <w:rsid w:val="002806EB"/>
    <w:rsid w:val="00280FE5"/>
    <w:rsid w:val="0028209C"/>
    <w:rsid w:val="002825AE"/>
    <w:rsid w:val="002839D7"/>
    <w:rsid w:val="00283B4B"/>
    <w:rsid w:val="00285219"/>
    <w:rsid w:val="00285A01"/>
    <w:rsid w:val="002866F9"/>
    <w:rsid w:val="002868A0"/>
    <w:rsid w:val="0028702F"/>
    <w:rsid w:val="002875EE"/>
    <w:rsid w:val="002879F1"/>
    <w:rsid w:val="00287B49"/>
    <w:rsid w:val="00290038"/>
    <w:rsid w:val="002914B6"/>
    <w:rsid w:val="00292605"/>
    <w:rsid w:val="00293985"/>
    <w:rsid w:val="00293B1A"/>
    <w:rsid w:val="00293E6A"/>
    <w:rsid w:val="002944E9"/>
    <w:rsid w:val="00294B59"/>
    <w:rsid w:val="00297E03"/>
    <w:rsid w:val="002A01AC"/>
    <w:rsid w:val="002A11A7"/>
    <w:rsid w:val="002A2530"/>
    <w:rsid w:val="002A3CA3"/>
    <w:rsid w:val="002A46FF"/>
    <w:rsid w:val="002A4ECB"/>
    <w:rsid w:val="002A552A"/>
    <w:rsid w:val="002A57D1"/>
    <w:rsid w:val="002A57DB"/>
    <w:rsid w:val="002A5A97"/>
    <w:rsid w:val="002A5D4B"/>
    <w:rsid w:val="002A67A1"/>
    <w:rsid w:val="002A738F"/>
    <w:rsid w:val="002A789A"/>
    <w:rsid w:val="002A7E0A"/>
    <w:rsid w:val="002A7EE5"/>
    <w:rsid w:val="002B03E8"/>
    <w:rsid w:val="002B098B"/>
    <w:rsid w:val="002B0F0C"/>
    <w:rsid w:val="002B32DE"/>
    <w:rsid w:val="002B39AD"/>
    <w:rsid w:val="002B4284"/>
    <w:rsid w:val="002B54A7"/>
    <w:rsid w:val="002B5BF4"/>
    <w:rsid w:val="002B5CB7"/>
    <w:rsid w:val="002B7094"/>
    <w:rsid w:val="002B7840"/>
    <w:rsid w:val="002B7DC6"/>
    <w:rsid w:val="002C0CAC"/>
    <w:rsid w:val="002C0F91"/>
    <w:rsid w:val="002C16F5"/>
    <w:rsid w:val="002C3886"/>
    <w:rsid w:val="002C39D9"/>
    <w:rsid w:val="002C5A53"/>
    <w:rsid w:val="002C5D8E"/>
    <w:rsid w:val="002C7CF9"/>
    <w:rsid w:val="002C7E1F"/>
    <w:rsid w:val="002C7E53"/>
    <w:rsid w:val="002D181E"/>
    <w:rsid w:val="002D2BF0"/>
    <w:rsid w:val="002D4408"/>
    <w:rsid w:val="002D55A7"/>
    <w:rsid w:val="002D60DF"/>
    <w:rsid w:val="002D6B2B"/>
    <w:rsid w:val="002D7239"/>
    <w:rsid w:val="002D76CF"/>
    <w:rsid w:val="002E065D"/>
    <w:rsid w:val="002E0A5F"/>
    <w:rsid w:val="002E0AB9"/>
    <w:rsid w:val="002E0D72"/>
    <w:rsid w:val="002E3841"/>
    <w:rsid w:val="002E3875"/>
    <w:rsid w:val="002E423B"/>
    <w:rsid w:val="002E5050"/>
    <w:rsid w:val="002E5F4C"/>
    <w:rsid w:val="002E73B1"/>
    <w:rsid w:val="002F12DE"/>
    <w:rsid w:val="002F19A1"/>
    <w:rsid w:val="002F1B52"/>
    <w:rsid w:val="002F2393"/>
    <w:rsid w:val="002F37A4"/>
    <w:rsid w:val="002F50CE"/>
    <w:rsid w:val="002F581E"/>
    <w:rsid w:val="002F5B70"/>
    <w:rsid w:val="002F6414"/>
    <w:rsid w:val="00300B73"/>
    <w:rsid w:val="00301422"/>
    <w:rsid w:val="00302A52"/>
    <w:rsid w:val="00304063"/>
    <w:rsid w:val="0030495A"/>
    <w:rsid w:val="00304C82"/>
    <w:rsid w:val="00304F84"/>
    <w:rsid w:val="00305BB2"/>
    <w:rsid w:val="00306940"/>
    <w:rsid w:val="00306BAB"/>
    <w:rsid w:val="003070F2"/>
    <w:rsid w:val="00310853"/>
    <w:rsid w:val="0031172D"/>
    <w:rsid w:val="00311C18"/>
    <w:rsid w:val="00314CB3"/>
    <w:rsid w:val="00314DA5"/>
    <w:rsid w:val="00315214"/>
    <w:rsid w:val="00315257"/>
    <w:rsid w:val="003155A9"/>
    <w:rsid w:val="00315EC6"/>
    <w:rsid w:val="00315EDB"/>
    <w:rsid w:val="003162AC"/>
    <w:rsid w:val="003165A2"/>
    <w:rsid w:val="00317CAA"/>
    <w:rsid w:val="003201A3"/>
    <w:rsid w:val="003202C9"/>
    <w:rsid w:val="00320E3D"/>
    <w:rsid w:val="00320ED5"/>
    <w:rsid w:val="00321400"/>
    <w:rsid w:val="003218B5"/>
    <w:rsid w:val="00321A60"/>
    <w:rsid w:val="00322273"/>
    <w:rsid w:val="00322F71"/>
    <w:rsid w:val="00324FC5"/>
    <w:rsid w:val="003258B8"/>
    <w:rsid w:val="00325E8C"/>
    <w:rsid w:val="00326EE6"/>
    <w:rsid w:val="00327C7F"/>
    <w:rsid w:val="003347DA"/>
    <w:rsid w:val="0033487F"/>
    <w:rsid w:val="00335502"/>
    <w:rsid w:val="003370F5"/>
    <w:rsid w:val="00337349"/>
    <w:rsid w:val="00337F20"/>
    <w:rsid w:val="00340F56"/>
    <w:rsid w:val="00341E51"/>
    <w:rsid w:val="00342171"/>
    <w:rsid w:val="0034506C"/>
    <w:rsid w:val="00346DFB"/>
    <w:rsid w:val="00347546"/>
    <w:rsid w:val="00347F41"/>
    <w:rsid w:val="0035067A"/>
    <w:rsid w:val="00351BC8"/>
    <w:rsid w:val="00351F24"/>
    <w:rsid w:val="00351FB3"/>
    <w:rsid w:val="00352D2C"/>
    <w:rsid w:val="00352D8D"/>
    <w:rsid w:val="00353097"/>
    <w:rsid w:val="00353F77"/>
    <w:rsid w:val="00353FE9"/>
    <w:rsid w:val="0035452A"/>
    <w:rsid w:val="0035485C"/>
    <w:rsid w:val="00355014"/>
    <w:rsid w:val="0035669D"/>
    <w:rsid w:val="003566F2"/>
    <w:rsid w:val="00357D4D"/>
    <w:rsid w:val="003606D6"/>
    <w:rsid w:val="00360AD7"/>
    <w:rsid w:val="00361299"/>
    <w:rsid w:val="003627B5"/>
    <w:rsid w:val="00362A53"/>
    <w:rsid w:val="00362F39"/>
    <w:rsid w:val="00363353"/>
    <w:rsid w:val="00363A13"/>
    <w:rsid w:val="00363B96"/>
    <w:rsid w:val="00364B85"/>
    <w:rsid w:val="003656D1"/>
    <w:rsid w:val="003663C8"/>
    <w:rsid w:val="00366F99"/>
    <w:rsid w:val="00371416"/>
    <w:rsid w:val="00371B15"/>
    <w:rsid w:val="003727ED"/>
    <w:rsid w:val="00372DC4"/>
    <w:rsid w:val="00372FE8"/>
    <w:rsid w:val="003734E0"/>
    <w:rsid w:val="00373800"/>
    <w:rsid w:val="003739A8"/>
    <w:rsid w:val="00373B5D"/>
    <w:rsid w:val="003759AE"/>
    <w:rsid w:val="0038116D"/>
    <w:rsid w:val="00382744"/>
    <w:rsid w:val="003839C1"/>
    <w:rsid w:val="0038461D"/>
    <w:rsid w:val="00384F42"/>
    <w:rsid w:val="00385170"/>
    <w:rsid w:val="0038607A"/>
    <w:rsid w:val="0038635F"/>
    <w:rsid w:val="00386535"/>
    <w:rsid w:val="00386EE3"/>
    <w:rsid w:val="00387130"/>
    <w:rsid w:val="00387210"/>
    <w:rsid w:val="00387728"/>
    <w:rsid w:val="00387D18"/>
    <w:rsid w:val="00390DDF"/>
    <w:rsid w:val="0039281A"/>
    <w:rsid w:val="0039467A"/>
    <w:rsid w:val="00394E70"/>
    <w:rsid w:val="003958C7"/>
    <w:rsid w:val="00395BAE"/>
    <w:rsid w:val="0039659E"/>
    <w:rsid w:val="00396765"/>
    <w:rsid w:val="00396D89"/>
    <w:rsid w:val="003A0453"/>
    <w:rsid w:val="003A07B9"/>
    <w:rsid w:val="003A0FEF"/>
    <w:rsid w:val="003A1742"/>
    <w:rsid w:val="003A1940"/>
    <w:rsid w:val="003A298A"/>
    <w:rsid w:val="003A3D98"/>
    <w:rsid w:val="003A666C"/>
    <w:rsid w:val="003A69B3"/>
    <w:rsid w:val="003A72C4"/>
    <w:rsid w:val="003A7514"/>
    <w:rsid w:val="003A7AEE"/>
    <w:rsid w:val="003B0521"/>
    <w:rsid w:val="003B23A0"/>
    <w:rsid w:val="003B3599"/>
    <w:rsid w:val="003B43E8"/>
    <w:rsid w:val="003B4652"/>
    <w:rsid w:val="003B51A9"/>
    <w:rsid w:val="003B671C"/>
    <w:rsid w:val="003B737C"/>
    <w:rsid w:val="003B7405"/>
    <w:rsid w:val="003B7E6B"/>
    <w:rsid w:val="003C306F"/>
    <w:rsid w:val="003C38B2"/>
    <w:rsid w:val="003C3A2F"/>
    <w:rsid w:val="003C5915"/>
    <w:rsid w:val="003C6F48"/>
    <w:rsid w:val="003C75FC"/>
    <w:rsid w:val="003C782B"/>
    <w:rsid w:val="003C7871"/>
    <w:rsid w:val="003D0174"/>
    <w:rsid w:val="003D0326"/>
    <w:rsid w:val="003D1724"/>
    <w:rsid w:val="003D2CA3"/>
    <w:rsid w:val="003D50E8"/>
    <w:rsid w:val="003D5116"/>
    <w:rsid w:val="003D51DE"/>
    <w:rsid w:val="003D6220"/>
    <w:rsid w:val="003D6B8B"/>
    <w:rsid w:val="003D7708"/>
    <w:rsid w:val="003D77D1"/>
    <w:rsid w:val="003E0113"/>
    <w:rsid w:val="003E0F76"/>
    <w:rsid w:val="003E1215"/>
    <w:rsid w:val="003E43DA"/>
    <w:rsid w:val="003E6A6A"/>
    <w:rsid w:val="003E720D"/>
    <w:rsid w:val="003E73FF"/>
    <w:rsid w:val="003F2EB4"/>
    <w:rsid w:val="003F3ED9"/>
    <w:rsid w:val="003F41A3"/>
    <w:rsid w:val="003F4A48"/>
    <w:rsid w:val="003F5AD0"/>
    <w:rsid w:val="003F5DF0"/>
    <w:rsid w:val="003F6144"/>
    <w:rsid w:val="003F6BF3"/>
    <w:rsid w:val="003F6C2D"/>
    <w:rsid w:val="003F7968"/>
    <w:rsid w:val="00400012"/>
    <w:rsid w:val="0040031C"/>
    <w:rsid w:val="004014AF"/>
    <w:rsid w:val="0040180D"/>
    <w:rsid w:val="00401E50"/>
    <w:rsid w:val="004020CB"/>
    <w:rsid w:val="0040323D"/>
    <w:rsid w:val="0040345E"/>
    <w:rsid w:val="004046C3"/>
    <w:rsid w:val="00404A4A"/>
    <w:rsid w:val="00405A5A"/>
    <w:rsid w:val="00405C88"/>
    <w:rsid w:val="00406C82"/>
    <w:rsid w:val="00410C65"/>
    <w:rsid w:val="00411319"/>
    <w:rsid w:val="00413CD5"/>
    <w:rsid w:val="004151D8"/>
    <w:rsid w:val="00415912"/>
    <w:rsid w:val="00415DFE"/>
    <w:rsid w:val="00415F23"/>
    <w:rsid w:val="00416488"/>
    <w:rsid w:val="00417D7B"/>
    <w:rsid w:val="004227A7"/>
    <w:rsid w:val="00423943"/>
    <w:rsid w:val="00424132"/>
    <w:rsid w:val="00427F76"/>
    <w:rsid w:val="004304B8"/>
    <w:rsid w:val="00431D25"/>
    <w:rsid w:val="0043357F"/>
    <w:rsid w:val="004337B6"/>
    <w:rsid w:val="0043420C"/>
    <w:rsid w:val="004350B5"/>
    <w:rsid w:val="004357D7"/>
    <w:rsid w:val="004362C8"/>
    <w:rsid w:val="00436FAB"/>
    <w:rsid w:val="00437D86"/>
    <w:rsid w:val="0044230B"/>
    <w:rsid w:val="004427F4"/>
    <w:rsid w:val="004450CA"/>
    <w:rsid w:val="00447612"/>
    <w:rsid w:val="00450A7A"/>
    <w:rsid w:val="00452254"/>
    <w:rsid w:val="00452A86"/>
    <w:rsid w:val="00453D3E"/>
    <w:rsid w:val="00456327"/>
    <w:rsid w:val="00456829"/>
    <w:rsid w:val="00460131"/>
    <w:rsid w:val="00460E02"/>
    <w:rsid w:val="00461C8A"/>
    <w:rsid w:val="004622C3"/>
    <w:rsid w:val="00462CF5"/>
    <w:rsid w:val="004633FE"/>
    <w:rsid w:val="00463FBB"/>
    <w:rsid w:val="004640D5"/>
    <w:rsid w:val="00464740"/>
    <w:rsid w:val="00464D87"/>
    <w:rsid w:val="00464E8B"/>
    <w:rsid w:val="00465FC9"/>
    <w:rsid w:val="00466534"/>
    <w:rsid w:val="00466D62"/>
    <w:rsid w:val="004671CB"/>
    <w:rsid w:val="00467B70"/>
    <w:rsid w:val="00470597"/>
    <w:rsid w:val="004705B3"/>
    <w:rsid w:val="00470A82"/>
    <w:rsid w:val="00470E0E"/>
    <w:rsid w:val="00470E74"/>
    <w:rsid w:val="00471519"/>
    <w:rsid w:val="00472170"/>
    <w:rsid w:val="0047310D"/>
    <w:rsid w:val="00473491"/>
    <w:rsid w:val="004739B7"/>
    <w:rsid w:val="00474BC0"/>
    <w:rsid w:val="00475474"/>
    <w:rsid w:val="004756C4"/>
    <w:rsid w:val="00475A27"/>
    <w:rsid w:val="004764B4"/>
    <w:rsid w:val="004766E5"/>
    <w:rsid w:val="00476728"/>
    <w:rsid w:val="004770F8"/>
    <w:rsid w:val="004805D6"/>
    <w:rsid w:val="00480D08"/>
    <w:rsid w:val="004813F7"/>
    <w:rsid w:val="00483DA9"/>
    <w:rsid w:val="00484E30"/>
    <w:rsid w:val="00485226"/>
    <w:rsid w:val="00485438"/>
    <w:rsid w:val="00485889"/>
    <w:rsid w:val="00485C01"/>
    <w:rsid w:val="004868E8"/>
    <w:rsid w:val="00486FB2"/>
    <w:rsid w:val="0048756B"/>
    <w:rsid w:val="004876AC"/>
    <w:rsid w:val="00490714"/>
    <w:rsid w:val="00491035"/>
    <w:rsid w:val="00491B5C"/>
    <w:rsid w:val="00491DEA"/>
    <w:rsid w:val="00492095"/>
    <w:rsid w:val="004926B4"/>
    <w:rsid w:val="00493214"/>
    <w:rsid w:val="004941FD"/>
    <w:rsid w:val="004946D8"/>
    <w:rsid w:val="00494F65"/>
    <w:rsid w:val="0049558E"/>
    <w:rsid w:val="00496185"/>
    <w:rsid w:val="00496249"/>
    <w:rsid w:val="00496818"/>
    <w:rsid w:val="004978C5"/>
    <w:rsid w:val="004A094F"/>
    <w:rsid w:val="004A22DF"/>
    <w:rsid w:val="004A2496"/>
    <w:rsid w:val="004A2651"/>
    <w:rsid w:val="004A2665"/>
    <w:rsid w:val="004A282A"/>
    <w:rsid w:val="004A302D"/>
    <w:rsid w:val="004A42C6"/>
    <w:rsid w:val="004A431F"/>
    <w:rsid w:val="004A67FD"/>
    <w:rsid w:val="004A75B6"/>
    <w:rsid w:val="004A7D27"/>
    <w:rsid w:val="004A7EC1"/>
    <w:rsid w:val="004B00A2"/>
    <w:rsid w:val="004B02BF"/>
    <w:rsid w:val="004B1246"/>
    <w:rsid w:val="004B1C8B"/>
    <w:rsid w:val="004B26B1"/>
    <w:rsid w:val="004B2A95"/>
    <w:rsid w:val="004B2C29"/>
    <w:rsid w:val="004B2C54"/>
    <w:rsid w:val="004B316E"/>
    <w:rsid w:val="004B5972"/>
    <w:rsid w:val="004B69CB"/>
    <w:rsid w:val="004C249F"/>
    <w:rsid w:val="004C2B46"/>
    <w:rsid w:val="004C2D7D"/>
    <w:rsid w:val="004C4264"/>
    <w:rsid w:val="004C441D"/>
    <w:rsid w:val="004C45A5"/>
    <w:rsid w:val="004C5166"/>
    <w:rsid w:val="004C5AE0"/>
    <w:rsid w:val="004C6698"/>
    <w:rsid w:val="004C6A3D"/>
    <w:rsid w:val="004C7E54"/>
    <w:rsid w:val="004C7FC4"/>
    <w:rsid w:val="004D0331"/>
    <w:rsid w:val="004D0935"/>
    <w:rsid w:val="004D1BC4"/>
    <w:rsid w:val="004D2E88"/>
    <w:rsid w:val="004D3A10"/>
    <w:rsid w:val="004D3E4F"/>
    <w:rsid w:val="004D442A"/>
    <w:rsid w:val="004D4DDC"/>
    <w:rsid w:val="004D628C"/>
    <w:rsid w:val="004D6EC4"/>
    <w:rsid w:val="004D6FD2"/>
    <w:rsid w:val="004D6FED"/>
    <w:rsid w:val="004D7455"/>
    <w:rsid w:val="004E0157"/>
    <w:rsid w:val="004E0522"/>
    <w:rsid w:val="004E05A9"/>
    <w:rsid w:val="004E1A11"/>
    <w:rsid w:val="004E25F3"/>
    <w:rsid w:val="004E2DC4"/>
    <w:rsid w:val="004E447C"/>
    <w:rsid w:val="004E4843"/>
    <w:rsid w:val="004E5764"/>
    <w:rsid w:val="004E5ADA"/>
    <w:rsid w:val="004E641D"/>
    <w:rsid w:val="004E64E1"/>
    <w:rsid w:val="004E6727"/>
    <w:rsid w:val="004E6921"/>
    <w:rsid w:val="004E7236"/>
    <w:rsid w:val="004F00B4"/>
    <w:rsid w:val="004F018B"/>
    <w:rsid w:val="004F0C7F"/>
    <w:rsid w:val="004F18C3"/>
    <w:rsid w:val="004F18F5"/>
    <w:rsid w:val="004F223E"/>
    <w:rsid w:val="004F26BD"/>
    <w:rsid w:val="004F38FC"/>
    <w:rsid w:val="004F5BD6"/>
    <w:rsid w:val="004F612B"/>
    <w:rsid w:val="004F6B69"/>
    <w:rsid w:val="004F713C"/>
    <w:rsid w:val="005003CE"/>
    <w:rsid w:val="005004B4"/>
    <w:rsid w:val="00500D16"/>
    <w:rsid w:val="005011D0"/>
    <w:rsid w:val="005023C3"/>
    <w:rsid w:val="005027E4"/>
    <w:rsid w:val="005029BD"/>
    <w:rsid w:val="005033F0"/>
    <w:rsid w:val="0050397A"/>
    <w:rsid w:val="00503CCF"/>
    <w:rsid w:val="00503E3D"/>
    <w:rsid w:val="00505165"/>
    <w:rsid w:val="00505C8B"/>
    <w:rsid w:val="00507350"/>
    <w:rsid w:val="005102BB"/>
    <w:rsid w:val="00510B28"/>
    <w:rsid w:val="005117BB"/>
    <w:rsid w:val="00511816"/>
    <w:rsid w:val="00512B7F"/>
    <w:rsid w:val="005134AC"/>
    <w:rsid w:val="00513965"/>
    <w:rsid w:val="00514F19"/>
    <w:rsid w:val="0051724E"/>
    <w:rsid w:val="00517BD4"/>
    <w:rsid w:val="00521D22"/>
    <w:rsid w:val="00522B07"/>
    <w:rsid w:val="00522B4A"/>
    <w:rsid w:val="0052377A"/>
    <w:rsid w:val="0052398D"/>
    <w:rsid w:val="00523F8A"/>
    <w:rsid w:val="005244B9"/>
    <w:rsid w:val="0052526D"/>
    <w:rsid w:val="00525CA5"/>
    <w:rsid w:val="00527AD5"/>
    <w:rsid w:val="00527D38"/>
    <w:rsid w:val="00531EF9"/>
    <w:rsid w:val="0053261A"/>
    <w:rsid w:val="00532CE1"/>
    <w:rsid w:val="00533642"/>
    <w:rsid w:val="0053411C"/>
    <w:rsid w:val="005343CA"/>
    <w:rsid w:val="00534790"/>
    <w:rsid w:val="00534D98"/>
    <w:rsid w:val="005368F3"/>
    <w:rsid w:val="0053724F"/>
    <w:rsid w:val="005375F5"/>
    <w:rsid w:val="00537E56"/>
    <w:rsid w:val="00540424"/>
    <w:rsid w:val="00540567"/>
    <w:rsid w:val="005413D2"/>
    <w:rsid w:val="005419B2"/>
    <w:rsid w:val="00542579"/>
    <w:rsid w:val="00542593"/>
    <w:rsid w:val="00544105"/>
    <w:rsid w:val="0054436E"/>
    <w:rsid w:val="00544DB1"/>
    <w:rsid w:val="00547E19"/>
    <w:rsid w:val="00550343"/>
    <w:rsid w:val="00552752"/>
    <w:rsid w:val="00553227"/>
    <w:rsid w:val="005541F7"/>
    <w:rsid w:val="0055516B"/>
    <w:rsid w:val="005558E4"/>
    <w:rsid w:val="00556659"/>
    <w:rsid w:val="00556986"/>
    <w:rsid w:val="0056047D"/>
    <w:rsid w:val="00561517"/>
    <w:rsid w:val="005616BF"/>
    <w:rsid w:val="00562389"/>
    <w:rsid w:val="00562583"/>
    <w:rsid w:val="00562EA6"/>
    <w:rsid w:val="00564437"/>
    <w:rsid w:val="0056495F"/>
    <w:rsid w:val="00565390"/>
    <w:rsid w:val="0056739D"/>
    <w:rsid w:val="00567DAE"/>
    <w:rsid w:val="00567EB5"/>
    <w:rsid w:val="00570B4C"/>
    <w:rsid w:val="00570FB4"/>
    <w:rsid w:val="005726BE"/>
    <w:rsid w:val="00572794"/>
    <w:rsid w:val="00572879"/>
    <w:rsid w:val="005734AE"/>
    <w:rsid w:val="00575022"/>
    <w:rsid w:val="0057516D"/>
    <w:rsid w:val="00575B4C"/>
    <w:rsid w:val="005779EE"/>
    <w:rsid w:val="00577C09"/>
    <w:rsid w:val="00577F31"/>
    <w:rsid w:val="00580106"/>
    <w:rsid w:val="005809F6"/>
    <w:rsid w:val="005825FE"/>
    <w:rsid w:val="00583419"/>
    <w:rsid w:val="00584723"/>
    <w:rsid w:val="00584B02"/>
    <w:rsid w:val="00584E99"/>
    <w:rsid w:val="005853D2"/>
    <w:rsid w:val="00587CA8"/>
    <w:rsid w:val="00590391"/>
    <w:rsid w:val="00591B40"/>
    <w:rsid w:val="00591CAC"/>
    <w:rsid w:val="00594E6B"/>
    <w:rsid w:val="005956E7"/>
    <w:rsid w:val="005957EC"/>
    <w:rsid w:val="005978FD"/>
    <w:rsid w:val="00597BB6"/>
    <w:rsid w:val="005A0E78"/>
    <w:rsid w:val="005A10B0"/>
    <w:rsid w:val="005A139D"/>
    <w:rsid w:val="005A1E37"/>
    <w:rsid w:val="005A1FF8"/>
    <w:rsid w:val="005A35D7"/>
    <w:rsid w:val="005A3657"/>
    <w:rsid w:val="005A6211"/>
    <w:rsid w:val="005A63A4"/>
    <w:rsid w:val="005A68E5"/>
    <w:rsid w:val="005B062C"/>
    <w:rsid w:val="005B0A5B"/>
    <w:rsid w:val="005B15B6"/>
    <w:rsid w:val="005B1FAB"/>
    <w:rsid w:val="005B2C05"/>
    <w:rsid w:val="005B4372"/>
    <w:rsid w:val="005B4725"/>
    <w:rsid w:val="005B48B2"/>
    <w:rsid w:val="005B4B47"/>
    <w:rsid w:val="005B5A8C"/>
    <w:rsid w:val="005B5D2E"/>
    <w:rsid w:val="005B684B"/>
    <w:rsid w:val="005B6C6C"/>
    <w:rsid w:val="005B6E03"/>
    <w:rsid w:val="005B7D52"/>
    <w:rsid w:val="005C0853"/>
    <w:rsid w:val="005C0978"/>
    <w:rsid w:val="005C1316"/>
    <w:rsid w:val="005C24F7"/>
    <w:rsid w:val="005C2C7C"/>
    <w:rsid w:val="005C45BD"/>
    <w:rsid w:val="005C47B4"/>
    <w:rsid w:val="005C55DA"/>
    <w:rsid w:val="005C6E03"/>
    <w:rsid w:val="005C78F3"/>
    <w:rsid w:val="005D0F3D"/>
    <w:rsid w:val="005D2C11"/>
    <w:rsid w:val="005D335E"/>
    <w:rsid w:val="005D47C7"/>
    <w:rsid w:val="005D4A0A"/>
    <w:rsid w:val="005D4B21"/>
    <w:rsid w:val="005D5446"/>
    <w:rsid w:val="005E017C"/>
    <w:rsid w:val="005E144E"/>
    <w:rsid w:val="005E1735"/>
    <w:rsid w:val="005E1B4A"/>
    <w:rsid w:val="005E3FBF"/>
    <w:rsid w:val="005E48AA"/>
    <w:rsid w:val="005E528F"/>
    <w:rsid w:val="005E5375"/>
    <w:rsid w:val="005E5946"/>
    <w:rsid w:val="005E5CCB"/>
    <w:rsid w:val="005E5D52"/>
    <w:rsid w:val="005E7DA5"/>
    <w:rsid w:val="005F069D"/>
    <w:rsid w:val="005F14D0"/>
    <w:rsid w:val="005F20A4"/>
    <w:rsid w:val="005F26FD"/>
    <w:rsid w:val="005F2746"/>
    <w:rsid w:val="005F2F43"/>
    <w:rsid w:val="005F5058"/>
    <w:rsid w:val="005F5951"/>
    <w:rsid w:val="005F654E"/>
    <w:rsid w:val="005F719A"/>
    <w:rsid w:val="005F76FB"/>
    <w:rsid w:val="00600745"/>
    <w:rsid w:val="00601685"/>
    <w:rsid w:val="00601A4F"/>
    <w:rsid w:val="00601C33"/>
    <w:rsid w:val="00601E79"/>
    <w:rsid w:val="006020F3"/>
    <w:rsid w:val="006025FB"/>
    <w:rsid w:val="00602731"/>
    <w:rsid w:val="00602A36"/>
    <w:rsid w:val="00602AAE"/>
    <w:rsid w:val="00603753"/>
    <w:rsid w:val="00604855"/>
    <w:rsid w:val="00605670"/>
    <w:rsid w:val="006059F6"/>
    <w:rsid w:val="00605D9C"/>
    <w:rsid w:val="00606BD3"/>
    <w:rsid w:val="00607EFF"/>
    <w:rsid w:val="00610CE8"/>
    <w:rsid w:val="006117DB"/>
    <w:rsid w:val="00611EDB"/>
    <w:rsid w:val="0061330D"/>
    <w:rsid w:val="00614C25"/>
    <w:rsid w:val="00615152"/>
    <w:rsid w:val="006152BE"/>
    <w:rsid w:val="00615D86"/>
    <w:rsid w:val="00616C37"/>
    <w:rsid w:val="006178C0"/>
    <w:rsid w:val="00620911"/>
    <w:rsid w:val="006212CD"/>
    <w:rsid w:val="006215E6"/>
    <w:rsid w:val="00621A7C"/>
    <w:rsid w:val="00622435"/>
    <w:rsid w:val="006224E0"/>
    <w:rsid w:val="00623B92"/>
    <w:rsid w:val="0062466F"/>
    <w:rsid w:val="00624900"/>
    <w:rsid w:val="00624907"/>
    <w:rsid w:val="00624A6B"/>
    <w:rsid w:val="00625151"/>
    <w:rsid w:val="00625C4C"/>
    <w:rsid w:val="00625CC1"/>
    <w:rsid w:val="00625E4B"/>
    <w:rsid w:val="006260E0"/>
    <w:rsid w:val="006272F8"/>
    <w:rsid w:val="00627BAC"/>
    <w:rsid w:val="00630F2F"/>
    <w:rsid w:val="0063173D"/>
    <w:rsid w:val="00631CB1"/>
    <w:rsid w:val="00634918"/>
    <w:rsid w:val="00634BFB"/>
    <w:rsid w:val="00635124"/>
    <w:rsid w:val="006434D5"/>
    <w:rsid w:val="00643945"/>
    <w:rsid w:val="0064395E"/>
    <w:rsid w:val="00644D89"/>
    <w:rsid w:val="00645038"/>
    <w:rsid w:val="006450CF"/>
    <w:rsid w:val="0064519C"/>
    <w:rsid w:val="006459C2"/>
    <w:rsid w:val="006462D8"/>
    <w:rsid w:val="006468E4"/>
    <w:rsid w:val="00646F52"/>
    <w:rsid w:val="00647B4F"/>
    <w:rsid w:val="00647F22"/>
    <w:rsid w:val="00650033"/>
    <w:rsid w:val="00650DA2"/>
    <w:rsid w:val="0065159D"/>
    <w:rsid w:val="006519A4"/>
    <w:rsid w:val="00651DE3"/>
    <w:rsid w:val="006535C8"/>
    <w:rsid w:val="00653B2E"/>
    <w:rsid w:val="00653B34"/>
    <w:rsid w:val="00654169"/>
    <w:rsid w:val="00654F4F"/>
    <w:rsid w:val="0065501B"/>
    <w:rsid w:val="0065521B"/>
    <w:rsid w:val="00655496"/>
    <w:rsid w:val="00655A7C"/>
    <w:rsid w:val="00656278"/>
    <w:rsid w:val="00656351"/>
    <w:rsid w:val="00656AE4"/>
    <w:rsid w:val="00657DEA"/>
    <w:rsid w:val="00660C5E"/>
    <w:rsid w:val="006612B2"/>
    <w:rsid w:val="00661428"/>
    <w:rsid w:val="00661AD6"/>
    <w:rsid w:val="00662930"/>
    <w:rsid w:val="00662EF6"/>
    <w:rsid w:val="00663150"/>
    <w:rsid w:val="0066335A"/>
    <w:rsid w:val="00663602"/>
    <w:rsid w:val="006639F0"/>
    <w:rsid w:val="00663B31"/>
    <w:rsid w:val="00663C6C"/>
    <w:rsid w:val="0066614B"/>
    <w:rsid w:val="006675F1"/>
    <w:rsid w:val="0067013D"/>
    <w:rsid w:val="00673F13"/>
    <w:rsid w:val="00673F2B"/>
    <w:rsid w:val="00673FFA"/>
    <w:rsid w:val="00674624"/>
    <w:rsid w:val="0067494F"/>
    <w:rsid w:val="006749BD"/>
    <w:rsid w:val="00675E2E"/>
    <w:rsid w:val="00676196"/>
    <w:rsid w:val="00676E1C"/>
    <w:rsid w:val="00677821"/>
    <w:rsid w:val="006779FF"/>
    <w:rsid w:val="0068025D"/>
    <w:rsid w:val="00680784"/>
    <w:rsid w:val="0068082D"/>
    <w:rsid w:val="00680D23"/>
    <w:rsid w:val="00682738"/>
    <w:rsid w:val="00683EF0"/>
    <w:rsid w:val="00685439"/>
    <w:rsid w:val="00686361"/>
    <w:rsid w:val="00686BF4"/>
    <w:rsid w:val="00687584"/>
    <w:rsid w:val="006907D2"/>
    <w:rsid w:val="00690A57"/>
    <w:rsid w:val="00690BE2"/>
    <w:rsid w:val="006917C6"/>
    <w:rsid w:val="00691BD7"/>
    <w:rsid w:val="006926AE"/>
    <w:rsid w:val="00694509"/>
    <w:rsid w:val="00694684"/>
    <w:rsid w:val="0069490C"/>
    <w:rsid w:val="00694DB6"/>
    <w:rsid w:val="00695F77"/>
    <w:rsid w:val="00696A61"/>
    <w:rsid w:val="00696D37"/>
    <w:rsid w:val="00697B7A"/>
    <w:rsid w:val="006A04A2"/>
    <w:rsid w:val="006A0C7D"/>
    <w:rsid w:val="006A0F0C"/>
    <w:rsid w:val="006A0F82"/>
    <w:rsid w:val="006A0FCE"/>
    <w:rsid w:val="006A1456"/>
    <w:rsid w:val="006A193A"/>
    <w:rsid w:val="006A20D1"/>
    <w:rsid w:val="006A2413"/>
    <w:rsid w:val="006A3DDD"/>
    <w:rsid w:val="006A684D"/>
    <w:rsid w:val="006A6A2E"/>
    <w:rsid w:val="006A6B27"/>
    <w:rsid w:val="006A6B98"/>
    <w:rsid w:val="006A708B"/>
    <w:rsid w:val="006B20D3"/>
    <w:rsid w:val="006B2690"/>
    <w:rsid w:val="006B2A22"/>
    <w:rsid w:val="006B3D52"/>
    <w:rsid w:val="006B4962"/>
    <w:rsid w:val="006B5BBA"/>
    <w:rsid w:val="006B7047"/>
    <w:rsid w:val="006B72C5"/>
    <w:rsid w:val="006C0539"/>
    <w:rsid w:val="006C2197"/>
    <w:rsid w:val="006C281D"/>
    <w:rsid w:val="006C2CBA"/>
    <w:rsid w:val="006C4DFD"/>
    <w:rsid w:val="006C7060"/>
    <w:rsid w:val="006C74F3"/>
    <w:rsid w:val="006C7826"/>
    <w:rsid w:val="006D04D3"/>
    <w:rsid w:val="006D173C"/>
    <w:rsid w:val="006D1904"/>
    <w:rsid w:val="006D191D"/>
    <w:rsid w:val="006D2038"/>
    <w:rsid w:val="006D257D"/>
    <w:rsid w:val="006D3805"/>
    <w:rsid w:val="006D39F8"/>
    <w:rsid w:val="006D4CD1"/>
    <w:rsid w:val="006D6A16"/>
    <w:rsid w:val="006D76A2"/>
    <w:rsid w:val="006D7A91"/>
    <w:rsid w:val="006D7CFF"/>
    <w:rsid w:val="006E0868"/>
    <w:rsid w:val="006E1AE3"/>
    <w:rsid w:val="006E2146"/>
    <w:rsid w:val="006E3971"/>
    <w:rsid w:val="006E3E59"/>
    <w:rsid w:val="006E3F50"/>
    <w:rsid w:val="006E47D0"/>
    <w:rsid w:val="006E48D7"/>
    <w:rsid w:val="006E5EDA"/>
    <w:rsid w:val="006E685D"/>
    <w:rsid w:val="006E6C08"/>
    <w:rsid w:val="006F0226"/>
    <w:rsid w:val="006F0FA7"/>
    <w:rsid w:val="006F21AF"/>
    <w:rsid w:val="006F259A"/>
    <w:rsid w:val="006F26B8"/>
    <w:rsid w:val="006F3412"/>
    <w:rsid w:val="006F4B51"/>
    <w:rsid w:val="006F57E7"/>
    <w:rsid w:val="006F59B6"/>
    <w:rsid w:val="006F67B0"/>
    <w:rsid w:val="006F6E2B"/>
    <w:rsid w:val="006F7335"/>
    <w:rsid w:val="006F7766"/>
    <w:rsid w:val="007006C7"/>
    <w:rsid w:val="007006E4"/>
    <w:rsid w:val="0070085C"/>
    <w:rsid w:val="007018CA"/>
    <w:rsid w:val="00701D93"/>
    <w:rsid w:val="00701F2B"/>
    <w:rsid w:val="00702333"/>
    <w:rsid w:val="007036AA"/>
    <w:rsid w:val="007043BD"/>
    <w:rsid w:val="007044F6"/>
    <w:rsid w:val="0070480B"/>
    <w:rsid w:val="007054F2"/>
    <w:rsid w:val="007055E8"/>
    <w:rsid w:val="007066F6"/>
    <w:rsid w:val="00706FEB"/>
    <w:rsid w:val="007077DE"/>
    <w:rsid w:val="00710D58"/>
    <w:rsid w:val="00711C60"/>
    <w:rsid w:val="0071391B"/>
    <w:rsid w:val="00714A48"/>
    <w:rsid w:val="0071720C"/>
    <w:rsid w:val="007172D0"/>
    <w:rsid w:val="007207A9"/>
    <w:rsid w:val="00724254"/>
    <w:rsid w:val="00726185"/>
    <w:rsid w:val="0072628B"/>
    <w:rsid w:val="00727D39"/>
    <w:rsid w:val="007304BB"/>
    <w:rsid w:val="00730A0D"/>
    <w:rsid w:val="007327C2"/>
    <w:rsid w:val="00732B63"/>
    <w:rsid w:val="007345DF"/>
    <w:rsid w:val="00734E0C"/>
    <w:rsid w:val="00734E0E"/>
    <w:rsid w:val="0073650E"/>
    <w:rsid w:val="0074314B"/>
    <w:rsid w:val="007431B4"/>
    <w:rsid w:val="00743824"/>
    <w:rsid w:val="0074517E"/>
    <w:rsid w:val="007451C1"/>
    <w:rsid w:val="007452F6"/>
    <w:rsid w:val="007455A0"/>
    <w:rsid w:val="00750A20"/>
    <w:rsid w:val="00752EBF"/>
    <w:rsid w:val="00754441"/>
    <w:rsid w:val="00754983"/>
    <w:rsid w:val="007560A5"/>
    <w:rsid w:val="007563B5"/>
    <w:rsid w:val="007563E8"/>
    <w:rsid w:val="0075704F"/>
    <w:rsid w:val="00761BF3"/>
    <w:rsid w:val="00762C52"/>
    <w:rsid w:val="00763D16"/>
    <w:rsid w:val="00763DA3"/>
    <w:rsid w:val="00765411"/>
    <w:rsid w:val="00767098"/>
    <w:rsid w:val="007701EF"/>
    <w:rsid w:val="00770366"/>
    <w:rsid w:val="007707A1"/>
    <w:rsid w:val="00771F28"/>
    <w:rsid w:val="00771F97"/>
    <w:rsid w:val="007723DB"/>
    <w:rsid w:val="00773A01"/>
    <w:rsid w:val="00773DE6"/>
    <w:rsid w:val="00774C5B"/>
    <w:rsid w:val="0077651F"/>
    <w:rsid w:val="00777167"/>
    <w:rsid w:val="00780120"/>
    <w:rsid w:val="007812E0"/>
    <w:rsid w:val="00782BEA"/>
    <w:rsid w:val="007832B1"/>
    <w:rsid w:val="007832BB"/>
    <w:rsid w:val="00783CC8"/>
    <w:rsid w:val="00784AF5"/>
    <w:rsid w:val="007853E0"/>
    <w:rsid w:val="0079039E"/>
    <w:rsid w:val="007905E6"/>
    <w:rsid w:val="0079071F"/>
    <w:rsid w:val="0079094E"/>
    <w:rsid w:val="007910C2"/>
    <w:rsid w:val="007911CE"/>
    <w:rsid w:val="0079131A"/>
    <w:rsid w:val="0079168D"/>
    <w:rsid w:val="007919E8"/>
    <w:rsid w:val="00791FF8"/>
    <w:rsid w:val="00792684"/>
    <w:rsid w:val="0079300E"/>
    <w:rsid w:val="007937B0"/>
    <w:rsid w:val="007947D2"/>
    <w:rsid w:val="00794D08"/>
    <w:rsid w:val="007955AB"/>
    <w:rsid w:val="00796508"/>
    <w:rsid w:val="007971A2"/>
    <w:rsid w:val="00797FAC"/>
    <w:rsid w:val="007A1862"/>
    <w:rsid w:val="007A25C9"/>
    <w:rsid w:val="007A4AEA"/>
    <w:rsid w:val="007A5844"/>
    <w:rsid w:val="007A5C46"/>
    <w:rsid w:val="007A609A"/>
    <w:rsid w:val="007A6C04"/>
    <w:rsid w:val="007A6E11"/>
    <w:rsid w:val="007A7330"/>
    <w:rsid w:val="007B0161"/>
    <w:rsid w:val="007B129C"/>
    <w:rsid w:val="007B5D5B"/>
    <w:rsid w:val="007B5E91"/>
    <w:rsid w:val="007B7F89"/>
    <w:rsid w:val="007C0829"/>
    <w:rsid w:val="007C2232"/>
    <w:rsid w:val="007C26BE"/>
    <w:rsid w:val="007C2FF4"/>
    <w:rsid w:val="007C32F6"/>
    <w:rsid w:val="007C33A7"/>
    <w:rsid w:val="007C3D60"/>
    <w:rsid w:val="007C45FC"/>
    <w:rsid w:val="007C6795"/>
    <w:rsid w:val="007C6834"/>
    <w:rsid w:val="007C71D3"/>
    <w:rsid w:val="007C7344"/>
    <w:rsid w:val="007C7F50"/>
    <w:rsid w:val="007D0368"/>
    <w:rsid w:val="007D071D"/>
    <w:rsid w:val="007D0FDD"/>
    <w:rsid w:val="007D2361"/>
    <w:rsid w:val="007D2BB8"/>
    <w:rsid w:val="007D2FA0"/>
    <w:rsid w:val="007D3194"/>
    <w:rsid w:val="007D3794"/>
    <w:rsid w:val="007D6B67"/>
    <w:rsid w:val="007D7798"/>
    <w:rsid w:val="007E04C0"/>
    <w:rsid w:val="007E069C"/>
    <w:rsid w:val="007E2325"/>
    <w:rsid w:val="007E26F2"/>
    <w:rsid w:val="007E33A0"/>
    <w:rsid w:val="007E3735"/>
    <w:rsid w:val="007E3F6B"/>
    <w:rsid w:val="007E49E6"/>
    <w:rsid w:val="007E5145"/>
    <w:rsid w:val="007E57D0"/>
    <w:rsid w:val="007E592C"/>
    <w:rsid w:val="007E5C0E"/>
    <w:rsid w:val="007E6A25"/>
    <w:rsid w:val="007E6C89"/>
    <w:rsid w:val="007E7C5F"/>
    <w:rsid w:val="007F0871"/>
    <w:rsid w:val="007F08B2"/>
    <w:rsid w:val="007F11DB"/>
    <w:rsid w:val="007F2B1D"/>
    <w:rsid w:val="007F2C6C"/>
    <w:rsid w:val="007F31FA"/>
    <w:rsid w:val="007F3716"/>
    <w:rsid w:val="007F4568"/>
    <w:rsid w:val="007F4907"/>
    <w:rsid w:val="007F5698"/>
    <w:rsid w:val="007F56AD"/>
    <w:rsid w:val="007F57A2"/>
    <w:rsid w:val="007F583F"/>
    <w:rsid w:val="007F5D4B"/>
    <w:rsid w:val="007F5D83"/>
    <w:rsid w:val="007F77AC"/>
    <w:rsid w:val="007F7FB0"/>
    <w:rsid w:val="0080007F"/>
    <w:rsid w:val="008002DB"/>
    <w:rsid w:val="008004A4"/>
    <w:rsid w:val="008004E6"/>
    <w:rsid w:val="00802437"/>
    <w:rsid w:val="0080261E"/>
    <w:rsid w:val="008027A3"/>
    <w:rsid w:val="00802CCB"/>
    <w:rsid w:val="00803667"/>
    <w:rsid w:val="00803693"/>
    <w:rsid w:val="008038A7"/>
    <w:rsid w:val="00804220"/>
    <w:rsid w:val="00804BB4"/>
    <w:rsid w:val="00805216"/>
    <w:rsid w:val="0080530A"/>
    <w:rsid w:val="008054F5"/>
    <w:rsid w:val="008057A7"/>
    <w:rsid w:val="00805C02"/>
    <w:rsid w:val="00805F60"/>
    <w:rsid w:val="008065A7"/>
    <w:rsid w:val="008075D8"/>
    <w:rsid w:val="0081089B"/>
    <w:rsid w:val="0081264A"/>
    <w:rsid w:val="00814EDF"/>
    <w:rsid w:val="0081575A"/>
    <w:rsid w:val="008158FE"/>
    <w:rsid w:val="00817827"/>
    <w:rsid w:val="00820818"/>
    <w:rsid w:val="0082100D"/>
    <w:rsid w:val="0082103A"/>
    <w:rsid w:val="00821046"/>
    <w:rsid w:val="00821047"/>
    <w:rsid w:val="008214EA"/>
    <w:rsid w:val="0082238D"/>
    <w:rsid w:val="00825B0D"/>
    <w:rsid w:val="00826B65"/>
    <w:rsid w:val="00830452"/>
    <w:rsid w:val="0083065F"/>
    <w:rsid w:val="00831182"/>
    <w:rsid w:val="008335E7"/>
    <w:rsid w:val="00833C5D"/>
    <w:rsid w:val="00834134"/>
    <w:rsid w:val="008357CD"/>
    <w:rsid w:val="00835EB0"/>
    <w:rsid w:val="00836217"/>
    <w:rsid w:val="008368C7"/>
    <w:rsid w:val="00836E36"/>
    <w:rsid w:val="00840C23"/>
    <w:rsid w:val="008411D9"/>
    <w:rsid w:val="00841FBF"/>
    <w:rsid w:val="008430C0"/>
    <w:rsid w:val="00843FA0"/>
    <w:rsid w:val="008445A3"/>
    <w:rsid w:val="00844978"/>
    <w:rsid w:val="00845132"/>
    <w:rsid w:val="0084666E"/>
    <w:rsid w:val="008468BE"/>
    <w:rsid w:val="00847E75"/>
    <w:rsid w:val="00850371"/>
    <w:rsid w:val="00850410"/>
    <w:rsid w:val="00850A20"/>
    <w:rsid w:val="0085155E"/>
    <w:rsid w:val="00851C65"/>
    <w:rsid w:val="0085228F"/>
    <w:rsid w:val="00852596"/>
    <w:rsid w:val="00852689"/>
    <w:rsid w:val="00852809"/>
    <w:rsid w:val="00852923"/>
    <w:rsid w:val="008529F8"/>
    <w:rsid w:val="00854246"/>
    <w:rsid w:val="00854464"/>
    <w:rsid w:val="00854884"/>
    <w:rsid w:val="00855455"/>
    <w:rsid w:val="00856A1D"/>
    <w:rsid w:val="008577DE"/>
    <w:rsid w:val="008600BC"/>
    <w:rsid w:val="00860866"/>
    <w:rsid w:val="00860EF0"/>
    <w:rsid w:val="008610C9"/>
    <w:rsid w:val="0086176A"/>
    <w:rsid w:val="0086221E"/>
    <w:rsid w:val="00863293"/>
    <w:rsid w:val="00863396"/>
    <w:rsid w:val="00863AEF"/>
    <w:rsid w:val="0086472C"/>
    <w:rsid w:val="008659B1"/>
    <w:rsid w:val="008659D0"/>
    <w:rsid w:val="00866A12"/>
    <w:rsid w:val="00867196"/>
    <w:rsid w:val="00867210"/>
    <w:rsid w:val="00867E63"/>
    <w:rsid w:val="00870329"/>
    <w:rsid w:val="00871797"/>
    <w:rsid w:val="00871C39"/>
    <w:rsid w:val="00872D8A"/>
    <w:rsid w:val="008743B2"/>
    <w:rsid w:val="00874A05"/>
    <w:rsid w:val="00874CAA"/>
    <w:rsid w:val="00874FD5"/>
    <w:rsid w:val="00875CA4"/>
    <w:rsid w:val="00880AFD"/>
    <w:rsid w:val="00881403"/>
    <w:rsid w:val="00881D43"/>
    <w:rsid w:val="00882540"/>
    <w:rsid w:val="008831FD"/>
    <w:rsid w:val="00883F3D"/>
    <w:rsid w:val="00884AA4"/>
    <w:rsid w:val="008851E8"/>
    <w:rsid w:val="00886834"/>
    <w:rsid w:val="00886B55"/>
    <w:rsid w:val="00887DA1"/>
    <w:rsid w:val="00887F0F"/>
    <w:rsid w:val="0089185C"/>
    <w:rsid w:val="00891AD2"/>
    <w:rsid w:val="00892788"/>
    <w:rsid w:val="00892E1F"/>
    <w:rsid w:val="0089493E"/>
    <w:rsid w:val="008959A0"/>
    <w:rsid w:val="00895ADD"/>
    <w:rsid w:val="00895C4D"/>
    <w:rsid w:val="0089722D"/>
    <w:rsid w:val="008A1A52"/>
    <w:rsid w:val="008A1BB2"/>
    <w:rsid w:val="008A2722"/>
    <w:rsid w:val="008A33BD"/>
    <w:rsid w:val="008A4134"/>
    <w:rsid w:val="008A4FF9"/>
    <w:rsid w:val="008A5194"/>
    <w:rsid w:val="008A6088"/>
    <w:rsid w:val="008A7E09"/>
    <w:rsid w:val="008B082E"/>
    <w:rsid w:val="008B0C07"/>
    <w:rsid w:val="008B0F74"/>
    <w:rsid w:val="008B2B25"/>
    <w:rsid w:val="008B420C"/>
    <w:rsid w:val="008B43A3"/>
    <w:rsid w:val="008B4445"/>
    <w:rsid w:val="008B4502"/>
    <w:rsid w:val="008B5277"/>
    <w:rsid w:val="008B75D9"/>
    <w:rsid w:val="008C0022"/>
    <w:rsid w:val="008C08D9"/>
    <w:rsid w:val="008C0C17"/>
    <w:rsid w:val="008C0DD2"/>
    <w:rsid w:val="008C2130"/>
    <w:rsid w:val="008C3417"/>
    <w:rsid w:val="008C3CFB"/>
    <w:rsid w:val="008C3E7B"/>
    <w:rsid w:val="008C465B"/>
    <w:rsid w:val="008C5382"/>
    <w:rsid w:val="008C540D"/>
    <w:rsid w:val="008D097F"/>
    <w:rsid w:val="008D0A49"/>
    <w:rsid w:val="008D1D14"/>
    <w:rsid w:val="008D3740"/>
    <w:rsid w:val="008D3D16"/>
    <w:rsid w:val="008D5115"/>
    <w:rsid w:val="008D521D"/>
    <w:rsid w:val="008D692B"/>
    <w:rsid w:val="008D6B74"/>
    <w:rsid w:val="008D6DC4"/>
    <w:rsid w:val="008D6DD5"/>
    <w:rsid w:val="008D7635"/>
    <w:rsid w:val="008D78AB"/>
    <w:rsid w:val="008D7E64"/>
    <w:rsid w:val="008D7EBA"/>
    <w:rsid w:val="008E1219"/>
    <w:rsid w:val="008E181E"/>
    <w:rsid w:val="008E213E"/>
    <w:rsid w:val="008E288F"/>
    <w:rsid w:val="008E2A6A"/>
    <w:rsid w:val="008E3CCB"/>
    <w:rsid w:val="008E488C"/>
    <w:rsid w:val="008E48DC"/>
    <w:rsid w:val="008E4966"/>
    <w:rsid w:val="008E4D42"/>
    <w:rsid w:val="008E600E"/>
    <w:rsid w:val="008E6282"/>
    <w:rsid w:val="008E79EB"/>
    <w:rsid w:val="008E7A6E"/>
    <w:rsid w:val="008E7C62"/>
    <w:rsid w:val="008F1788"/>
    <w:rsid w:val="008F2115"/>
    <w:rsid w:val="008F25D4"/>
    <w:rsid w:val="008F2AC6"/>
    <w:rsid w:val="008F59E6"/>
    <w:rsid w:val="008F5E74"/>
    <w:rsid w:val="008F6C21"/>
    <w:rsid w:val="008F6F2D"/>
    <w:rsid w:val="008F7057"/>
    <w:rsid w:val="008F7B20"/>
    <w:rsid w:val="00900849"/>
    <w:rsid w:val="00900BF1"/>
    <w:rsid w:val="00901F3A"/>
    <w:rsid w:val="00901F3D"/>
    <w:rsid w:val="00902CAD"/>
    <w:rsid w:val="00902EB5"/>
    <w:rsid w:val="0090304B"/>
    <w:rsid w:val="00903358"/>
    <w:rsid w:val="009036AE"/>
    <w:rsid w:val="00903CB5"/>
    <w:rsid w:val="00904EC9"/>
    <w:rsid w:val="009065E2"/>
    <w:rsid w:val="009069AE"/>
    <w:rsid w:val="00906B2D"/>
    <w:rsid w:val="00907515"/>
    <w:rsid w:val="0091035B"/>
    <w:rsid w:val="0091066F"/>
    <w:rsid w:val="009117A7"/>
    <w:rsid w:val="009121A2"/>
    <w:rsid w:val="00913770"/>
    <w:rsid w:val="00913B57"/>
    <w:rsid w:val="00913C7E"/>
    <w:rsid w:val="009144EE"/>
    <w:rsid w:val="00914A5D"/>
    <w:rsid w:val="00914F60"/>
    <w:rsid w:val="00915CC9"/>
    <w:rsid w:val="009171C0"/>
    <w:rsid w:val="00920069"/>
    <w:rsid w:val="009202BA"/>
    <w:rsid w:val="00920CA0"/>
    <w:rsid w:val="00923D20"/>
    <w:rsid w:val="00924CAF"/>
    <w:rsid w:val="0092550F"/>
    <w:rsid w:val="009265F3"/>
    <w:rsid w:val="00926625"/>
    <w:rsid w:val="009278AF"/>
    <w:rsid w:val="0093064F"/>
    <w:rsid w:val="0093087E"/>
    <w:rsid w:val="00931741"/>
    <w:rsid w:val="00931846"/>
    <w:rsid w:val="00932039"/>
    <w:rsid w:val="00934585"/>
    <w:rsid w:val="009347E3"/>
    <w:rsid w:val="00940262"/>
    <w:rsid w:val="00941039"/>
    <w:rsid w:val="00942282"/>
    <w:rsid w:val="00943B9F"/>
    <w:rsid w:val="00943CAE"/>
    <w:rsid w:val="0094406E"/>
    <w:rsid w:val="009445C6"/>
    <w:rsid w:val="00944CAF"/>
    <w:rsid w:val="00945543"/>
    <w:rsid w:val="00945CF2"/>
    <w:rsid w:val="00951035"/>
    <w:rsid w:val="0095239A"/>
    <w:rsid w:val="0095260C"/>
    <w:rsid w:val="009551E9"/>
    <w:rsid w:val="009552E1"/>
    <w:rsid w:val="00955692"/>
    <w:rsid w:val="00955A31"/>
    <w:rsid w:val="0095680B"/>
    <w:rsid w:val="00957D62"/>
    <w:rsid w:val="0096022B"/>
    <w:rsid w:val="00961230"/>
    <w:rsid w:val="009617AE"/>
    <w:rsid w:val="00962743"/>
    <w:rsid w:val="00962D5C"/>
    <w:rsid w:val="00963F98"/>
    <w:rsid w:val="009648D7"/>
    <w:rsid w:val="009669BE"/>
    <w:rsid w:val="00970B52"/>
    <w:rsid w:val="00971114"/>
    <w:rsid w:val="00971669"/>
    <w:rsid w:val="00972605"/>
    <w:rsid w:val="00972FB3"/>
    <w:rsid w:val="009732CF"/>
    <w:rsid w:val="00973A2E"/>
    <w:rsid w:val="00983806"/>
    <w:rsid w:val="00984074"/>
    <w:rsid w:val="00984743"/>
    <w:rsid w:val="009848B5"/>
    <w:rsid w:val="0098596A"/>
    <w:rsid w:val="00986133"/>
    <w:rsid w:val="00987CAB"/>
    <w:rsid w:val="00987D8A"/>
    <w:rsid w:val="00990652"/>
    <w:rsid w:val="00991991"/>
    <w:rsid w:val="009930FD"/>
    <w:rsid w:val="009946DD"/>
    <w:rsid w:val="00995331"/>
    <w:rsid w:val="00996D3D"/>
    <w:rsid w:val="00996F2F"/>
    <w:rsid w:val="00997354"/>
    <w:rsid w:val="009A011E"/>
    <w:rsid w:val="009A0AF8"/>
    <w:rsid w:val="009A0BD2"/>
    <w:rsid w:val="009A1238"/>
    <w:rsid w:val="009A166B"/>
    <w:rsid w:val="009A23CE"/>
    <w:rsid w:val="009A2901"/>
    <w:rsid w:val="009A299F"/>
    <w:rsid w:val="009A3CEB"/>
    <w:rsid w:val="009A5535"/>
    <w:rsid w:val="009A562F"/>
    <w:rsid w:val="009A565C"/>
    <w:rsid w:val="009A5B5A"/>
    <w:rsid w:val="009A6295"/>
    <w:rsid w:val="009A773D"/>
    <w:rsid w:val="009B0785"/>
    <w:rsid w:val="009B0966"/>
    <w:rsid w:val="009B175E"/>
    <w:rsid w:val="009B2A1C"/>
    <w:rsid w:val="009B38CD"/>
    <w:rsid w:val="009B412B"/>
    <w:rsid w:val="009B4CBD"/>
    <w:rsid w:val="009B4DBB"/>
    <w:rsid w:val="009B601B"/>
    <w:rsid w:val="009B6B88"/>
    <w:rsid w:val="009B6ECD"/>
    <w:rsid w:val="009B774A"/>
    <w:rsid w:val="009C07E7"/>
    <w:rsid w:val="009C0AFB"/>
    <w:rsid w:val="009C1BA3"/>
    <w:rsid w:val="009C32AF"/>
    <w:rsid w:val="009C358C"/>
    <w:rsid w:val="009C4119"/>
    <w:rsid w:val="009C4567"/>
    <w:rsid w:val="009C48B1"/>
    <w:rsid w:val="009C56F1"/>
    <w:rsid w:val="009C5946"/>
    <w:rsid w:val="009C5D7E"/>
    <w:rsid w:val="009C62F6"/>
    <w:rsid w:val="009C6CA8"/>
    <w:rsid w:val="009C719A"/>
    <w:rsid w:val="009C75D9"/>
    <w:rsid w:val="009D0B9E"/>
    <w:rsid w:val="009D1AA3"/>
    <w:rsid w:val="009D268A"/>
    <w:rsid w:val="009D2B40"/>
    <w:rsid w:val="009D2E46"/>
    <w:rsid w:val="009D4BCE"/>
    <w:rsid w:val="009D585D"/>
    <w:rsid w:val="009D5A10"/>
    <w:rsid w:val="009D6214"/>
    <w:rsid w:val="009D68ED"/>
    <w:rsid w:val="009D6EFF"/>
    <w:rsid w:val="009D7777"/>
    <w:rsid w:val="009D77AC"/>
    <w:rsid w:val="009E0A44"/>
    <w:rsid w:val="009E0EE5"/>
    <w:rsid w:val="009E109E"/>
    <w:rsid w:val="009E19B3"/>
    <w:rsid w:val="009E2666"/>
    <w:rsid w:val="009E3D0E"/>
    <w:rsid w:val="009E4841"/>
    <w:rsid w:val="009E49F1"/>
    <w:rsid w:val="009E4B6D"/>
    <w:rsid w:val="009E5B86"/>
    <w:rsid w:val="009E6B1A"/>
    <w:rsid w:val="009E6B3E"/>
    <w:rsid w:val="009E6B74"/>
    <w:rsid w:val="009E6D6C"/>
    <w:rsid w:val="009F1BA6"/>
    <w:rsid w:val="009F2C43"/>
    <w:rsid w:val="009F4040"/>
    <w:rsid w:val="009F4451"/>
    <w:rsid w:val="009F58D9"/>
    <w:rsid w:val="009F5920"/>
    <w:rsid w:val="009F6329"/>
    <w:rsid w:val="009F63F6"/>
    <w:rsid w:val="009F66F4"/>
    <w:rsid w:val="009F7514"/>
    <w:rsid w:val="009F78EA"/>
    <w:rsid w:val="009F7A72"/>
    <w:rsid w:val="00A006F4"/>
    <w:rsid w:val="00A00891"/>
    <w:rsid w:val="00A00ADC"/>
    <w:rsid w:val="00A01730"/>
    <w:rsid w:val="00A041FB"/>
    <w:rsid w:val="00A04CF9"/>
    <w:rsid w:val="00A04F0E"/>
    <w:rsid w:val="00A054BF"/>
    <w:rsid w:val="00A06A19"/>
    <w:rsid w:val="00A06EFE"/>
    <w:rsid w:val="00A075AF"/>
    <w:rsid w:val="00A10792"/>
    <w:rsid w:val="00A10D57"/>
    <w:rsid w:val="00A10DBC"/>
    <w:rsid w:val="00A13538"/>
    <w:rsid w:val="00A1403F"/>
    <w:rsid w:val="00A152B0"/>
    <w:rsid w:val="00A164E3"/>
    <w:rsid w:val="00A1699D"/>
    <w:rsid w:val="00A16ACB"/>
    <w:rsid w:val="00A1769A"/>
    <w:rsid w:val="00A22C52"/>
    <w:rsid w:val="00A22D8B"/>
    <w:rsid w:val="00A23198"/>
    <w:rsid w:val="00A2362A"/>
    <w:rsid w:val="00A23A0C"/>
    <w:rsid w:val="00A258EE"/>
    <w:rsid w:val="00A266E2"/>
    <w:rsid w:val="00A26775"/>
    <w:rsid w:val="00A26A72"/>
    <w:rsid w:val="00A27713"/>
    <w:rsid w:val="00A27972"/>
    <w:rsid w:val="00A27FF9"/>
    <w:rsid w:val="00A3018C"/>
    <w:rsid w:val="00A307CA"/>
    <w:rsid w:val="00A30B96"/>
    <w:rsid w:val="00A3135C"/>
    <w:rsid w:val="00A319B9"/>
    <w:rsid w:val="00A334EA"/>
    <w:rsid w:val="00A33584"/>
    <w:rsid w:val="00A33EFC"/>
    <w:rsid w:val="00A341BE"/>
    <w:rsid w:val="00A34905"/>
    <w:rsid w:val="00A3689A"/>
    <w:rsid w:val="00A37085"/>
    <w:rsid w:val="00A372EB"/>
    <w:rsid w:val="00A4017C"/>
    <w:rsid w:val="00A4017F"/>
    <w:rsid w:val="00A42639"/>
    <w:rsid w:val="00A42877"/>
    <w:rsid w:val="00A42B76"/>
    <w:rsid w:val="00A439ED"/>
    <w:rsid w:val="00A44C3E"/>
    <w:rsid w:val="00A45B06"/>
    <w:rsid w:val="00A46615"/>
    <w:rsid w:val="00A476C5"/>
    <w:rsid w:val="00A50B54"/>
    <w:rsid w:val="00A51DCE"/>
    <w:rsid w:val="00A53290"/>
    <w:rsid w:val="00A535E6"/>
    <w:rsid w:val="00A54928"/>
    <w:rsid w:val="00A54B7D"/>
    <w:rsid w:val="00A54C3D"/>
    <w:rsid w:val="00A55323"/>
    <w:rsid w:val="00A55920"/>
    <w:rsid w:val="00A55A78"/>
    <w:rsid w:val="00A5669E"/>
    <w:rsid w:val="00A569AE"/>
    <w:rsid w:val="00A573BD"/>
    <w:rsid w:val="00A6026E"/>
    <w:rsid w:val="00A608A0"/>
    <w:rsid w:val="00A625B5"/>
    <w:rsid w:val="00A62BC7"/>
    <w:rsid w:val="00A62C9D"/>
    <w:rsid w:val="00A65F3F"/>
    <w:rsid w:val="00A6626C"/>
    <w:rsid w:val="00A66E4F"/>
    <w:rsid w:val="00A67B9B"/>
    <w:rsid w:val="00A70C1A"/>
    <w:rsid w:val="00A7143F"/>
    <w:rsid w:val="00A715CC"/>
    <w:rsid w:val="00A72045"/>
    <w:rsid w:val="00A740DB"/>
    <w:rsid w:val="00A75158"/>
    <w:rsid w:val="00A75687"/>
    <w:rsid w:val="00A765B1"/>
    <w:rsid w:val="00A778F8"/>
    <w:rsid w:val="00A805EE"/>
    <w:rsid w:val="00A80C53"/>
    <w:rsid w:val="00A81260"/>
    <w:rsid w:val="00A832A5"/>
    <w:rsid w:val="00A84631"/>
    <w:rsid w:val="00A85231"/>
    <w:rsid w:val="00A86604"/>
    <w:rsid w:val="00A866D8"/>
    <w:rsid w:val="00A86B88"/>
    <w:rsid w:val="00A87D70"/>
    <w:rsid w:val="00A90FB0"/>
    <w:rsid w:val="00A91B9A"/>
    <w:rsid w:val="00A932D0"/>
    <w:rsid w:val="00A93327"/>
    <w:rsid w:val="00A938F0"/>
    <w:rsid w:val="00A939E4"/>
    <w:rsid w:val="00A93E96"/>
    <w:rsid w:val="00A9494E"/>
    <w:rsid w:val="00A94B9D"/>
    <w:rsid w:val="00A95176"/>
    <w:rsid w:val="00A96032"/>
    <w:rsid w:val="00A969E0"/>
    <w:rsid w:val="00A96E94"/>
    <w:rsid w:val="00A9722E"/>
    <w:rsid w:val="00A97620"/>
    <w:rsid w:val="00AA048E"/>
    <w:rsid w:val="00AA12B2"/>
    <w:rsid w:val="00AA14D1"/>
    <w:rsid w:val="00AA173E"/>
    <w:rsid w:val="00AA47D1"/>
    <w:rsid w:val="00AA52B0"/>
    <w:rsid w:val="00AA559C"/>
    <w:rsid w:val="00AA63A8"/>
    <w:rsid w:val="00AA6DE8"/>
    <w:rsid w:val="00AA715F"/>
    <w:rsid w:val="00AA7B21"/>
    <w:rsid w:val="00AB1EBD"/>
    <w:rsid w:val="00AB2277"/>
    <w:rsid w:val="00AB2D28"/>
    <w:rsid w:val="00AB2FF5"/>
    <w:rsid w:val="00AB396B"/>
    <w:rsid w:val="00AB4B23"/>
    <w:rsid w:val="00AB570D"/>
    <w:rsid w:val="00AB5EDA"/>
    <w:rsid w:val="00AB69D7"/>
    <w:rsid w:val="00AC1182"/>
    <w:rsid w:val="00AC17EA"/>
    <w:rsid w:val="00AC2FAC"/>
    <w:rsid w:val="00AC37B2"/>
    <w:rsid w:val="00AC5030"/>
    <w:rsid w:val="00AC5C21"/>
    <w:rsid w:val="00AC7A76"/>
    <w:rsid w:val="00AD015C"/>
    <w:rsid w:val="00AD1BCF"/>
    <w:rsid w:val="00AD1C1C"/>
    <w:rsid w:val="00AD220C"/>
    <w:rsid w:val="00AD4095"/>
    <w:rsid w:val="00AD473F"/>
    <w:rsid w:val="00AD4E6B"/>
    <w:rsid w:val="00AD63EB"/>
    <w:rsid w:val="00AD673B"/>
    <w:rsid w:val="00AE007B"/>
    <w:rsid w:val="00AE2C59"/>
    <w:rsid w:val="00AE4446"/>
    <w:rsid w:val="00AE4FD8"/>
    <w:rsid w:val="00AE6C0A"/>
    <w:rsid w:val="00AE78DD"/>
    <w:rsid w:val="00AF0734"/>
    <w:rsid w:val="00AF0F06"/>
    <w:rsid w:val="00AF1BEF"/>
    <w:rsid w:val="00AF1C2A"/>
    <w:rsid w:val="00AF1E6A"/>
    <w:rsid w:val="00AF20A5"/>
    <w:rsid w:val="00AF21D5"/>
    <w:rsid w:val="00AF4049"/>
    <w:rsid w:val="00AF4936"/>
    <w:rsid w:val="00AF5654"/>
    <w:rsid w:val="00AF6B8E"/>
    <w:rsid w:val="00AF6DE0"/>
    <w:rsid w:val="00AF70A2"/>
    <w:rsid w:val="00B00458"/>
    <w:rsid w:val="00B01219"/>
    <w:rsid w:val="00B01D37"/>
    <w:rsid w:val="00B02163"/>
    <w:rsid w:val="00B021AD"/>
    <w:rsid w:val="00B0369F"/>
    <w:rsid w:val="00B03AA7"/>
    <w:rsid w:val="00B03AB3"/>
    <w:rsid w:val="00B03ED5"/>
    <w:rsid w:val="00B04396"/>
    <w:rsid w:val="00B047AB"/>
    <w:rsid w:val="00B05C1C"/>
    <w:rsid w:val="00B063BB"/>
    <w:rsid w:val="00B063ED"/>
    <w:rsid w:val="00B07AEA"/>
    <w:rsid w:val="00B10331"/>
    <w:rsid w:val="00B10798"/>
    <w:rsid w:val="00B11281"/>
    <w:rsid w:val="00B11511"/>
    <w:rsid w:val="00B14FFF"/>
    <w:rsid w:val="00B151E8"/>
    <w:rsid w:val="00B15895"/>
    <w:rsid w:val="00B17508"/>
    <w:rsid w:val="00B17F40"/>
    <w:rsid w:val="00B203C2"/>
    <w:rsid w:val="00B20ABA"/>
    <w:rsid w:val="00B2194A"/>
    <w:rsid w:val="00B22202"/>
    <w:rsid w:val="00B223DC"/>
    <w:rsid w:val="00B2273A"/>
    <w:rsid w:val="00B22B2B"/>
    <w:rsid w:val="00B22B6E"/>
    <w:rsid w:val="00B22F3B"/>
    <w:rsid w:val="00B23A24"/>
    <w:rsid w:val="00B23B01"/>
    <w:rsid w:val="00B2417A"/>
    <w:rsid w:val="00B24AD0"/>
    <w:rsid w:val="00B24BA3"/>
    <w:rsid w:val="00B251D7"/>
    <w:rsid w:val="00B25C1D"/>
    <w:rsid w:val="00B265BC"/>
    <w:rsid w:val="00B265D6"/>
    <w:rsid w:val="00B26726"/>
    <w:rsid w:val="00B26DB8"/>
    <w:rsid w:val="00B2724A"/>
    <w:rsid w:val="00B27502"/>
    <w:rsid w:val="00B27A95"/>
    <w:rsid w:val="00B30C3C"/>
    <w:rsid w:val="00B3328D"/>
    <w:rsid w:val="00B3422C"/>
    <w:rsid w:val="00B34C85"/>
    <w:rsid w:val="00B35ACD"/>
    <w:rsid w:val="00B36873"/>
    <w:rsid w:val="00B3787B"/>
    <w:rsid w:val="00B4055E"/>
    <w:rsid w:val="00B40DBF"/>
    <w:rsid w:val="00B410D5"/>
    <w:rsid w:val="00B4188A"/>
    <w:rsid w:val="00B42315"/>
    <w:rsid w:val="00B4314B"/>
    <w:rsid w:val="00B43720"/>
    <w:rsid w:val="00B43A89"/>
    <w:rsid w:val="00B43E94"/>
    <w:rsid w:val="00B44203"/>
    <w:rsid w:val="00B446D0"/>
    <w:rsid w:val="00B458D5"/>
    <w:rsid w:val="00B46CCF"/>
    <w:rsid w:val="00B472E5"/>
    <w:rsid w:val="00B47696"/>
    <w:rsid w:val="00B50122"/>
    <w:rsid w:val="00B51305"/>
    <w:rsid w:val="00B51E26"/>
    <w:rsid w:val="00B51FCB"/>
    <w:rsid w:val="00B52C3C"/>
    <w:rsid w:val="00B53443"/>
    <w:rsid w:val="00B534B8"/>
    <w:rsid w:val="00B53DA1"/>
    <w:rsid w:val="00B5476A"/>
    <w:rsid w:val="00B54BD1"/>
    <w:rsid w:val="00B55B97"/>
    <w:rsid w:val="00B603AC"/>
    <w:rsid w:val="00B612A5"/>
    <w:rsid w:val="00B62613"/>
    <w:rsid w:val="00B62A4B"/>
    <w:rsid w:val="00B631B9"/>
    <w:rsid w:val="00B63916"/>
    <w:rsid w:val="00B6499C"/>
    <w:rsid w:val="00B64F74"/>
    <w:rsid w:val="00B65131"/>
    <w:rsid w:val="00B67226"/>
    <w:rsid w:val="00B705AE"/>
    <w:rsid w:val="00B72090"/>
    <w:rsid w:val="00B726A2"/>
    <w:rsid w:val="00B742E7"/>
    <w:rsid w:val="00B74FAA"/>
    <w:rsid w:val="00B7540D"/>
    <w:rsid w:val="00B76B46"/>
    <w:rsid w:val="00B779F0"/>
    <w:rsid w:val="00B80C56"/>
    <w:rsid w:val="00B81579"/>
    <w:rsid w:val="00B83C5C"/>
    <w:rsid w:val="00B84B64"/>
    <w:rsid w:val="00B8502A"/>
    <w:rsid w:val="00B87779"/>
    <w:rsid w:val="00B8781C"/>
    <w:rsid w:val="00B87BCD"/>
    <w:rsid w:val="00B9173B"/>
    <w:rsid w:val="00B9194D"/>
    <w:rsid w:val="00B91DE8"/>
    <w:rsid w:val="00B921ED"/>
    <w:rsid w:val="00B9307C"/>
    <w:rsid w:val="00B934D9"/>
    <w:rsid w:val="00B93BEC"/>
    <w:rsid w:val="00B956D8"/>
    <w:rsid w:val="00B9754F"/>
    <w:rsid w:val="00B979C2"/>
    <w:rsid w:val="00BA0E20"/>
    <w:rsid w:val="00BA16B5"/>
    <w:rsid w:val="00BA17EF"/>
    <w:rsid w:val="00BA1BF2"/>
    <w:rsid w:val="00BA24E2"/>
    <w:rsid w:val="00BA3302"/>
    <w:rsid w:val="00BA3353"/>
    <w:rsid w:val="00BA3F5C"/>
    <w:rsid w:val="00BA43CE"/>
    <w:rsid w:val="00BA4837"/>
    <w:rsid w:val="00BA4E24"/>
    <w:rsid w:val="00BA6293"/>
    <w:rsid w:val="00BA6639"/>
    <w:rsid w:val="00BA682B"/>
    <w:rsid w:val="00BA6A2B"/>
    <w:rsid w:val="00BA7931"/>
    <w:rsid w:val="00BB0878"/>
    <w:rsid w:val="00BB0DF8"/>
    <w:rsid w:val="00BB14AB"/>
    <w:rsid w:val="00BB1530"/>
    <w:rsid w:val="00BB16B6"/>
    <w:rsid w:val="00BB210B"/>
    <w:rsid w:val="00BB24D4"/>
    <w:rsid w:val="00BB3132"/>
    <w:rsid w:val="00BB38C5"/>
    <w:rsid w:val="00BB40D8"/>
    <w:rsid w:val="00BB42FB"/>
    <w:rsid w:val="00BB4C53"/>
    <w:rsid w:val="00BB4EB1"/>
    <w:rsid w:val="00BB5571"/>
    <w:rsid w:val="00BB562B"/>
    <w:rsid w:val="00BB6FC5"/>
    <w:rsid w:val="00BC0155"/>
    <w:rsid w:val="00BC053F"/>
    <w:rsid w:val="00BC0D3D"/>
    <w:rsid w:val="00BC1DBF"/>
    <w:rsid w:val="00BC25B3"/>
    <w:rsid w:val="00BC38D8"/>
    <w:rsid w:val="00BC3B5B"/>
    <w:rsid w:val="00BC3C5A"/>
    <w:rsid w:val="00BC4C43"/>
    <w:rsid w:val="00BC538E"/>
    <w:rsid w:val="00BC5721"/>
    <w:rsid w:val="00BC58D1"/>
    <w:rsid w:val="00BC6B35"/>
    <w:rsid w:val="00BC6D1C"/>
    <w:rsid w:val="00BC6D32"/>
    <w:rsid w:val="00BD0933"/>
    <w:rsid w:val="00BD0E4B"/>
    <w:rsid w:val="00BD1463"/>
    <w:rsid w:val="00BD20EC"/>
    <w:rsid w:val="00BD3744"/>
    <w:rsid w:val="00BD3931"/>
    <w:rsid w:val="00BD4C69"/>
    <w:rsid w:val="00BD647A"/>
    <w:rsid w:val="00BE0825"/>
    <w:rsid w:val="00BE11BB"/>
    <w:rsid w:val="00BE182F"/>
    <w:rsid w:val="00BE304B"/>
    <w:rsid w:val="00BE3053"/>
    <w:rsid w:val="00BE32E3"/>
    <w:rsid w:val="00BE4ABB"/>
    <w:rsid w:val="00BE4B48"/>
    <w:rsid w:val="00BE5415"/>
    <w:rsid w:val="00BE566C"/>
    <w:rsid w:val="00BE5C25"/>
    <w:rsid w:val="00BE625B"/>
    <w:rsid w:val="00BE6A96"/>
    <w:rsid w:val="00BE6B7E"/>
    <w:rsid w:val="00BE6C97"/>
    <w:rsid w:val="00BE715F"/>
    <w:rsid w:val="00BE7938"/>
    <w:rsid w:val="00BE7D27"/>
    <w:rsid w:val="00BE7F39"/>
    <w:rsid w:val="00BF07D2"/>
    <w:rsid w:val="00BF0F1D"/>
    <w:rsid w:val="00BF26A8"/>
    <w:rsid w:val="00BF31C2"/>
    <w:rsid w:val="00BF33FA"/>
    <w:rsid w:val="00BF427F"/>
    <w:rsid w:val="00BF5E78"/>
    <w:rsid w:val="00BF62E5"/>
    <w:rsid w:val="00BF7156"/>
    <w:rsid w:val="00BF753C"/>
    <w:rsid w:val="00BF7754"/>
    <w:rsid w:val="00C00805"/>
    <w:rsid w:val="00C0088B"/>
    <w:rsid w:val="00C0235E"/>
    <w:rsid w:val="00C0507E"/>
    <w:rsid w:val="00C051ED"/>
    <w:rsid w:val="00C05A93"/>
    <w:rsid w:val="00C05BBF"/>
    <w:rsid w:val="00C0691A"/>
    <w:rsid w:val="00C101A2"/>
    <w:rsid w:val="00C104A8"/>
    <w:rsid w:val="00C105A2"/>
    <w:rsid w:val="00C10B18"/>
    <w:rsid w:val="00C11D3E"/>
    <w:rsid w:val="00C12523"/>
    <w:rsid w:val="00C12598"/>
    <w:rsid w:val="00C12B24"/>
    <w:rsid w:val="00C13637"/>
    <w:rsid w:val="00C13DC5"/>
    <w:rsid w:val="00C144B1"/>
    <w:rsid w:val="00C1499F"/>
    <w:rsid w:val="00C14D48"/>
    <w:rsid w:val="00C15A3F"/>
    <w:rsid w:val="00C16347"/>
    <w:rsid w:val="00C16D34"/>
    <w:rsid w:val="00C178D4"/>
    <w:rsid w:val="00C17A9D"/>
    <w:rsid w:val="00C17CFD"/>
    <w:rsid w:val="00C20867"/>
    <w:rsid w:val="00C23F5F"/>
    <w:rsid w:val="00C24A03"/>
    <w:rsid w:val="00C25B13"/>
    <w:rsid w:val="00C26966"/>
    <w:rsid w:val="00C26B0F"/>
    <w:rsid w:val="00C3009C"/>
    <w:rsid w:val="00C30248"/>
    <w:rsid w:val="00C31F0E"/>
    <w:rsid w:val="00C32BCC"/>
    <w:rsid w:val="00C32C49"/>
    <w:rsid w:val="00C32C8C"/>
    <w:rsid w:val="00C34622"/>
    <w:rsid w:val="00C3587A"/>
    <w:rsid w:val="00C358A4"/>
    <w:rsid w:val="00C3613E"/>
    <w:rsid w:val="00C36706"/>
    <w:rsid w:val="00C36F8B"/>
    <w:rsid w:val="00C37DFC"/>
    <w:rsid w:val="00C400AD"/>
    <w:rsid w:val="00C4044A"/>
    <w:rsid w:val="00C41277"/>
    <w:rsid w:val="00C4446A"/>
    <w:rsid w:val="00C44F1A"/>
    <w:rsid w:val="00C45824"/>
    <w:rsid w:val="00C459C1"/>
    <w:rsid w:val="00C45E36"/>
    <w:rsid w:val="00C46DFE"/>
    <w:rsid w:val="00C47B49"/>
    <w:rsid w:val="00C47F52"/>
    <w:rsid w:val="00C47FE1"/>
    <w:rsid w:val="00C50295"/>
    <w:rsid w:val="00C52CE1"/>
    <w:rsid w:val="00C5373B"/>
    <w:rsid w:val="00C5382A"/>
    <w:rsid w:val="00C539D6"/>
    <w:rsid w:val="00C5450A"/>
    <w:rsid w:val="00C5480D"/>
    <w:rsid w:val="00C549BE"/>
    <w:rsid w:val="00C54B79"/>
    <w:rsid w:val="00C5556F"/>
    <w:rsid w:val="00C55A27"/>
    <w:rsid w:val="00C55C10"/>
    <w:rsid w:val="00C55D69"/>
    <w:rsid w:val="00C56189"/>
    <w:rsid w:val="00C576A9"/>
    <w:rsid w:val="00C57FAC"/>
    <w:rsid w:val="00C607D7"/>
    <w:rsid w:val="00C61EC4"/>
    <w:rsid w:val="00C62AAE"/>
    <w:rsid w:val="00C62B64"/>
    <w:rsid w:val="00C62C5C"/>
    <w:rsid w:val="00C640E6"/>
    <w:rsid w:val="00C643B1"/>
    <w:rsid w:val="00C662B4"/>
    <w:rsid w:val="00C66F16"/>
    <w:rsid w:val="00C671F3"/>
    <w:rsid w:val="00C67802"/>
    <w:rsid w:val="00C67C40"/>
    <w:rsid w:val="00C67C71"/>
    <w:rsid w:val="00C70E39"/>
    <w:rsid w:val="00C711E3"/>
    <w:rsid w:val="00C71293"/>
    <w:rsid w:val="00C7252B"/>
    <w:rsid w:val="00C72952"/>
    <w:rsid w:val="00C73608"/>
    <w:rsid w:val="00C74A27"/>
    <w:rsid w:val="00C74CC4"/>
    <w:rsid w:val="00C75EFB"/>
    <w:rsid w:val="00C762B9"/>
    <w:rsid w:val="00C76DEC"/>
    <w:rsid w:val="00C76F8B"/>
    <w:rsid w:val="00C774DC"/>
    <w:rsid w:val="00C800A1"/>
    <w:rsid w:val="00C8022A"/>
    <w:rsid w:val="00C80A55"/>
    <w:rsid w:val="00C80B58"/>
    <w:rsid w:val="00C80F07"/>
    <w:rsid w:val="00C812E4"/>
    <w:rsid w:val="00C81630"/>
    <w:rsid w:val="00C816CB"/>
    <w:rsid w:val="00C81833"/>
    <w:rsid w:val="00C81FB3"/>
    <w:rsid w:val="00C8365A"/>
    <w:rsid w:val="00C83BB5"/>
    <w:rsid w:val="00C84343"/>
    <w:rsid w:val="00C843D5"/>
    <w:rsid w:val="00C84979"/>
    <w:rsid w:val="00C85EB5"/>
    <w:rsid w:val="00C86355"/>
    <w:rsid w:val="00C87024"/>
    <w:rsid w:val="00C8713E"/>
    <w:rsid w:val="00C8798C"/>
    <w:rsid w:val="00C87FE2"/>
    <w:rsid w:val="00C90A46"/>
    <w:rsid w:val="00C912C8"/>
    <w:rsid w:val="00C91EA5"/>
    <w:rsid w:val="00C92722"/>
    <w:rsid w:val="00C932DB"/>
    <w:rsid w:val="00C9390E"/>
    <w:rsid w:val="00C94714"/>
    <w:rsid w:val="00C95565"/>
    <w:rsid w:val="00C955EB"/>
    <w:rsid w:val="00C95B95"/>
    <w:rsid w:val="00C96BB9"/>
    <w:rsid w:val="00C97A79"/>
    <w:rsid w:val="00CA0E1B"/>
    <w:rsid w:val="00CA14C6"/>
    <w:rsid w:val="00CA20CC"/>
    <w:rsid w:val="00CA31E3"/>
    <w:rsid w:val="00CA3F8B"/>
    <w:rsid w:val="00CA52E0"/>
    <w:rsid w:val="00CA54F7"/>
    <w:rsid w:val="00CA551E"/>
    <w:rsid w:val="00CA5911"/>
    <w:rsid w:val="00CA7002"/>
    <w:rsid w:val="00CA7277"/>
    <w:rsid w:val="00CA773C"/>
    <w:rsid w:val="00CB08C9"/>
    <w:rsid w:val="00CB0A8C"/>
    <w:rsid w:val="00CB0ECD"/>
    <w:rsid w:val="00CB0F4A"/>
    <w:rsid w:val="00CB1FDE"/>
    <w:rsid w:val="00CB2AEC"/>
    <w:rsid w:val="00CB4DB6"/>
    <w:rsid w:val="00CB4FA4"/>
    <w:rsid w:val="00CB5409"/>
    <w:rsid w:val="00CB5959"/>
    <w:rsid w:val="00CB5D81"/>
    <w:rsid w:val="00CB6FED"/>
    <w:rsid w:val="00CC273C"/>
    <w:rsid w:val="00CC2A83"/>
    <w:rsid w:val="00CC2E6E"/>
    <w:rsid w:val="00CC308F"/>
    <w:rsid w:val="00CC37DC"/>
    <w:rsid w:val="00CC4B18"/>
    <w:rsid w:val="00CC4E70"/>
    <w:rsid w:val="00CC73A2"/>
    <w:rsid w:val="00CC772C"/>
    <w:rsid w:val="00CC7D2B"/>
    <w:rsid w:val="00CD0C18"/>
    <w:rsid w:val="00CD12B2"/>
    <w:rsid w:val="00CD1BCF"/>
    <w:rsid w:val="00CD1C84"/>
    <w:rsid w:val="00CD2166"/>
    <w:rsid w:val="00CD238A"/>
    <w:rsid w:val="00CD26EA"/>
    <w:rsid w:val="00CD321F"/>
    <w:rsid w:val="00CD37E0"/>
    <w:rsid w:val="00CD4025"/>
    <w:rsid w:val="00CD4140"/>
    <w:rsid w:val="00CD54C6"/>
    <w:rsid w:val="00CD5A1C"/>
    <w:rsid w:val="00CD611E"/>
    <w:rsid w:val="00CD6E04"/>
    <w:rsid w:val="00CD75AA"/>
    <w:rsid w:val="00CD76DF"/>
    <w:rsid w:val="00CE20EA"/>
    <w:rsid w:val="00CE402B"/>
    <w:rsid w:val="00CE4324"/>
    <w:rsid w:val="00CE4463"/>
    <w:rsid w:val="00CE6F08"/>
    <w:rsid w:val="00CE7601"/>
    <w:rsid w:val="00CE7BD6"/>
    <w:rsid w:val="00CF0273"/>
    <w:rsid w:val="00CF070B"/>
    <w:rsid w:val="00CF14CF"/>
    <w:rsid w:val="00CF2544"/>
    <w:rsid w:val="00CF2655"/>
    <w:rsid w:val="00CF281C"/>
    <w:rsid w:val="00CF37F7"/>
    <w:rsid w:val="00CF3E41"/>
    <w:rsid w:val="00CF42ED"/>
    <w:rsid w:val="00CF4FBD"/>
    <w:rsid w:val="00CF500C"/>
    <w:rsid w:val="00CF51BC"/>
    <w:rsid w:val="00CF5714"/>
    <w:rsid w:val="00CF6E73"/>
    <w:rsid w:val="00CF75D5"/>
    <w:rsid w:val="00D01699"/>
    <w:rsid w:val="00D02EB3"/>
    <w:rsid w:val="00D036B2"/>
    <w:rsid w:val="00D03841"/>
    <w:rsid w:val="00D04786"/>
    <w:rsid w:val="00D06A81"/>
    <w:rsid w:val="00D06DFD"/>
    <w:rsid w:val="00D06E4F"/>
    <w:rsid w:val="00D072F2"/>
    <w:rsid w:val="00D079DB"/>
    <w:rsid w:val="00D10800"/>
    <w:rsid w:val="00D1166D"/>
    <w:rsid w:val="00D119F0"/>
    <w:rsid w:val="00D11EA1"/>
    <w:rsid w:val="00D11EDF"/>
    <w:rsid w:val="00D1223B"/>
    <w:rsid w:val="00D133D7"/>
    <w:rsid w:val="00D151C5"/>
    <w:rsid w:val="00D15945"/>
    <w:rsid w:val="00D160D8"/>
    <w:rsid w:val="00D16A1E"/>
    <w:rsid w:val="00D16EA0"/>
    <w:rsid w:val="00D17337"/>
    <w:rsid w:val="00D17BF4"/>
    <w:rsid w:val="00D203E9"/>
    <w:rsid w:val="00D20828"/>
    <w:rsid w:val="00D216CE"/>
    <w:rsid w:val="00D2198F"/>
    <w:rsid w:val="00D21D5A"/>
    <w:rsid w:val="00D22C7A"/>
    <w:rsid w:val="00D231C4"/>
    <w:rsid w:val="00D234A2"/>
    <w:rsid w:val="00D2472A"/>
    <w:rsid w:val="00D24AD3"/>
    <w:rsid w:val="00D26100"/>
    <w:rsid w:val="00D26582"/>
    <w:rsid w:val="00D26CCE"/>
    <w:rsid w:val="00D2718D"/>
    <w:rsid w:val="00D27B54"/>
    <w:rsid w:val="00D27F97"/>
    <w:rsid w:val="00D3099E"/>
    <w:rsid w:val="00D31D5F"/>
    <w:rsid w:val="00D320E6"/>
    <w:rsid w:val="00D3426F"/>
    <w:rsid w:val="00D342E1"/>
    <w:rsid w:val="00D34504"/>
    <w:rsid w:val="00D34E64"/>
    <w:rsid w:val="00D35B0B"/>
    <w:rsid w:val="00D366C1"/>
    <w:rsid w:val="00D367D2"/>
    <w:rsid w:val="00D37071"/>
    <w:rsid w:val="00D3718A"/>
    <w:rsid w:val="00D371E8"/>
    <w:rsid w:val="00D40E5A"/>
    <w:rsid w:val="00D41843"/>
    <w:rsid w:val="00D41D38"/>
    <w:rsid w:val="00D428F2"/>
    <w:rsid w:val="00D42EF1"/>
    <w:rsid w:val="00D42FD4"/>
    <w:rsid w:val="00D4309F"/>
    <w:rsid w:val="00D4342E"/>
    <w:rsid w:val="00D4424D"/>
    <w:rsid w:val="00D45DDC"/>
    <w:rsid w:val="00D468F0"/>
    <w:rsid w:val="00D469A0"/>
    <w:rsid w:val="00D473C9"/>
    <w:rsid w:val="00D5142F"/>
    <w:rsid w:val="00D51A4E"/>
    <w:rsid w:val="00D51B5D"/>
    <w:rsid w:val="00D51EA3"/>
    <w:rsid w:val="00D52D37"/>
    <w:rsid w:val="00D5406F"/>
    <w:rsid w:val="00D545FC"/>
    <w:rsid w:val="00D54736"/>
    <w:rsid w:val="00D56478"/>
    <w:rsid w:val="00D56A7A"/>
    <w:rsid w:val="00D56EDF"/>
    <w:rsid w:val="00D5748C"/>
    <w:rsid w:val="00D576AC"/>
    <w:rsid w:val="00D57EB9"/>
    <w:rsid w:val="00D600B5"/>
    <w:rsid w:val="00D60B46"/>
    <w:rsid w:val="00D61269"/>
    <w:rsid w:val="00D613F7"/>
    <w:rsid w:val="00D61CCD"/>
    <w:rsid w:val="00D623B4"/>
    <w:rsid w:val="00D62914"/>
    <w:rsid w:val="00D63780"/>
    <w:rsid w:val="00D63A67"/>
    <w:rsid w:val="00D63C87"/>
    <w:rsid w:val="00D65773"/>
    <w:rsid w:val="00D6639A"/>
    <w:rsid w:val="00D67188"/>
    <w:rsid w:val="00D6773D"/>
    <w:rsid w:val="00D67754"/>
    <w:rsid w:val="00D6786C"/>
    <w:rsid w:val="00D72BFB"/>
    <w:rsid w:val="00D72F9C"/>
    <w:rsid w:val="00D7381A"/>
    <w:rsid w:val="00D74A3B"/>
    <w:rsid w:val="00D75AD7"/>
    <w:rsid w:val="00D764C7"/>
    <w:rsid w:val="00D7684E"/>
    <w:rsid w:val="00D7796E"/>
    <w:rsid w:val="00D808C8"/>
    <w:rsid w:val="00D81C5F"/>
    <w:rsid w:val="00D82392"/>
    <w:rsid w:val="00D8350E"/>
    <w:rsid w:val="00D83F22"/>
    <w:rsid w:val="00D8468B"/>
    <w:rsid w:val="00D8491D"/>
    <w:rsid w:val="00D85F47"/>
    <w:rsid w:val="00D86AEB"/>
    <w:rsid w:val="00D87350"/>
    <w:rsid w:val="00D9013F"/>
    <w:rsid w:val="00D90874"/>
    <w:rsid w:val="00D914FA"/>
    <w:rsid w:val="00D91B1E"/>
    <w:rsid w:val="00D93427"/>
    <w:rsid w:val="00D938F3"/>
    <w:rsid w:val="00D939F2"/>
    <w:rsid w:val="00D94109"/>
    <w:rsid w:val="00D94D72"/>
    <w:rsid w:val="00D94DFF"/>
    <w:rsid w:val="00D94EFD"/>
    <w:rsid w:val="00D95C38"/>
    <w:rsid w:val="00D95F23"/>
    <w:rsid w:val="00D96661"/>
    <w:rsid w:val="00D97578"/>
    <w:rsid w:val="00D975B8"/>
    <w:rsid w:val="00D9763C"/>
    <w:rsid w:val="00D978C9"/>
    <w:rsid w:val="00D97C74"/>
    <w:rsid w:val="00DA0AB3"/>
    <w:rsid w:val="00DA0EE5"/>
    <w:rsid w:val="00DA1218"/>
    <w:rsid w:val="00DA13BA"/>
    <w:rsid w:val="00DA1A98"/>
    <w:rsid w:val="00DA2C4D"/>
    <w:rsid w:val="00DA357B"/>
    <w:rsid w:val="00DA442C"/>
    <w:rsid w:val="00DA4A62"/>
    <w:rsid w:val="00DA70FD"/>
    <w:rsid w:val="00DB0404"/>
    <w:rsid w:val="00DB06A5"/>
    <w:rsid w:val="00DB10D0"/>
    <w:rsid w:val="00DB1E39"/>
    <w:rsid w:val="00DB1F0A"/>
    <w:rsid w:val="00DB279D"/>
    <w:rsid w:val="00DB2A09"/>
    <w:rsid w:val="00DB49BA"/>
    <w:rsid w:val="00DB7BD3"/>
    <w:rsid w:val="00DB7BF5"/>
    <w:rsid w:val="00DC04F8"/>
    <w:rsid w:val="00DC1133"/>
    <w:rsid w:val="00DC12FC"/>
    <w:rsid w:val="00DC17C6"/>
    <w:rsid w:val="00DC1831"/>
    <w:rsid w:val="00DC1D4F"/>
    <w:rsid w:val="00DC1EE0"/>
    <w:rsid w:val="00DC2860"/>
    <w:rsid w:val="00DC404B"/>
    <w:rsid w:val="00DC42CD"/>
    <w:rsid w:val="00DC4552"/>
    <w:rsid w:val="00DC517F"/>
    <w:rsid w:val="00DC558A"/>
    <w:rsid w:val="00DC64CD"/>
    <w:rsid w:val="00DC6523"/>
    <w:rsid w:val="00DC7A5F"/>
    <w:rsid w:val="00DC7D44"/>
    <w:rsid w:val="00DD0320"/>
    <w:rsid w:val="00DD09AF"/>
    <w:rsid w:val="00DD0D5A"/>
    <w:rsid w:val="00DD122B"/>
    <w:rsid w:val="00DD1631"/>
    <w:rsid w:val="00DD1AE5"/>
    <w:rsid w:val="00DD27A9"/>
    <w:rsid w:val="00DD2D68"/>
    <w:rsid w:val="00DD456C"/>
    <w:rsid w:val="00DD4BDD"/>
    <w:rsid w:val="00DD4DCE"/>
    <w:rsid w:val="00DD5E23"/>
    <w:rsid w:val="00DD5F8F"/>
    <w:rsid w:val="00DD6D59"/>
    <w:rsid w:val="00DD7220"/>
    <w:rsid w:val="00DD726C"/>
    <w:rsid w:val="00DD7540"/>
    <w:rsid w:val="00DE07C6"/>
    <w:rsid w:val="00DE0EF9"/>
    <w:rsid w:val="00DE1D20"/>
    <w:rsid w:val="00DE2893"/>
    <w:rsid w:val="00DE366B"/>
    <w:rsid w:val="00DE3AE7"/>
    <w:rsid w:val="00DE424C"/>
    <w:rsid w:val="00DE4800"/>
    <w:rsid w:val="00DE4B84"/>
    <w:rsid w:val="00DE5058"/>
    <w:rsid w:val="00DE51B0"/>
    <w:rsid w:val="00DE5316"/>
    <w:rsid w:val="00DE5386"/>
    <w:rsid w:val="00DE5E60"/>
    <w:rsid w:val="00DE698B"/>
    <w:rsid w:val="00DE74CE"/>
    <w:rsid w:val="00DE7B2D"/>
    <w:rsid w:val="00DF086D"/>
    <w:rsid w:val="00DF12BB"/>
    <w:rsid w:val="00DF1533"/>
    <w:rsid w:val="00DF17D8"/>
    <w:rsid w:val="00DF2B46"/>
    <w:rsid w:val="00DF352B"/>
    <w:rsid w:val="00DF5292"/>
    <w:rsid w:val="00DF6EC6"/>
    <w:rsid w:val="00DF75EF"/>
    <w:rsid w:val="00DF767F"/>
    <w:rsid w:val="00DF7B34"/>
    <w:rsid w:val="00E00E24"/>
    <w:rsid w:val="00E01CC7"/>
    <w:rsid w:val="00E03B78"/>
    <w:rsid w:val="00E0437E"/>
    <w:rsid w:val="00E0498C"/>
    <w:rsid w:val="00E04E32"/>
    <w:rsid w:val="00E05D66"/>
    <w:rsid w:val="00E06048"/>
    <w:rsid w:val="00E06602"/>
    <w:rsid w:val="00E06BE0"/>
    <w:rsid w:val="00E07C44"/>
    <w:rsid w:val="00E07EE5"/>
    <w:rsid w:val="00E1000D"/>
    <w:rsid w:val="00E1194E"/>
    <w:rsid w:val="00E1242A"/>
    <w:rsid w:val="00E14208"/>
    <w:rsid w:val="00E146AD"/>
    <w:rsid w:val="00E157B1"/>
    <w:rsid w:val="00E16CC3"/>
    <w:rsid w:val="00E16CEA"/>
    <w:rsid w:val="00E178CE"/>
    <w:rsid w:val="00E17B28"/>
    <w:rsid w:val="00E17EBD"/>
    <w:rsid w:val="00E21F68"/>
    <w:rsid w:val="00E22934"/>
    <w:rsid w:val="00E22F30"/>
    <w:rsid w:val="00E23D87"/>
    <w:rsid w:val="00E310F4"/>
    <w:rsid w:val="00E32C32"/>
    <w:rsid w:val="00E32C90"/>
    <w:rsid w:val="00E32F5B"/>
    <w:rsid w:val="00E33D03"/>
    <w:rsid w:val="00E35211"/>
    <w:rsid w:val="00E359F7"/>
    <w:rsid w:val="00E37564"/>
    <w:rsid w:val="00E37B5E"/>
    <w:rsid w:val="00E402D2"/>
    <w:rsid w:val="00E418B0"/>
    <w:rsid w:val="00E41C67"/>
    <w:rsid w:val="00E42339"/>
    <w:rsid w:val="00E4250A"/>
    <w:rsid w:val="00E445C0"/>
    <w:rsid w:val="00E45B95"/>
    <w:rsid w:val="00E45F46"/>
    <w:rsid w:val="00E46518"/>
    <w:rsid w:val="00E46B16"/>
    <w:rsid w:val="00E46DBA"/>
    <w:rsid w:val="00E46DDA"/>
    <w:rsid w:val="00E472E0"/>
    <w:rsid w:val="00E47337"/>
    <w:rsid w:val="00E515FC"/>
    <w:rsid w:val="00E51C8D"/>
    <w:rsid w:val="00E51FC8"/>
    <w:rsid w:val="00E53827"/>
    <w:rsid w:val="00E53FB6"/>
    <w:rsid w:val="00E540EF"/>
    <w:rsid w:val="00E55A1D"/>
    <w:rsid w:val="00E55A39"/>
    <w:rsid w:val="00E57156"/>
    <w:rsid w:val="00E6040C"/>
    <w:rsid w:val="00E60454"/>
    <w:rsid w:val="00E61B25"/>
    <w:rsid w:val="00E6206F"/>
    <w:rsid w:val="00E62E0B"/>
    <w:rsid w:val="00E64EBB"/>
    <w:rsid w:val="00E65B78"/>
    <w:rsid w:val="00E66271"/>
    <w:rsid w:val="00E67180"/>
    <w:rsid w:val="00E6720F"/>
    <w:rsid w:val="00E672C8"/>
    <w:rsid w:val="00E679CF"/>
    <w:rsid w:val="00E704A2"/>
    <w:rsid w:val="00E7086C"/>
    <w:rsid w:val="00E70E8B"/>
    <w:rsid w:val="00E72C19"/>
    <w:rsid w:val="00E74958"/>
    <w:rsid w:val="00E74D50"/>
    <w:rsid w:val="00E75735"/>
    <w:rsid w:val="00E75805"/>
    <w:rsid w:val="00E765E4"/>
    <w:rsid w:val="00E807F4"/>
    <w:rsid w:val="00E80813"/>
    <w:rsid w:val="00E80DE8"/>
    <w:rsid w:val="00E80F17"/>
    <w:rsid w:val="00E80FFE"/>
    <w:rsid w:val="00E81F18"/>
    <w:rsid w:val="00E84388"/>
    <w:rsid w:val="00E847BA"/>
    <w:rsid w:val="00E85E25"/>
    <w:rsid w:val="00E86728"/>
    <w:rsid w:val="00E86FA0"/>
    <w:rsid w:val="00E871F4"/>
    <w:rsid w:val="00E903DE"/>
    <w:rsid w:val="00E907A3"/>
    <w:rsid w:val="00E922CA"/>
    <w:rsid w:val="00E93CC4"/>
    <w:rsid w:val="00E941A3"/>
    <w:rsid w:val="00E95C80"/>
    <w:rsid w:val="00E95E65"/>
    <w:rsid w:val="00E96C86"/>
    <w:rsid w:val="00E974AB"/>
    <w:rsid w:val="00E975D6"/>
    <w:rsid w:val="00EA14FD"/>
    <w:rsid w:val="00EA1D89"/>
    <w:rsid w:val="00EA3501"/>
    <w:rsid w:val="00EA3676"/>
    <w:rsid w:val="00EA3B03"/>
    <w:rsid w:val="00EA3C36"/>
    <w:rsid w:val="00EA6D7C"/>
    <w:rsid w:val="00EB048A"/>
    <w:rsid w:val="00EB07FA"/>
    <w:rsid w:val="00EB09B0"/>
    <w:rsid w:val="00EB0EF9"/>
    <w:rsid w:val="00EB13F7"/>
    <w:rsid w:val="00EB2DCD"/>
    <w:rsid w:val="00EB39A3"/>
    <w:rsid w:val="00EB3D93"/>
    <w:rsid w:val="00EB47E5"/>
    <w:rsid w:val="00EB537F"/>
    <w:rsid w:val="00EB556A"/>
    <w:rsid w:val="00EB5BF9"/>
    <w:rsid w:val="00EB6B62"/>
    <w:rsid w:val="00EB73CB"/>
    <w:rsid w:val="00EB7FBC"/>
    <w:rsid w:val="00EC01DD"/>
    <w:rsid w:val="00EC0831"/>
    <w:rsid w:val="00EC19FB"/>
    <w:rsid w:val="00EC287F"/>
    <w:rsid w:val="00EC45D7"/>
    <w:rsid w:val="00EC5CE8"/>
    <w:rsid w:val="00EC64B4"/>
    <w:rsid w:val="00EC667B"/>
    <w:rsid w:val="00EC6872"/>
    <w:rsid w:val="00EC6D0A"/>
    <w:rsid w:val="00EC7567"/>
    <w:rsid w:val="00EC791C"/>
    <w:rsid w:val="00ED00C5"/>
    <w:rsid w:val="00ED01F1"/>
    <w:rsid w:val="00ED2F07"/>
    <w:rsid w:val="00ED43D6"/>
    <w:rsid w:val="00ED5F90"/>
    <w:rsid w:val="00ED6B0B"/>
    <w:rsid w:val="00ED6CE6"/>
    <w:rsid w:val="00ED6E68"/>
    <w:rsid w:val="00ED7767"/>
    <w:rsid w:val="00EE0A8E"/>
    <w:rsid w:val="00EE13D9"/>
    <w:rsid w:val="00EE1400"/>
    <w:rsid w:val="00EE2046"/>
    <w:rsid w:val="00EE2133"/>
    <w:rsid w:val="00EE45DE"/>
    <w:rsid w:val="00EF00C7"/>
    <w:rsid w:val="00EF0478"/>
    <w:rsid w:val="00EF20A1"/>
    <w:rsid w:val="00EF26DC"/>
    <w:rsid w:val="00EF3CB1"/>
    <w:rsid w:val="00EF5036"/>
    <w:rsid w:val="00F00690"/>
    <w:rsid w:val="00F00C57"/>
    <w:rsid w:val="00F01322"/>
    <w:rsid w:val="00F0173E"/>
    <w:rsid w:val="00F0207F"/>
    <w:rsid w:val="00F029B5"/>
    <w:rsid w:val="00F029ED"/>
    <w:rsid w:val="00F031F6"/>
    <w:rsid w:val="00F033E2"/>
    <w:rsid w:val="00F04505"/>
    <w:rsid w:val="00F04BF4"/>
    <w:rsid w:val="00F06562"/>
    <w:rsid w:val="00F06881"/>
    <w:rsid w:val="00F069FD"/>
    <w:rsid w:val="00F06B95"/>
    <w:rsid w:val="00F06D51"/>
    <w:rsid w:val="00F06F7A"/>
    <w:rsid w:val="00F07862"/>
    <w:rsid w:val="00F078B2"/>
    <w:rsid w:val="00F11164"/>
    <w:rsid w:val="00F115AF"/>
    <w:rsid w:val="00F13480"/>
    <w:rsid w:val="00F140FE"/>
    <w:rsid w:val="00F14440"/>
    <w:rsid w:val="00F14CA2"/>
    <w:rsid w:val="00F15973"/>
    <w:rsid w:val="00F15AED"/>
    <w:rsid w:val="00F1616F"/>
    <w:rsid w:val="00F16F61"/>
    <w:rsid w:val="00F207F4"/>
    <w:rsid w:val="00F21E5C"/>
    <w:rsid w:val="00F22DB3"/>
    <w:rsid w:val="00F23ACE"/>
    <w:rsid w:val="00F24EBB"/>
    <w:rsid w:val="00F25DF1"/>
    <w:rsid w:val="00F27819"/>
    <w:rsid w:val="00F31B04"/>
    <w:rsid w:val="00F31F3A"/>
    <w:rsid w:val="00F344A6"/>
    <w:rsid w:val="00F34537"/>
    <w:rsid w:val="00F347A1"/>
    <w:rsid w:val="00F34F64"/>
    <w:rsid w:val="00F35360"/>
    <w:rsid w:val="00F35690"/>
    <w:rsid w:val="00F360CA"/>
    <w:rsid w:val="00F36316"/>
    <w:rsid w:val="00F367DA"/>
    <w:rsid w:val="00F368AC"/>
    <w:rsid w:val="00F40532"/>
    <w:rsid w:val="00F4126E"/>
    <w:rsid w:val="00F423E9"/>
    <w:rsid w:val="00F430F1"/>
    <w:rsid w:val="00F43109"/>
    <w:rsid w:val="00F43BBA"/>
    <w:rsid w:val="00F44C30"/>
    <w:rsid w:val="00F44D3A"/>
    <w:rsid w:val="00F4684A"/>
    <w:rsid w:val="00F47523"/>
    <w:rsid w:val="00F47A41"/>
    <w:rsid w:val="00F50016"/>
    <w:rsid w:val="00F5015F"/>
    <w:rsid w:val="00F50285"/>
    <w:rsid w:val="00F510D5"/>
    <w:rsid w:val="00F52495"/>
    <w:rsid w:val="00F524BF"/>
    <w:rsid w:val="00F533C2"/>
    <w:rsid w:val="00F534F6"/>
    <w:rsid w:val="00F552B4"/>
    <w:rsid w:val="00F5539F"/>
    <w:rsid w:val="00F55B8E"/>
    <w:rsid w:val="00F55C35"/>
    <w:rsid w:val="00F55F72"/>
    <w:rsid w:val="00F5630A"/>
    <w:rsid w:val="00F57574"/>
    <w:rsid w:val="00F60319"/>
    <w:rsid w:val="00F62030"/>
    <w:rsid w:val="00F62CF6"/>
    <w:rsid w:val="00F62E18"/>
    <w:rsid w:val="00F63084"/>
    <w:rsid w:val="00F63767"/>
    <w:rsid w:val="00F656C9"/>
    <w:rsid w:val="00F66D80"/>
    <w:rsid w:val="00F66E25"/>
    <w:rsid w:val="00F675CE"/>
    <w:rsid w:val="00F70395"/>
    <w:rsid w:val="00F7138F"/>
    <w:rsid w:val="00F71581"/>
    <w:rsid w:val="00F745DF"/>
    <w:rsid w:val="00F74DB4"/>
    <w:rsid w:val="00F75E58"/>
    <w:rsid w:val="00F772CB"/>
    <w:rsid w:val="00F773BA"/>
    <w:rsid w:val="00F80F47"/>
    <w:rsid w:val="00F812EF"/>
    <w:rsid w:val="00F81D7C"/>
    <w:rsid w:val="00F8295A"/>
    <w:rsid w:val="00F845E0"/>
    <w:rsid w:val="00F859F4"/>
    <w:rsid w:val="00F86C44"/>
    <w:rsid w:val="00F86DBB"/>
    <w:rsid w:val="00F87DD9"/>
    <w:rsid w:val="00F9044A"/>
    <w:rsid w:val="00F914CB"/>
    <w:rsid w:val="00F92970"/>
    <w:rsid w:val="00F93277"/>
    <w:rsid w:val="00F934AF"/>
    <w:rsid w:val="00F93824"/>
    <w:rsid w:val="00F9386D"/>
    <w:rsid w:val="00F93F84"/>
    <w:rsid w:val="00F941A9"/>
    <w:rsid w:val="00F94F94"/>
    <w:rsid w:val="00F955A3"/>
    <w:rsid w:val="00F95AB2"/>
    <w:rsid w:val="00F95DC3"/>
    <w:rsid w:val="00F975FB"/>
    <w:rsid w:val="00F978FC"/>
    <w:rsid w:val="00FA20FB"/>
    <w:rsid w:val="00FA2358"/>
    <w:rsid w:val="00FA30FA"/>
    <w:rsid w:val="00FA4E79"/>
    <w:rsid w:val="00FA5276"/>
    <w:rsid w:val="00FB0E9C"/>
    <w:rsid w:val="00FB0FEE"/>
    <w:rsid w:val="00FB236F"/>
    <w:rsid w:val="00FB307A"/>
    <w:rsid w:val="00FB3801"/>
    <w:rsid w:val="00FB3936"/>
    <w:rsid w:val="00FB3F06"/>
    <w:rsid w:val="00FB466A"/>
    <w:rsid w:val="00FB4F0F"/>
    <w:rsid w:val="00FB5B5D"/>
    <w:rsid w:val="00FB67E7"/>
    <w:rsid w:val="00FB6ADD"/>
    <w:rsid w:val="00FB701B"/>
    <w:rsid w:val="00FC010B"/>
    <w:rsid w:val="00FC1148"/>
    <w:rsid w:val="00FC194A"/>
    <w:rsid w:val="00FC25A1"/>
    <w:rsid w:val="00FC3674"/>
    <w:rsid w:val="00FC55A9"/>
    <w:rsid w:val="00FC5B5D"/>
    <w:rsid w:val="00FC7377"/>
    <w:rsid w:val="00FC7A56"/>
    <w:rsid w:val="00FD1E83"/>
    <w:rsid w:val="00FD2B97"/>
    <w:rsid w:val="00FD2D05"/>
    <w:rsid w:val="00FD3778"/>
    <w:rsid w:val="00FD41F1"/>
    <w:rsid w:val="00FD46EB"/>
    <w:rsid w:val="00FD497A"/>
    <w:rsid w:val="00FD4D99"/>
    <w:rsid w:val="00FD658F"/>
    <w:rsid w:val="00FD6896"/>
    <w:rsid w:val="00FD7FD2"/>
    <w:rsid w:val="00FE1AE9"/>
    <w:rsid w:val="00FE1D27"/>
    <w:rsid w:val="00FE2425"/>
    <w:rsid w:val="00FE4068"/>
    <w:rsid w:val="00FE45AB"/>
    <w:rsid w:val="00FE5DF2"/>
    <w:rsid w:val="00FE5F0D"/>
    <w:rsid w:val="00FE6094"/>
    <w:rsid w:val="00FE657E"/>
    <w:rsid w:val="00FE77D0"/>
    <w:rsid w:val="00FE7F04"/>
    <w:rsid w:val="00FF1DCA"/>
    <w:rsid w:val="00FF28AF"/>
    <w:rsid w:val="00FF38DA"/>
    <w:rsid w:val="00FF4F60"/>
    <w:rsid w:val="00FF67C7"/>
    <w:rsid w:val="00FF6F7C"/>
    <w:rsid w:val="00FF73B2"/>
    <w:rsid w:val="00FF7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uiPriority="19" w:unhideWhenUsed="0" w:qFormat="1"/>
    <w:lsdException w:name="Signature" w:uiPriority="9" w:qFormat="1"/>
    <w:lsdException w:name="Default Paragraph Font" w:uiPriority="1"/>
    <w:lsdException w:name="Subtitle" w:uiPriority="19" w:qFormat="1"/>
    <w:lsdException w:name="Strong" w:uiPriority="1" w:unhideWhenUsed="0" w:qFormat="1"/>
    <w:lsdException w:name="Emphasis"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9" w:unhideWhenUsed="0" w:qFormat="1"/>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Revision">
    <w:name w:val="Revision"/>
    <w:hidden/>
    <w:uiPriority w:val="99"/>
    <w:semiHidden/>
    <w:rsid w:val="00DF767F"/>
    <w:pPr>
      <w:spacing w:before="0" w:after="0" w:line="240" w:lineRule="auto"/>
    </w:pPr>
    <w:rPr>
      <w:kern w:val="20"/>
    </w:rPr>
  </w:style>
  <w:style w:type="character" w:customStyle="1" w:styleId="hps">
    <w:name w:val="hps"/>
    <w:basedOn w:val="DefaultParagraphFont"/>
    <w:rsid w:val="00265F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uiPriority="19" w:unhideWhenUsed="0" w:qFormat="1"/>
    <w:lsdException w:name="Signature" w:uiPriority="9" w:qFormat="1"/>
    <w:lsdException w:name="Default Paragraph Font" w:uiPriority="1"/>
    <w:lsdException w:name="Subtitle" w:uiPriority="19" w:qFormat="1"/>
    <w:lsdException w:name="Strong" w:uiPriority="1" w:unhideWhenUsed="0" w:qFormat="1"/>
    <w:lsdException w:name="Emphasis"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unhideWhenUsed="0" w:qFormat="1"/>
    <w:lsdException w:name="Quote" w:uiPriority="9" w:unhideWhenUsed="0" w:qFormat="1"/>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Revision">
    <w:name w:val="Revision"/>
    <w:hidden/>
    <w:uiPriority w:val="99"/>
    <w:semiHidden/>
    <w:rsid w:val="00DF767F"/>
    <w:pPr>
      <w:spacing w:before="0" w:after="0" w:line="240" w:lineRule="auto"/>
    </w:pPr>
    <w:rPr>
      <w:kern w:val="20"/>
    </w:rPr>
  </w:style>
  <w:style w:type="character" w:customStyle="1" w:styleId="hps">
    <w:name w:val="hps"/>
    <w:basedOn w:val="DefaultParagraphFont"/>
    <w:rsid w:val="00265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359175">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29853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Minh-HOANG\Document\user-guide\worktraq-vn\Front_end_for_customer.docx" TargetMode="External"/><Relationship Id="rId18" Type="http://schemas.openxmlformats.org/officeDocument/2006/relationships/image" Target="media/image3.jp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tmp"/><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image" Target="media/image48.jpg"/><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yperlink" Target="http://worktraq.anvy.net" TargetMode="External"/><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61" Type="http://schemas.openxmlformats.org/officeDocument/2006/relationships/image" Target="media/image46.jpg"/><Relationship Id="rId10" Type="http://schemas.openxmlformats.org/officeDocument/2006/relationships/footnotes" Target="footnotes.xml"/><Relationship Id="rId19" Type="http://schemas.openxmlformats.org/officeDocument/2006/relationships/image" Target="media/image4.tmp"/><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7.tmp"/><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png"/><Relationship Id="rId64"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6.jpg"/><Relationship Id="rId3" Type="http://schemas.openxmlformats.org/officeDocument/2006/relationships/customXml" Target="../customXml/item3.xml"/><Relationship Id="rId12" Type="http://schemas.openxmlformats.org/officeDocument/2006/relationships/hyperlink" Target="mailto:long@anvyinc.com" TargetMode="Externa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theme" Target="theme/theme1.xml"/><Relationship Id="rId20" Type="http://schemas.openxmlformats.org/officeDocument/2006/relationships/image" Target="media/image5.tmp"/><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jp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2013-05-02T00:00:00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D86307C3-3626-4CD4-985A-7C53140C3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1059</TotalTime>
  <Pages>28</Pages>
  <Words>1633</Words>
  <Characters>9312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10924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Minh Hoang</dc:creator>
  <cp:keywords/>
  <dc:description/>
  <cp:lastModifiedBy>Minh</cp:lastModifiedBy>
  <cp:revision>11</cp:revision>
  <cp:lastPrinted>2013-05-16T13:29:00Z</cp:lastPrinted>
  <dcterms:created xsi:type="dcterms:W3CDTF">2013-05-18T16:04:00Z</dcterms:created>
  <dcterms:modified xsi:type="dcterms:W3CDTF">2013-05-29T06:53:00Z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